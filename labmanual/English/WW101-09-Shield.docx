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4D48D" w14:textId="77777777" w:rsidR="00C8387B" w:rsidRPr="00C8387B" w:rsidRDefault="00C8387B" w:rsidP="005F426E">
      <w:pPr>
        <w:pStyle w:val="ListParagraph"/>
        <w:ind w:left="0"/>
        <w:rPr>
          <w:rStyle w:val="BookTitle"/>
        </w:rPr>
      </w:pPr>
      <w:r w:rsidRPr="00C8387B">
        <w:rPr>
          <w:rStyle w:val="BookTitle"/>
        </w:rPr>
        <w:t>Chapter 9: WICED Academy Shield</w:t>
      </w:r>
    </w:p>
    <w:p w14:paraId="2BCB165E" w14:textId="77777777" w:rsidR="00363C70" w:rsidRDefault="00363C70" w:rsidP="00363C70">
      <w:pPr>
        <w:spacing w:after="0"/>
      </w:pPr>
      <w:proofErr w:type="gramStart"/>
      <w:r>
        <w:t>In order to</w:t>
      </w:r>
      <w:proofErr w:type="gramEnd"/>
      <w:r>
        <w:t xml:space="preserve"> add inputs and outputs that can be measured and controlled by the WICED device, we have created a shield board that can be connected to the WICED kit. </w:t>
      </w:r>
      <w:r w:rsidR="00003A13">
        <w:t>Some of its features are</w:t>
      </w:r>
      <w:r>
        <w:t>:</w:t>
      </w:r>
    </w:p>
    <w:p w14:paraId="2925D244" w14:textId="77777777" w:rsidR="00D57CB5" w:rsidRDefault="00D57CB5" w:rsidP="00FD3994">
      <w:pPr>
        <w:pStyle w:val="ListParagraph"/>
        <w:numPr>
          <w:ilvl w:val="0"/>
          <w:numId w:val="6"/>
        </w:numPr>
      </w:pPr>
      <w:r>
        <w:t>An Arduino interface to the WICED board</w:t>
      </w:r>
    </w:p>
    <w:p w14:paraId="2B00446F" w14:textId="77777777" w:rsidR="00363C70" w:rsidRDefault="00363C70" w:rsidP="00FD3994">
      <w:pPr>
        <w:pStyle w:val="ListParagraph"/>
        <w:numPr>
          <w:ilvl w:val="0"/>
          <w:numId w:val="6"/>
        </w:numPr>
      </w:pPr>
      <w:r>
        <w:t>A PSoC used as an analog front end (AFE) to several senso</w:t>
      </w:r>
      <w:r w:rsidR="00F64632">
        <w:t xml:space="preserve">rs, </w:t>
      </w:r>
      <w:r>
        <w:t>to read CapSense buttons</w:t>
      </w:r>
      <w:r w:rsidR="00F64632">
        <w:t>, and to provide a programmable analog voltage</w:t>
      </w:r>
    </w:p>
    <w:p w14:paraId="444E25F9" w14:textId="77777777" w:rsidR="00363C70" w:rsidRDefault="00363C70" w:rsidP="00FD3994">
      <w:pPr>
        <w:pStyle w:val="ListParagraph"/>
        <w:numPr>
          <w:ilvl w:val="0"/>
          <w:numId w:val="6"/>
        </w:numPr>
      </w:pPr>
      <w:r>
        <w:t>LEDs and buttons</w:t>
      </w:r>
    </w:p>
    <w:p w14:paraId="05139E86" w14:textId="77777777" w:rsidR="00363C70" w:rsidRDefault="00363C70" w:rsidP="00FD3994">
      <w:pPr>
        <w:pStyle w:val="ListParagraph"/>
        <w:numPr>
          <w:ilvl w:val="0"/>
          <w:numId w:val="6"/>
        </w:numPr>
      </w:pPr>
      <w:r>
        <w:t>Several different sensors such as temperature, humidity, ambient light</w:t>
      </w:r>
      <w:r w:rsidR="00F64632">
        <w:t>, and a potentiometer</w:t>
      </w:r>
    </w:p>
    <w:p w14:paraId="5CB51EB8" w14:textId="77777777" w:rsidR="00363C70" w:rsidRDefault="00363C70" w:rsidP="00FD3994">
      <w:pPr>
        <w:pStyle w:val="ListParagraph"/>
        <w:numPr>
          <w:ilvl w:val="0"/>
          <w:numId w:val="6"/>
        </w:numPr>
      </w:pPr>
      <w:r>
        <w:t>A U8G OLED display</w:t>
      </w:r>
    </w:p>
    <w:p w14:paraId="7505EDB8" w14:textId="6D02A959" w:rsidR="008370C3" w:rsidRDefault="005F426E">
      <w:pPr>
        <w:pStyle w:val="TOC1"/>
        <w:rPr>
          <w:rFonts w:asciiTheme="minorHAnsi" w:eastAsiaTheme="minorEastAsia" w:hAnsiTheme="minorHAnsi"/>
          <w:b w:val="0"/>
          <w:bCs w:val="0"/>
          <w:caps w:val="0"/>
          <w:noProof/>
        </w:rPr>
      </w:pPr>
      <w:r>
        <w:fldChar w:fldCharType="begin"/>
      </w:r>
      <w:r>
        <w:instrText xml:space="preserve"> TOC \o "1-2" </w:instrText>
      </w:r>
      <w:r>
        <w:fldChar w:fldCharType="separate"/>
      </w:r>
      <w:r w:rsidR="008370C3">
        <w:rPr>
          <w:noProof/>
        </w:rPr>
        <w:t>9.1</w:t>
      </w:r>
      <w:r w:rsidR="008370C3">
        <w:rPr>
          <w:rFonts w:asciiTheme="minorHAnsi" w:eastAsiaTheme="minorEastAsia" w:hAnsiTheme="minorHAnsi"/>
          <w:b w:val="0"/>
          <w:bCs w:val="0"/>
          <w:caps w:val="0"/>
          <w:noProof/>
        </w:rPr>
        <w:tab/>
      </w:r>
      <w:r w:rsidR="008370C3">
        <w:rPr>
          <w:noProof/>
        </w:rPr>
        <w:t>Features</w:t>
      </w:r>
      <w:r w:rsidR="008370C3">
        <w:rPr>
          <w:noProof/>
        </w:rPr>
        <w:tab/>
      </w:r>
      <w:r w:rsidR="008370C3">
        <w:rPr>
          <w:noProof/>
        </w:rPr>
        <w:fldChar w:fldCharType="begin"/>
      </w:r>
      <w:r w:rsidR="008370C3">
        <w:rPr>
          <w:noProof/>
        </w:rPr>
        <w:instrText xml:space="preserve"> PAGEREF _Toc495308792 \h </w:instrText>
      </w:r>
      <w:r w:rsidR="008370C3">
        <w:rPr>
          <w:noProof/>
        </w:rPr>
      </w:r>
      <w:r w:rsidR="008370C3">
        <w:rPr>
          <w:noProof/>
        </w:rPr>
        <w:fldChar w:fldCharType="separate"/>
      </w:r>
      <w:r w:rsidR="00130A50">
        <w:rPr>
          <w:noProof/>
        </w:rPr>
        <w:t>1</w:t>
      </w:r>
      <w:r w:rsidR="008370C3">
        <w:rPr>
          <w:noProof/>
        </w:rPr>
        <w:fldChar w:fldCharType="end"/>
      </w:r>
    </w:p>
    <w:p w14:paraId="7F7D93EA" w14:textId="7E920846" w:rsidR="008370C3" w:rsidRDefault="008370C3">
      <w:pPr>
        <w:pStyle w:val="TOC2"/>
        <w:rPr>
          <w:rFonts w:asciiTheme="minorHAnsi" w:eastAsiaTheme="minorEastAsia" w:hAnsiTheme="minorHAnsi"/>
          <w:smallCaps w:val="0"/>
          <w:noProof/>
          <w:sz w:val="22"/>
        </w:rPr>
      </w:pPr>
      <w:r>
        <w:rPr>
          <w:noProof/>
        </w:rPr>
        <w:t>9.1.1 PSoC4</w:t>
      </w:r>
      <w:r>
        <w:rPr>
          <w:noProof/>
        </w:rPr>
        <w:tab/>
      </w:r>
      <w:r>
        <w:rPr>
          <w:noProof/>
        </w:rPr>
        <w:fldChar w:fldCharType="begin"/>
      </w:r>
      <w:r>
        <w:rPr>
          <w:noProof/>
        </w:rPr>
        <w:instrText xml:space="preserve"> PAGEREF _Toc495308793 \h </w:instrText>
      </w:r>
      <w:r>
        <w:rPr>
          <w:noProof/>
        </w:rPr>
      </w:r>
      <w:r>
        <w:rPr>
          <w:noProof/>
        </w:rPr>
        <w:fldChar w:fldCharType="separate"/>
      </w:r>
      <w:r w:rsidR="00130A50">
        <w:rPr>
          <w:noProof/>
        </w:rPr>
        <w:t>1</w:t>
      </w:r>
      <w:r>
        <w:rPr>
          <w:noProof/>
        </w:rPr>
        <w:fldChar w:fldCharType="end"/>
      </w:r>
    </w:p>
    <w:p w14:paraId="0FA083C1" w14:textId="15E5FF88" w:rsidR="008370C3" w:rsidRDefault="008370C3">
      <w:pPr>
        <w:pStyle w:val="TOC2"/>
        <w:rPr>
          <w:rFonts w:asciiTheme="minorHAnsi" w:eastAsiaTheme="minorEastAsia" w:hAnsiTheme="minorHAnsi"/>
          <w:smallCaps w:val="0"/>
          <w:noProof/>
          <w:sz w:val="22"/>
        </w:rPr>
      </w:pPr>
      <w:r>
        <w:rPr>
          <w:noProof/>
        </w:rPr>
        <w:t>9.1.2 LEDs</w:t>
      </w:r>
      <w:r>
        <w:rPr>
          <w:noProof/>
        </w:rPr>
        <w:tab/>
      </w:r>
      <w:r>
        <w:rPr>
          <w:noProof/>
        </w:rPr>
        <w:fldChar w:fldCharType="begin"/>
      </w:r>
      <w:r>
        <w:rPr>
          <w:noProof/>
        </w:rPr>
        <w:instrText xml:space="preserve"> PAGEREF _Toc495308794 \h </w:instrText>
      </w:r>
      <w:r>
        <w:rPr>
          <w:noProof/>
        </w:rPr>
      </w:r>
      <w:r>
        <w:rPr>
          <w:noProof/>
        </w:rPr>
        <w:fldChar w:fldCharType="separate"/>
      </w:r>
      <w:r w:rsidR="00130A50">
        <w:rPr>
          <w:noProof/>
        </w:rPr>
        <w:t>2</w:t>
      </w:r>
      <w:r>
        <w:rPr>
          <w:noProof/>
        </w:rPr>
        <w:fldChar w:fldCharType="end"/>
      </w:r>
    </w:p>
    <w:p w14:paraId="1BEB2D73" w14:textId="21EBA948" w:rsidR="008370C3" w:rsidRDefault="008370C3">
      <w:pPr>
        <w:pStyle w:val="TOC2"/>
        <w:rPr>
          <w:rFonts w:asciiTheme="minorHAnsi" w:eastAsiaTheme="minorEastAsia" w:hAnsiTheme="minorHAnsi"/>
          <w:smallCaps w:val="0"/>
          <w:noProof/>
          <w:sz w:val="22"/>
        </w:rPr>
      </w:pPr>
      <w:r>
        <w:rPr>
          <w:noProof/>
        </w:rPr>
        <w:t>9.1.3 Mechanical Buttons</w:t>
      </w:r>
      <w:r>
        <w:rPr>
          <w:noProof/>
        </w:rPr>
        <w:tab/>
      </w:r>
      <w:r>
        <w:rPr>
          <w:noProof/>
        </w:rPr>
        <w:fldChar w:fldCharType="begin"/>
      </w:r>
      <w:r>
        <w:rPr>
          <w:noProof/>
        </w:rPr>
        <w:instrText xml:space="preserve"> PAGEREF _Toc495308795 \h </w:instrText>
      </w:r>
      <w:r>
        <w:rPr>
          <w:noProof/>
        </w:rPr>
      </w:r>
      <w:r>
        <w:rPr>
          <w:noProof/>
        </w:rPr>
        <w:fldChar w:fldCharType="separate"/>
      </w:r>
      <w:r w:rsidR="00130A50">
        <w:rPr>
          <w:noProof/>
        </w:rPr>
        <w:t>2</w:t>
      </w:r>
      <w:r>
        <w:rPr>
          <w:noProof/>
        </w:rPr>
        <w:fldChar w:fldCharType="end"/>
      </w:r>
    </w:p>
    <w:p w14:paraId="283B604F" w14:textId="24FC8788" w:rsidR="008370C3" w:rsidRDefault="008370C3">
      <w:pPr>
        <w:pStyle w:val="TOC2"/>
        <w:rPr>
          <w:rFonts w:asciiTheme="minorHAnsi" w:eastAsiaTheme="minorEastAsia" w:hAnsiTheme="minorHAnsi"/>
          <w:smallCaps w:val="0"/>
          <w:noProof/>
          <w:sz w:val="22"/>
        </w:rPr>
      </w:pPr>
      <w:r>
        <w:rPr>
          <w:noProof/>
        </w:rPr>
        <w:t>9.1.4 CapSense Buttons</w:t>
      </w:r>
      <w:r>
        <w:rPr>
          <w:noProof/>
        </w:rPr>
        <w:tab/>
      </w:r>
      <w:r>
        <w:rPr>
          <w:noProof/>
        </w:rPr>
        <w:fldChar w:fldCharType="begin"/>
      </w:r>
      <w:r>
        <w:rPr>
          <w:noProof/>
        </w:rPr>
        <w:instrText xml:space="preserve"> PAGEREF _Toc495308796 \h </w:instrText>
      </w:r>
      <w:r>
        <w:rPr>
          <w:noProof/>
        </w:rPr>
      </w:r>
      <w:r>
        <w:rPr>
          <w:noProof/>
        </w:rPr>
        <w:fldChar w:fldCharType="separate"/>
      </w:r>
      <w:r w:rsidR="00130A50">
        <w:rPr>
          <w:noProof/>
        </w:rPr>
        <w:t>3</w:t>
      </w:r>
      <w:r>
        <w:rPr>
          <w:noProof/>
        </w:rPr>
        <w:fldChar w:fldCharType="end"/>
      </w:r>
    </w:p>
    <w:p w14:paraId="08EA6DC6" w14:textId="1709DA01" w:rsidR="008370C3" w:rsidRDefault="008370C3">
      <w:pPr>
        <w:pStyle w:val="TOC2"/>
        <w:rPr>
          <w:rFonts w:asciiTheme="minorHAnsi" w:eastAsiaTheme="minorEastAsia" w:hAnsiTheme="minorHAnsi"/>
          <w:smallCaps w:val="0"/>
          <w:noProof/>
          <w:sz w:val="22"/>
        </w:rPr>
      </w:pPr>
      <w:r>
        <w:rPr>
          <w:noProof/>
        </w:rPr>
        <w:t>9.1.5 Proximity</w:t>
      </w:r>
      <w:r>
        <w:rPr>
          <w:noProof/>
        </w:rPr>
        <w:tab/>
      </w:r>
      <w:r>
        <w:rPr>
          <w:noProof/>
        </w:rPr>
        <w:fldChar w:fldCharType="begin"/>
      </w:r>
      <w:r>
        <w:rPr>
          <w:noProof/>
        </w:rPr>
        <w:instrText xml:space="preserve"> PAGEREF _Toc495308797 \h </w:instrText>
      </w:r>
      <w:r>
        <w:rPr>
          <w:noProof/>
        </w:rPr>
      </w:r>
      <w:r>
        <w:rPr>
          <w:noProof/>
        </w:rPr>
        <w:fldChar w:fldCharType="separate"/>
      </w:r>
      <w:r w:rsidR="00130A50">
        <w:rPr>
          <w:noProof/>
        </w:rPr>
        <w:t>3</w:t>
      </w:r>
      <w:r>
        <w:rPr>
          <w:noProof/>
        </w:rPr>
        <w:fldChar w:fldCharType="end"/>
      </w:r>
    </w:p>
    <w:p w14:paraId="24820BD0" w14:textId="58C1F407" w:rsidR="008370C3" w:rsidRDefault="008370C3">
      <w:pPr>
        <w:pStyle w:val="TOC2"/>
        <w:rPr>
          <w:rFonts w:asciiTheme="minorHAnsi" w:eastAsiaTheme="minorEastAsia" w:hAnsiTheme="minorHAnsi"/>
          <w:smallCaps w:val="0"/>
          <w:noProof/>
          <w:sz w:val="22"/>
        </w:rPr>
      </w:pPr>
      <w:r>
        <w:rPr>
          <w:noProof/>
        </w:rPr>
        <w:t>9.1.6 Thermistor</w:t>
      </w:r>
      <w:r>
        <w:rPr>
          <w:noProof/>
        </w:rPr>
        <w:tab/>
      </w:r>
      <w:r>
        <w:rPr>
          <w:noProof/>
        </w:rPr>
        <w:fldChar w:fldCharType="begin"/>
      </w:r>
      <w:r>
        <w:rPr>
          <w:noProof/>
        </w:rPr>
        <w:instrText xml:space="preserve"> PAGEREF _Toc495308798 \h </w:instrText>
      </w:r>
      <w:r>
        <w:rPr>
          <w:noProof/>
        </w:rPr>
      </w:r>
      <w:r>
        <w:rPr>
          <w:noProof/>
        </w:rPr>
        <w:fldChar w:fldCharType="separate"/>
      </w:r>
      <w:r w:rsidR="00130A50">
        <w:rPr>
          <w:noProof/>
        </w:rPr>
        <w:t>4</w:t>
      </w:r>
      <w:r>
        <w:rPr>
          <w:noProof/>
        </w:rPr>
        <w:fldChar w:fldCharType="end"/>
      </w:r>
    </w:p>
    <w:p w14:paraId="2C0BFDF6" w14:textId="6EA70D07" w:rsidR="008370C3" w:rsidRDefault="008370C3">
      <w:pPr>
        <w:pStyle w:val="TOC2"/>
        <w:rPr>
          <w:rFonts w:asciiTheme="minorHAnsi" w:eastAsiaTheme="minorEastAsia" w:hAnsiTheme="minorHAnsi"/>
          <w:smallCaps w:val="0"/>
          <w:noProof/>
          <w:sz w:val="22"/>
        </w:rPr>
      </w:pPr>
      <w:r>
        <w:rPr>
          <w:noProof/>
        </w:rPr>
        <w:t>9.1.7 Ambient Light Sensor</w:t>
      </w:r>
      <w:r>
        <w:rPr>
          <w:noProof/>
        </w:rPr>
        <w:tab/>
      </w:r>
      <w:r>
        <w:rPr>
          <w:noProof/>
        </w:rPr>
        <w:fldChar w:fldCharType="begin"/>
      </w:r>
      <w:r>
        <w:rPr>
          <w:noProof/>
        </w:rPr>
        <w:instrText xml:space="preserve"> PAGEREF _Toc495308799 \h </w:instrText>
      </w:r>
      <w:r>
        <w:rPr>
          <w:noProof/>
        </w:rPr>
      </w:r>
      <w:r>
        <w:rPr>
          <w:noProof/>
        </w:rPr>
        <w:fldChar w:fldCharType="separate"/>
      </w:r>
      <w:r w:rsidR="00130A50">
        <w:rPr>
          <w:noProof/>
        </w:rPr>
        <w:t>4</w:t>
      </w:r>
      <w:r>
        <w:rPr>
          <w:noProof/>
        </w:rPr>
        <w:fldChar w:fldCharType="end"/>
      </w:r>
    </w:p>
    <w:p w14:paraId="631A8036" w14:textId="6AFF6276" w:rsidR="008370C3" w:rsidRDefault="008370C3">
      <w:pPr>
        <w:pStyle w:val="TOC2"/>
        <w:rPr>
          <w:rFonts w:asciiTheme="minorHAnsi" w:eastAsiaTheme="minorEastAsia" w:hAnsiTheme="minorHAnsi"/>
          <w:smallCaps w:val="0"/>
          <w:noProof/>
          <w:sz w:val="22"/>
        </w:rPr>
      </w:pPr>
      <w:r>
        <w:rPr>
          <w:noProof/>
        </w:rPr>
        <w:t>9.1.8 Potentiometer</w:t>
      </w:r>
      <w:r>
        <w:rPr>
          <w:noProof/>
        </w:rPr>
        <w:tab/>
      </w:r>
      <w:r>
        <w:rPr>
          <w:noProof/>
        </w:rPr>
        <w:fldChar w:fldCharType="begin"/>
      </w:r>
      <w:r>
        <w:rPr>
          <w:noProof/>
        </w:rPr>
        <w:instrText xml:space="preserve"> PAGEREF _Toc495308800 \h </w:instrText>
      </w:r>
      <w:r>
        <w:rPr>
          <w:noProof/>
        </w:rPr>
      </w:r>
      <w:r>
        <w:rPr>
          <w:noProof/>
        </w:rPr>
        <w:fldChar w:fldCharType="separate"/>
      </w:r>
      <w:r w:rsidR="00130A50">
        <w:rPr>
          <w:noProof/>
        </w:rPr>
        <w:t>4</w:t>
      </w:r>
      <w:r>
        <w:rPr>
          <w:noProof/>
        </w:rPr>
        <w:fldChar w:fldCharType="end"/>
      </w:r>
    </w:p>
    <w:p w14:paraId="0AB57A27" w14:textId="2F326788" w:rsidR="008370C3" w:rsidRDefault="008370C3">
      <w:pPr>
        <w:pStyle w:val="TOC2"/>
        <w:rPr>
          <w:rFonts w:asciiTheme="minorHAnsi" w:eastAsiaTheme="minorEastAsia" w:hAnsiTheme="minorHAnsi"/>
          <w:smallCaps w:val="0"/>
          <w:noProof/>
          <w:sz w:val="22"/>
        </w:rPr>
      </w:pPr>
      <w:r>
        <w:rPr>
          <w:noProof/>
        </w:rPr>
        <w:t>9.1.9 Humidity</w:t>
      </w:r>
      <w:r>
        <w:rPr>
          <w:noProof/>
        </w:rPr>
        <w:tab/>
      </w:r>
      <w:r>
        <w:rPr>
          <w:noProof/>
        </w:rPr>
        <w:fldChar w:fldCharType="begin"/>
      </w:r>
      <w:r>
        <w:rPr>
          <w:noProof/>
        </w:rPr>
        <w:instrText xml:space="preserve"> PAGEREF _Toc495308801 \h </w:instrText>
      </w:r>
      <w:r>
        <w:rPr>
          <w:noProof/>
        </w:rPr>
      </w:r>
      <w:r>
        <w:rPr>
          <w:noProof/>
        </w:rPr>
        <w:fldChar w:fldCharType="separate"/>
      </w:r>
      <w:r w:rsidR="00130A50">
        <w:rPr>
          <w:noProof/>
        </w:rPr>
        <w:t>5</w:t>
      </w:r>
      <w:r>
        <w:rPr>
          <w:noProof/>
        </w:rPr>
        <w:fldChar w:fldCharType="end"/>
      </w:r>
    </w:p>
    <w:p w14:paraId="6F1BD82C" w14:textId="002FCB98" w:rsidR="008370C3" w:rsidRDefault="008370C3">
      <w:pPr>
        <w:pStyle w:val="TOC2"/>
        <w:rPr>
          <w:rFonts w:asciiTheme="minorHAnsi" w:eastAsiaTheme="minorEastAsia" w:hAnsiTheme="minorHAnsi"/>
          <w:smallCaps w:val="0"/>
          <w:noProof/>
          <w:sz w:val="22"/>
        </w:rPr>
      </w:pPr>
      <w:r>
        <w:rPr>
          <w:noProof/>
        </w:rPr>
        <w:t>9.1.10 DAC Output</w:t>
      </w:r>
      <w:r>
        <w:rPr>
          <w:noProof/>
        </w:rPr>
        <w:tab/>
      </w:r>
      <w:r>
        <w:rPr>
          <w:noProof/>
        </w:rPr>
        <w:fldChar w:fldCharType="begin"/>
      </w:r>
      <w:r>
        <w:rPr>
          <w:noProof/>
        </w:rPr>
        <w:instrText xml:space="preserve"> PAGEREF _Toc495308802 \h </w:instrText>
      </w:r>
      <w:r>
        <w:rPr>
          <w:noProof/>
        </w:rPr>
      </w:r>
      <w:r>
        <w:rPr>
          <w:noProof/>
        </w:rPr>
        <w:fldChar w:fldCharType="separate"/>
      </w:r>
      <w:r w:rsidR="00130A50">
        <w:rPr>
          <w:noProof/>
        </w:rPr>
        <w:t>6</w:t>
      </w:r>
      <w:r>
        <w:rPr>
          <w:noProof/>
        </w:rPr>
        <w:fldChar w:fldCharType="end"/>
      </w:r>
    </w:p>
    <w:p w14:paraId="1A40FE0F" w14:textId="1B533875" w:rsidR="008370C3" w:rsidRDefault="008370C3">
      <w:pPr>
        <w:pStyle w:val="TOC2"/>
        <w:rPr>
          <w:rFonts w:asciiTheme="minorHAnsi" w:eastAsiaTheme="minorEastAsia" w:hAnsiTheme="minorHAnsi"/>
          <w:smallCaps w:val="0"/>
          <w:noProof/>
          <w:sz w:val="22"/>
        </w:rPr>
      </w:pPr>
      <w:r>
        <w:rPr>
          <w:noProof/>
        </w:rPr>
        <w:t>9.1.11 PSoC I2C Slave</w:t>
      </w:r>
      <w:r>
        <w:rPr>
          <w:noProof/>
        </w:rPr>
        <w:tab/>
      </w:r>
      <w:r>
        <w:rPr>
          <w:noProof/>
        </w:rPr>
        <w:fldChar w:fldCharType="begin"/>
      </w:r>
      <w:r>
        <w:rPr>
          <w:noProof/>
        </w:rPr>
        <w:instrText xml:space="preserve"> PAGEREF _Toc495308803 \h </w:instrText>
      </w:r>
      <w:r>
        <w:rPr>
          <w:noProof/>
        </w:rPr>
      </w:r>
      <w:r>
        <w:rPr>
          <w:noProof/>
        </w:rPr>
        <w:fldChar w:fldCharType="separate"/>
      </w:r>
      <w:r w:rsidR="00130A50">
        <w:rPr>
          <w:noProof/>
        </w:rPr>
        <w:t>6</w:t>
      </w:r>
      <w:r>
        <w:rPr>
          <w:noProof/>
        </w:rPr>
        <w:fldChar w:fldCharType="end"/>
      </w:r>
    </w:p>
    <w:p w14:paraId="4A5F327B" w14:textId="1FBB690E" w:rsidR="008370C3" w:rsidRDefault="008370C3">
      <w:pPr>
        <w:pStyle w:val="TOC2"/>
        <w:rPr>
          <w:rFonts w:asciiTheme="minorHAnsi" w:eastAsiaTheme="minorEastAsia" w:hAnsiTheme="minorHAnsi"/>
          <w:smallCaps w:val="0"/>
          <w:noProof/>
          <w:sz w:val="22"/>
        </w:rPr>
      </w:pPr>
      <w:r>
        <w:rPr>
          <w:noProof/>
        </w:rPr>
        <w:t>9.1.12 U8G OLED Display</w:t>
      </w:r>
      <w:r>
        <w:rPr>
          <w:noProof/>
        </w:rPr>
        <w:tab/>
      </w:r>
      <w:r>
        <w:rPr>
          <w:noProof/>
        </w:rPr>
        <w:fldChar w:fldCharType="begin"/>
      </w:r>
      <w:r>
        <w:rPr>
          <w:noProof/>
        </w:rPr>
        <w:instrText xml:space="preserve"> PAGEREF _Toc495308804 \h </w:instrText>
      </w:r>
      <w:r>
        <w:rPr>
          <w:noProof/>
        </w:rPr>
      </w:r>
      <w:r>
        <w:rPr>
          <w:noProof/>
        </w:rPr>
        <w:fldChar w:fldCharType="separate"/>
      </w:r>
      <w:r w:rsidR="00130A50">
        <w:rPr>
          <w:noProof/>
        </w:rPr>
        <w:t>7</w:t>
      </w:r>
      <w:r>
        <w:rPr>
          <w:noProof/>
        </w:rPr>
        <w:fldChar w:fldCharType="end"/>
      </w:r>
    </w:p>
    <w:p w14:paraId="412078E4" w14:textId="417D3B94" w:rsidR="008370C3" w:rsidRDefault="008370C3">
      <w:pPr>
        <w:pStyle w:val="TOC2"/>
        <w:rPr>
          <w:rFonts w:asciiTheme="minorHAnsi" w:eastAsiaTheme="minorEastAsia" w:hAnsiTheme="minorHAnsi"/>
          <w:smallCaps w:val="0"/>
          <w:noProof/>
          <w:sz w:val="22"/>
        </w:rPr>
      </w:pPr>
      <w:r>
        <w:rPr>
          <w:noProof/>
        </w:rPr>
        <w:t>9.1.13 Arduino pins</w:t>
      </w:r>
      <w:r>
        <w:rPr>
          <w:noProof/>
        </w:rPr>
        <w:tab/>
      </w:r>
      <w:r>
        <w:rPr>
          <w:noProof/>
        </w:rPr>
        <w:fldChar w:fldCharType="begin"/>
      </w:r>
      <w:r>
        <w:rPr>
          <w:noProof/>
        </w:rPr>
        <w:instrText xml:space="preserve"> PAGEREF _Toc495308805 \h </w:instrText>
      </w:r>
      <w:r>
        <w:rPr>
          <w:noProof/>
        </w:rPr>
      </w:r>
      <w:r>
        <w:rPr>
          <w:noProof/>
        </w:rPr>
        <w:fldChar w:fldCharType="separate"/>
      </w:r>
      <w:r w:rsidR="00130A50">
        <w:rPr>
          <w:noProof/>
        </w:rPr>
        <w:t>7</w:t>
      </w:r>
      <w:r>
        <w:rPr>
          <w:noProof/>
        </w:rPr>
        <w:fldChar w:fldCharType="end"/>
      </w:r>
    </w:p>
    <w:p w14:paraId="15CAA55D" w14:textId="0C2F07FD" w:rsidR="008370C3" w:rsidRDefault="008370C3">
      <w:pPr>
        <w:pStyle w:val="TOC1"/>
        <w:rPr>
          <w:rFonts w:asciiTheme="minorHAnsi" w:eastAsiaTheme="minorEastAsia" w:hAnsiTheme="minorHAnsi"/>
          <w:b w:val="0"/>
          <w:bCs w:val="0"/>
          <w:caps w:val="0"/>
          <w:noProof/>
        </w:rPr>
      </w:pPr>
      <w:r>
        <w:rPr>
          <w:noProof/>
        </w:rPr>
        <w:t>9.2</w:t>
      </w:r>
      <w:r>
        <w:rPr>
          <w:rFonts w:asciiTheme="minorHAnsi" w:eastAsiaTheme="minorEastAsia" w:hAnsiTheme="minorHAnsi"/>
          <w:b w:val="0"/>
          <w:bCs w:val="0"/>
          <w:caps w:val="0"/>
          <w:noProof/>
        </w:rPr>
        <w:tab/>
      </w:r>
      <w:r>
        <w:rPr>
          <w:noProof/>
        </w:rPr>
        <w:t>Appendix A: Programming the PSoC</w:t>
      </w:r>
      <w:r>
        <w:rPr>
          <w:noProof/>
        </w:rPr>
        <w:tab/>
      </w:r>
      <w:r>
        <w:rPr>
          <w:noProof/>
        </w:rPr>
        <w:fldChar w:fldCharType="begin"/>
      </w:r>
      <w:r>
        <w:rPr>
          <w:noProof/>
        </w:rPr>
        <w:instrText xml:space="preserve"> PAGEREF _Toc495308806 \h </w:instrText>
      </w:r>
      <w:r>
        <w:rPr>
          <w:noProof/>
        </w:rPr>
      </w:r>
      <w:r>
        <w:rPr>
          <w:noProof/>
        </w:rPr>
        <w:fldChar w:fldCharType="separate"/>
      </w:r>
      <w:r w:rsidR="00130A50">
        <w:rPr>
          <w:noProof/>
        </w:rPr>
        <w:t>8</w:t>
      </w:r>
      <w:r>
        <w:rPr>
          <w:noProof/>
        </w:rPr>
        <w:fldChar w:fldCharType="end"/>
      </w:r>
    </w:p>
    <w:p w14:paraId="1A368ECB" w14:textId="0165B555" w:rsidR="008370C3" w:rsidRDefault="008370C3">
      <w:pPr>
        <w:pStyle w:val="TOC2"/>
        <w:rPr>
          <w:rFonts w:asciiTheme="minorHAnsi" w:eastAsiaTheme="minorEastAsia" w:hAnsiTheme="minorHAnsi"/>
          <w:smallCaps w:val="0"/>
          <w:noProof/>
          <w:sz w:val="22"/>
        </w:rPr>
      </w:pPr>
      <w:r>
        <w:rPr>
          <w:noProof/>
        </w:rPr>
        <w:t>9.2.1 PSoC Creator Project</w:t>
      </w:r>
      <w:r>
        <w:rPr>
          <w:noProof/>
        </w:rPr>
        <w:tab/>
      </w:r>
      <w:r>
        <w:rPr>
          <w:noProof/>
        </w:rPr>
        <w:fldChar w:fldCharType="begin"/>
      </w:r>
      <w:r>
        <w:rPr>
          <w:noProof/>
        </w:rPr>
        <w:instrText xml:space="preserve"> PAGEREF _Toc495308807 \h </w:instrText>
      </w:r>
      <w:r>
        <w:rPr>
          <w:noProof/>
        </w:rPr>
      </w:r>
      <w:r>
        <w:rPr>
          <w:noProof/>
        </w:rPr>
        <w:fldChar w:fldCharType="separate"/>
      </w:r>
      <w:r w:rsidR="00130A50">
        <w:rPr>
          <w:noProof/>
        </w:rPr>
        <w:t>8</w:t>
      </w:r>
      <w:r>
        <w:rPr>
          <w:noProof/>
        </w:rPr>
        <w:fldChar w:fldCharType="end"/>
      </w:r>
    </w:p>
    <w:p w14:paraId="3A10C974" w14:textId="72D0AB9B" w:rsidR="008370C3" w:rsidRDefault="008370C3">
      <w:pPr>
        <w:pStyle w:val="TOC2"/>
        <w:rPr>
          <w:rFonts w:asciiTheme="minorHAnsi" w:eastAsiaTheme="minorEastAsia" w:hAnsiTheme="minorHAnsi"/>
          <w:smallCaps w:val="0"/>
          <w:noProof/>
          <w:sz w:val="22"/>
        </w:rPr>
      </w:pPr>
      <w:r>
        <w:rPr>
          <w:noProof/>
        </w:rPr>
        <w:t>9.2.2 Bootloading</w:t>
      </w:r>
      <w:r>
        <w:rPr>
          <w:noProof/>
        </w:rPr>
        <w:tab/>
      </w:r>
      <w:r>
        <w:rPr>
          <w:noProof/>
        </w:rPr>
        <w:fldChar w:fldCharType="begin"/>
      </w:r>
      <w:r>
        <w:rPr>
          <w:noProof/>
        </w:rPr>
        <w:instrText xml:space="preserve"> PAGEREF _Toc495308808 \h </w:instrText>
      </w:r>
      <w:r>
        <w:rPr>
          <w:noProof/>
        </w:rPr>
      </w:r>
      <w:r>
        <w:rPr>
          <w:noProof/>
        </w:rPr>
        <w:fldChar w:fldCharType="separate"/>
      </w:r>
      <w:r w:rsidR="00130A50">
        <w:rPr>
          <w:noProof/>
        </w:rPr>
        <w:t>8</w:t>
      </w:r>
      <w:r>
        <w:rPr>
          <w:noProof/>
        </w:rPr>
        <w:fldChar w:fldCharType="end"/>
      </w:r>
    </w:p>
    <w:p w14:paraId="310D3A76" w14:textId="209ECC7A" w:rsidR="008370C3" w:rsidRDefault="008370C3">
      <w:pPr>
        <w:pStyle w:val="TOC1"/>
        <w:rPr>
          <w:rFonts w:asciiTheme="minorHAnsi" w:eastAsiaTheme="minorEastAsia" w:hAnsiTheme="minorHAnsi"/>
          <w:b w:val="0"/>
          <w:bCs w:val="0"/>
          <w:caps w:val="0"/>
          <w:noProof/>
        </w:rPr>
      </w:pPr>
      <w:r>
        <w:rPr>
          <w:noProof/>
        </w:rPr>
        <w:t>9.3</w:t>
      </w:r>
      <w:r>
        <w:rPr>
          <w:rFonts w:asciiTheme="minorHAnsi" w:eastAsiaTheme="minorEastAsia" w:hAnsiTheme="minorHAnsi"/>
          <w:b w:val="0"/>
          <w:bCs w:val="0"/>
          <w:caps w:val="0"/>
          <w:noProof/>
        </w:rPr>
        <w:tab/>
      </w:r>
      <w:r>
        <w:rPr>
          <w:noProof/>
        </w:rPr>
        <w:t>Appendix B: CY8CKIT-044 Shield Test Program</w:t>
      </w:r>
      <w:r>
        <w:rPr>
          <w:noProof/>
        </w:rPr>
        <w:tab/>
      </w:r>
      <w:r>
        <w:rPr>
          <w:noProof/>
        </w:rPr>
        <w:fldChar w:fldCharType="begin"/>
      </w:r>
      <w:r>
        <w:rPr>
          <w:noProof/>
        </w:rPr>
        <w:instrText xml:space="preserve"> PAGEREF _Toc495308809 \h </w:instrText>
      </w:r>
      <w:r>
        <w:rPr>
          <w:noProof/>
        </w:rPr>
      </w:r>
      <w:r>
        <w:rPr>
          <w:noProof/>
        </w:rPr>
        <w:fldChar w:fldCharType="separate"/>
      </w:r>
      <w:r w:rsidR="00130A50">
        <w:rPr>
          <w:noProof/>
        </w:rPr>
        <w:t>9</w:t>
      </w:r>
      <w:r>
        <w:rPr>
          <w:noProof/>
        </w:rPr>
        <w:fldChar w:fldCharType="end"/>
      </w:r>
    </w:p>
    <w:p w14:paraId="63889A1B" w14:textId="1F76B690" w:rsidR="008370C3" w:rsidRDefault="008370C3">
      <w:pPr>
        <w:pStyle w:val="TOC2"/>
        <w:rPr>
          <w:rFonts w:asciiTheme="minorHAnsi" w:eastAsiaTheme="minorEastAsia" w:hAnsiTheme="minorHAnsi"/>
          <w:smallCaps w:val="0"/>
          <w:noProof/>
          <w:sz w:val="22"/>
        </w:rPr>
      </w:pPr>
      <w:r>
        <w:rPr>
          <w:noProof/>
        </w:rPr>
        <w:t>9.3.1 Test Procedure</w:t>
      </w:r>
      <w:r>
        <w:rPr>
          <w:noProof/>
        </w:rPr>
        <w:tab/>
      </w:r>
      <w:r>
        <w:rPr>
          <w:noProof/>
        </w:rPr>
        <w:fldChar w:fldCharType="begin"/>
      </w:r>
      <w:r>
        <w:rPr>
          <w:noProof/>
        </w:rPr>
        <w:instrText xml:space="preserve"> PAGEREF _Toc495308810 \h </w:instrText>
      </w:r>
      <w:r>
        <w:rPr>
          <w:noProof/>
        </w:rPr>
      </w:r>
      <w:r>
        <w:rPr>
          <w:noProof/>
        </w:rPr>
        <w:fldChar w:fldCharType="separate"/>
      </w:r>
      <w:r w:rsidR="00130A50">
        <w:rPr>
          <w:noProof/>
        </w:rPr>
        <w:t>9</w:t>
      </w:r>
      <w:r>
        <w:rPr>
          <w:noProof/>
        </w:rPr>
        <w:fldChar w:fldCharType="end"/>
      </w:r>
    </w:p>
    <w:p w14:paraId="0A8CE477" w14:textId="331181A5" w:rsidR="008370C3" w:rsidRDefault="008370C3">
      <w:pPr>
        <w:pStyle w:val="TOC2"/>
        <w:rPr>
          <w:rFonts w:asciiTheme="minorHAnsi" w:eastAsiaTheme="minorEastAsia" w:hAnsiTheme="minorHAnsi"/>
          <w:smallCaps w:val="0"/>
          <w:noProof/>
          <w:sz w:val="22"/>
        </w:rPr>
      </w:pPr>
      <w:r>
        <w:rPr>
          <w:noProof/>
        </w:rPr>
        <w:t>9.3.2 Alternate Screens</w:t>
      </w:r>
      <w:r>
        <w:rPr>
          <w:noProof/>
        </w:rPr>
        <w:tab/>
      </w:r>
      <w:r>
        <w:rPr>
          <w:noProof/>
        </w:rPr>
        <w:fldChar w:fldCharType="begin"/>
      </w:r>
      <w:r>
        <w:rPr>
          <w:noProof/>
        </w:rPr>
        <w:instrText xml:space="preserve"> PAGEREF _Toc495308811 \h </w:instrText>
      </w:r>
      <w:r>
        <w:rPr>
          <w:noProof/>
        </w:rPr>
      </w:r>
      <w:r>
        <w:rPr>
          <w:noProof/>
        </w:rPr>
        <w:fldChar w:fldCharType="separate"/>
      </w:r>
      <w:r w:rsidR="00130A50">
        <w:rPr>
          <w:noProof/>
        </w:rPr>
        <w:t>9</w:t>
      </w:r>
      <w:r>
        <w:rPr>
          <w:noProof/>
        </w:rPr>
        <w:fldChar w:fldCharType="end"/>
      </w:r>
    </w:p>
    <w:p w14:paraId="5B80B7A1" w14:textId="1F46AA74" w:rsidR="00C8387B" w:rsidRDefault="005F426E" w:rsidP="00BA2957">
      <w:pPr>
        <w:pStyle w:val="Heading1"/>
      </w:pPr>
      <w:r>
        <w:fldChar w:fldCharType="end"/>
      </w:r>
      <w:bookmarkStart w:id="0" w:name="_Toc495308792"/>
      <w:r w:rsidR="00C8387B">
        <w:t>Features</w:t>
      </w:r>
      <w:bookmarkEnd w:id="0"/>
    </w:p>
    <w:p w14:paraId="74118463" w14:textId="77777777" w:rsidR="00C8387B" w:rsidRDefault="00C8387B" w:rsidP="000713AC">
      <w:pPr>
        <w:pStyle w:val="Heading2"/>
      </w:pPr>
      <w:bookmarkStart w:id="1" w:name="_Toc495308793"/>
      <w:r>
        <w:t>PSoC4</w:t>
      </w:r>
      <w:bookmarkEnd w:id="1"/>
    </w:p>
    <w:p w14:paraId="5F10AF31" w14:textId="77777777" w:rsidR="00C8387B" w:rsidRDefault="00C8387B" w:rsidP="00C8387B">
      <w:r>
        <w:t xml:space="preserve">The heart of the shield is a PSoC 4 (CY8C4A45AZI-483). This PSoC </w:t>
      </w:r>
      <w:r w:rsidRPr="00E90259">
        <w:t>combines flexible Analog Front Ends, programmable Analog Filters, and high-resolution Analog-to-Digital converters along with an efficient-yet-powerful ARM® Cortex®-M0+ signal processing engine</w:t>
      </w:r>
      <w:r>
        <w:t>. The data from the PSoC can be accessed over I2C, UART, or SPI. In our case, I2C is used as the communication mechanism.</w:t>
      </w:r>
    </w:p>
    <w:p w14:paraId="1E1DD3ED" w14:textId="77777777" w:rsidR="00C8387B" w:rsidRDefault="00C8387B" w:rsidP="00C8387B">
      <w:r>
        <w:t>The PSoC 4 is capable of sensing voltage, current, resistance, inductance and capacitance. For our purposes, we use:</w:t>
      </w:r>
    </w:p>
    <w:p w14:paraId="7957FEDD" w14:textId="77777777" w:rsidR="00C8387B" w:rsidRDefault="00C8387B" w:rsidP="00C8387B">
      <w:pPr>
        <w:spacing w:after="0"/>
        <w:ind w:left="720"/>
      </w:pPr>
      <w:r>
        <w:t>Resistance sensing for measuring temperature</w:t>
      </w:r>
    </w:p>
    <w:p w14:paraId="3FD96756" w14:textId="77777777" w:rsidR="00C8387B" w:rsidRDefault="00C8387B" w:rsidP="00C8387B">
      <w:pPr>
        <w:spacing w:after="0"/>
        <w:ind w:left="720"/>
      </w:pPr>
      <w:r>
        <w:t>Current sensing for measuring ambient light</w:t>
      </w:r>
    </w:p>
    <w:p w14:paraId="125E1C3F" w14:textId="77777777" w:rsidR="00C8387B" w:rsidRDefault="00C8387B" w:rsidP="00C8387B">
      <w:pPr>
        <w:spacing w:after="0"/>
        <w:ind w:left="720"/>
      </w:pPr>
      <w:r>
        <w:lastRenderedPageBreak/>
        <w:t>Voltage sensing for measuring a potentiometer</w:t>
      </w:r>
    </w:p>
    <w:p w14:paraId="3F6E53BC" w14:textId="77777777" w:rsidR="00C8387B" w:rsidRDefault="00C8387B" w:rsidP="00C8387B">
      <w:pPr>
        <w:ind w:left="720"/>
      </w:pPr>
      <w:r>
        <w:t>Capacitance sensing for measuring humidity</w:t>
      </w:r>
    </w:p>
    <w:p w14:paraId="068F2BA4" w14:textId="77777777" w:rsidR="00C8387B" w:rsidRDefault="00C8387B" w:rsidP="000713AC">
      <w:pPr>
        <w:pStyle w:val="Heading2"/>
      </w:pPr>
      <w:bookmarkStart w:id="2" w:name="_Toc495308794"/>
      <w:r>
        <w:t>LEDs</w:t>
      </w:r>
      <w:bookmarkEnd w:id="2"/>
    </w:p>
    <w:p w14:paraId="3D89EBF9" w14:textId="69ACA9B1" w:rsidR="00C8387B" w:rsidRDefault="00C8387B" w:rsidP="00C8387B">
      <w:r>
        <w:t xml:space="preserve">There are </w:t>
      </w:r>
      <w:r w:rsidR="004B4B26">
        <w:t>seven</w:t>
      </w:r>
      <w:r>
        <w:t xml:space="preserve"> LEDs on the shield. Four are associated with the CapSense buttons (although they can be controlled independently via I2C if desired as you will see later). </w:t>
      </w:r>
      <w:r w:rsidR="004B4B26">
        <w:t xml:space="preserve">One is associated with the proximity loop on the board – it turns on whenever proximity is detected. </w:t>
      </w:r>
      <w:r>
        <w:t xml:space="preserve">The other two LEDs are controlled by the base board. All LEDs are active low, but the inversion is handled by the PSoC using the </w:t>
      </w:r>
      <w:proofErr w:type="spellStart"/>
      <w:r>
        <w:t>SmartIO</w:t>
      </w:r>
      <w:proofErr w:type="spellEnd"/>
      <w:r>
        <w:t xml:space="preserve"> block so that they appear to be active high to the WICED base board.</w:t>
      </w:r>
    </w:p>
    <w:p w14:paraId="6F2E8E8A" w14:textId="77777777" w:rsidR="00C8387B" w:rsidRDefault="00C8387B" w:rsidP="00C8387B">
      <w:r>
        <w:t>The two independently controlled LEDs are connected to the Arduino header as follows:</w:t>
      </w:r>
    </w:p>
    <w:tbl>
      <w:tblPr>
        <w:tblStyle w:val="TableGrid"/>
        <w:tblW w:w="0" w:type="auto"/>
        <w:jc w:val="center"/>
        <w:tblLook w:val="04A0" w:firstRow="1" w:lastRow="0" w:firstColumn="1" w:lastColumn="0" w:noHBand="0" w:noVBand="1"/>
      </w:tblPr>
      <w:tblGrid>
        <w:gridCol w:w="803"/>
        <w:gridCol w:w="1210"/>
      </w:tblGrid>
      <w:tr w:rsidR="00C8387B" w14:paraId="7DDB3846" w14:textId="77777777" w:rsidTr="009A25F1">
        <w:trPr>
          <w:jc w:val="center"/>
        </w:trPr>
        <w:tc>
          <w:tcPr>
            <w:tcW w:w="722" w:type="dxa"/>
          </w:tcPr>
          <w:p w14:paraId="681F313A" w14:textId="77777777" w:rsidR="00C8387B" w:rsidRPr="00E64765" w:rsidRDefault="00C8387B" w:rsidP="009A25F1">
            <w:pPr>
              <w:rPr>
                <w:b/>
              </w:rPr>
            </w:pPr>
            <w:r w:rsidRPr="00E64765">
              <w:rPr>
                <w:b/>
              </w:rPr>
              <w:t>LED</w:t>
            </w:r>
          </w:p>
        </w:tc>
        <w:tc>
          <w:tcPr>
            <w:tcW w:w="1210" w:type="dxa"/>
          </w:tcPr>
          <w:p w14:paraId="0FB069E5" w14:textId="77777777" w:rsidR="00C8387B" w:rsidRPr="00E64765" w:rsidRDefault="00C8387B" w:rsidP="009A25F1">
            <w:pPr>
              <w:rPr>
                <w:b/>
              </w:rPr>
            </w:pPr>
            <w:r w:rsidRPr="00E64765">
              <w:rPr>
                <w:b/>
              </w:rPr>
              <w:t>Header Pin</w:t>
            </w:r>
          </w:p>
        </w:tc>
      </w:tr>
      <w:tr w:rsidR="00C8387B" w14:paraId="63179B59" w14:textId="77777777" w:rsidTr="009A25F1">
        <w:trPr>
          <w:jc w:val="center"/>
        </w:trPr>
        <w:tc>
          <w:tcPr>
            <w:tcW w:w="722" w:type="dxa"/>
          </w:tcPr>
          <w:p w14:paraId="5E0ADD93" w14:textId="77777777" w:rsidR="00C8387B" w:rsidRDefault="00C8387B" w:rsidP="009A25F1">
            <w:r>
              <w:t>LED1</w:t>
            </w:r>
          </w:p>
        </w:tc>
        <w:tc>
          <w:tcPr>
            <w:tcW w:w="1210" w:type="dxa"/>
          </w:tcPr>
          <w:p w14:paraId="61E32BE3" w14:textId="3471EB90" w:rsidR="00C8387B" w:rsidRDefault="00BC75B0" w:rsidP="009A25F1">
            <w:r>
              <w:t>D5</w:t>
            </w:r>
          </w:p>
        </w:tc>
      </w:tr>
      <w:tr w:rsidR="00C8387B" w14:paraId="395B3F6F" w14:textId="77777777" w:rsidTr="009A25F1">
        <w:trPr>
          <w:jc w:val="center"/>
        </w:trPr>
        <w:tc>
          <w:tcPr>
            <w:tcW w:w="722" w:type="dxa"/>
          </w:tcPr>
          <w:p w14:paraId="1BAF9727" w14:textId="77777777" w:rsidR="00C8387B" w:rsidRDefault="00C8387B" w:rsidP="009A25F1">
            <w:r>
              <w:t>LED2</w:t>
            </w:r>
          </w:p>
        </w:tc>
        <w:tc>
          <w:tcPr>
            <w:tcW w:w="1210" w:type="dxa"/>
          </w:tcPr>
          <w:p w14:paraId="3A466346" w14:textId="39A18393" w:rsidR="00C8387B" w:rsidRDefault="00BC75B0" w:rsidP="009A25F1">
            <w:r>
              <w:t>D11</w:t>
            </w:r>
          </w:p>
        </w:tc>
      </w:tr>
    </w:tbl>
    <w:p w14:paraId="7C9D5857" w14:textId="77777777" w:rsidR="00C8387B" w:rsidRDefault="00C8387B" w:rsidP="000713AC">
      <w:pPr>
        <w:pStyle w:val="Heading2"/>
      </w:pPr>
      <w:bookmarkStart w:id="3" w:name="_Toc495308795"/>
      <w:r>
        <w:t>Mechanical Buttons</w:t>
      </w:r>
      <w:bookmarkEnd w:id="3"/>
    </w:p>
    <w:p w14:paraId="3B530BB3" w14:textId="77777777" w:rsidR="00C8387B" w:rsidRDefault="00C8387B" w:rsidP="00C8387B">
      <w:r>
        <w:t>There are two mechanical buttons on the shield. These are active low and a pullup resistor is included for each of them on the shield. They are connected to the Arduino header as follows:</w:t>
      </w:r>
    </w:p>
    <w:tbl>
      <w:tblPr>
        <w:tblStyle w:val="TableGrid"/>
        <w:tblW w:w="0" w:type="auto"/>
        <w:jc w:val="center"/>
        <w:tblLook w:val="04A0" w:firstRow="1" w:lastRow="0" w:firstColumn="1" w:lastColumn="0" w:noHBand="0" w:noVBand="1"/>
      </w:tblPr>
      <w:tblGrid>
        <w:gridCol w:w="1230"/>
        <w:gridCol w:w="1210"/>
      </w:tblGrid>
      <w:tr w:rsidR="00C8387B" w14:paraId="2B72C173" w14:textId="77777777" w:rsidTr="009A25F1">
        <w:trPr>
          <w:jc w:val="center"/>
        </w:trPr>
        <w:tc>
          <w:tcPr>
            <w:tcW w:w="722" w:type="dxa"/>
          </w:tcPr>
          <w:p w14:paraId="7BF4A2DF" w14:textId="77777777" w:rsidR="00C8387B" w:rsidRPr="00F838C0" w:rsidRDefault="00C8387B" w:rsidP="009A25F1">
            <w:pPr>
              <w:rPr>
                <w:b/>
              </w:rPr>
            </w:pPr>
            <w:r>
              <w:rPr>
                <w:b/>
              </w:rPr>
              <w:t>BUTTON</w:t>
            </w:r>
          </w:p>
        </w:tc>
        <w:tc>
          <w:tcPr>
            <w:tcW w:w="1210" w:type="dxa"/>
          </w:tcPr>
          <w:p w14:paraId="731944D6" w14:textId="77777777" w:rsidR="00C8387B" w:rsidRPr="00F838C0" w:rsidRDefault="00C8387B" w:rsidP="009A25F1">
            <w:pPr>
              <w:rPr>
                <w:b/>
              </w:rPr>
            </w:pPr>
            <w:r w:rsidRPr="00F838C0">
              <w:rPr>
                <w:b/>
              </w:rPr>
              <w:t>Header Pin</w:t>
            </w:r>
          </w:p>
        </w:tc>
      </w:tr>
      <w:tr w:rsidR="00C8387B" w14:paraId="00E9C735" w14:textId="77777777" w:rsidTr="009A25F1">
        <w:trPr>
          <w:jc w:val="center"/>
        </w:trPr>
        <w:tc>
          <w:tcPr>
            <w:tcW w:w="722" w:type="dxa"/>
          </w:tcPr>
          <w:p w14:paraId="6C742E6B" w14:textId="77777777" w:rsidR="00C8387B" w:rsidRDefault="00C8387B" w:rsidP="009A25F1">
            <w:r>
              <w:t>MB1</w:t>
            </w:r>
          </w:p>
        </w:tc>
        <w:tc>
          <w:tcPr>
            <w:tcW w:w="1210" w:type="dxa"/>
          </w:tcPr>
          <w:p w14:paraId="4025B050" w14:textId="189CDEF5" w:rsidR="00C8387B" w:rsidRDefault="00BC75B0" w:rsidP="009A25F1">
            <w:r>
              <w:t>D4</w:t>
            </w:r>
          </w:p>
        </w:tc>
      </w:tr>
      <w:tr w:rsidR="00C8387B" w14:paraId="4FB8E26C" w14:textId="77777777" w:rsidTr="009A25F1">
        <w:trPr>
          <w:jc w:val="center"/>
        </w:trPr>
        <w:tc>
          <w:tcPr>
            <w:tcW w:w="722" w:type="dxa"/>
          </w:tcPr>
          <w:p w14:paraId="238BDD13" w14:textId="77777777" w:rsidR="00C8387B" w:rsidRDefault="00C8387B" w:rsidP="009A25F1">
            <w:r>
              <w:t>MB2</w:t>
            </w:r>
          </w:p>
        </w:tc>
        <w:tc>
          <w:tcPr>
            <w:tcW w:w="1210" w:type="dxa"/>
          </w:tcPr>
          <w:p w14:paraId="47ACEACF" w14:textId="6EDC80E0" w:rsidR="00C8387B" w:rsidRDefault="00BC75B0" w:rsidP="009A25F1">
            <w:r>
              <w:t>D12</w:t>
            </w:r>
          </w:p>
        </w:tc>
      </w:tr>
    </w:tbl>
    <w:p w14:paraId="02D33BE1" w14:textId="77777777" w:rsidR="00C8387B" w:rsidRDefault="00C8387B" w:rsidP="00C8387B"/>
    <w:p w14:paraId="7CACD6C4" w14:textId="77777777" w:rsidR="00C8387B" w:rsidRDefault="00C8387B" w:rsidP="00C8387B">
      <w:r>
        <w:t>The state of the mechanical buttons can also be read via I2C as you will see later.</w:t>
      </w:r>
    </w:p>
    <w:p w14:paraId="0DB8079B" w14:textId="77777777" w:rsidR="00C8387B" w:rsidRPr="00E64765" w:rsidRDefault="00C8387B" w:rsidP="00C8387B">
      <w:r>
        <w:t xml:space="preserve">The two independent LEDs and the mechanical buttons are all controlled by the </w:t>
      </w:r>
      <w:proofErr w:type="spellStart"/>
      <w:r>
        <w:t>SmartIO</w:t>
      </w:r>
      <w:proofErr w:type="spellEnd"/>
      <w:r>
        <w:t xml:space="preserve"> block in PSoC. The schematic and the </w:t>
      </w:r>
      <w:proofErr w:type="spellStart"/>
      <w:r>
        <w:t>SmartIO</w:t>
      </w:r>
      <w:proofErr w:type="spellEnd"/>
      <w:r>
        <w:t xml:space="preserve"> configuration are shown below.</w:t>
      </w:r>
      <w:r w:rsidRPr="00891F92">
        <w:rPr>
          <w:highlight w:val="yellow"/>
        </w:rPr>
        <w:t xml:space="preserve"> </w:t>
      </w:r>
    </w:p>
    <w:p w14:paraId="68088D2A" w14:textId="68FC348C" w:rsidR="00C8387B" w:rsidRDefault="00507279" w:rsidP="00C8387B">
      <w:pPr>
        <w:jc w:val="center"/>
        <w:rPr>
          <w:highlight w:val="yellow"/>
        </w:rPr>
      </w:pPr>
      <w:r>
        <w:rPr>
          <w:noProof/>
        </w:rPr>
        <w:drawing>
          <wp:inline distT="0" distB="0" distL="0" distR="0" wp14:anchorId="2E78DE3D" wp14:editId="6DF29BE8">
            <wp:extent cx="5569236" cy="18352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9236" cy="1835244"/>
                    </a:xfrm>
                    <a:prstGeom prst="rect">
                      <a:avLst/>
                    </a:prstGeom>
                  </pic:spPr>
                </pic:pic>
              </a:graphicData>
            </a:graphic>
          </wp:inline>
        </w:drawing>
      </w:r>
    </w:p>
    <w:p w14:paraId="2B1C6584" w14:textId="5EE1EE0A" w:rsidR="00C8387B" w:rsidRDefault="00507279" w:rsidP="00C8387B">
      <w:pPr>
        <w:jc w:val="center"/>
      </w:pPr>
      <w:r>
        <w:rPr>
          <w:noProof/>
        </w:rPr>
        <w:lastRenderedPageBreak/>
        <w:drawing>
          <wp:inline distT="0" distB="0" distL="0" distR="0" wp14:anchorId="55B625A2" wp14:editId="5D5958E3">
            <wp:extent cx="59436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1350"/>
                    </a:xfrm>
                    <a:prstGeom prst="rect">
                      <a:avLst/>
                    </a:prstGeom>
                  </pic:spPr>
                </pic:pic>
              </a:graphicData>
            </a:graphic>
          </wp:inline>
        </w:drawing>
      </w:r>
    </w:p>
    <w:p w14:paraId="1C75DB8A" w14:textId="29424D8F" w:rsidR="00507279" w:rsidRPr="00E90259" w:rsidRDefault="00507279" w:rsidP="00C8387B">
      <w:pPr>
        <w:jc w:val="center"/>
      </w:pPr>
      <w:r>
        <w:rPr>
          <w:noProof/>
        </w:rPr>
        <w:drawing>
          <wp:inline distT="0" distB="0" distL="0" distR="0" wp14:anchorId="1ED1E8BA" wp14:editId="3F26FB4F">
            <wp:extent cx="1426464" cy="14630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26464" cy="1463040"/>
                    </a:xfrm>
                    <a:prstGeom prst="rect">
                      <a:avLst/>
                    </a:prstGeom>
                  </pic:spPr>
                </pic:pic>
              </a:graphicData>
            </a:graphic>
          </wp:inline>
        </w:drawing>
      </w:r>
      <w:r>
        <w:t xml:space="preserve"> </w:t>
      </w:r>
      <w:r>
        <w:rPr>
          <w:noProof/>
        </w:rPr>
        <w:drawing>
          <wp:inline distT="0" distB="0" distL="0" distR="0" wp14:anchorId="7EB3B8CD" wp14:editId="523FB45F">
            <wp:extent cx="1408176" cy="1453896"/>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8176" cy="1453896"/>
                    </a:xfrm>
                    <a:prstGeom prst="rect">
                      <a:avLst/>
                    </a:prstGeom>
                  </pic:spPr>
                </pic:pic>
              </a:graphicData>
            </a:graphic>
          </wp:inline>
        </w:drawing>
      </w:r>
      <w:r>
        <w:t xml:space="preserve"> </w:t>
      </w:r>
      <w:r>
        <w:rPr>
          <w:noProof/>
        </w:rPr>
        <w:drawing>
          <wp:inline distT="0" distB="0" distL="0" distR="0" wp14:anchorId="12F7F4B5" wp14:editId="3E7AF67C">
            <wp:extent cx="1408176" cy="1453896"/>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8176" cy="1453896"/>
                    </a:xfrm>
                    <a:prstGeom prst="rect">
                      <a:avLst/>
                    </a:prstGeom>
                  </pic:spPr>
                </pic:pic>
              </a:graphicData>
            </a:graphic>
          </wp:inline>
        </w:drawing>
      </w:r>
      <w:r>
        <w:t xml:space="preserve"> </w:t>
      </w:r>
      <w:r>
        <w:rPr>
          <w:noProof/>
        </w:rPr>
        <w:drawing>
          <wp:inline distT="0" distB="0" distL="0" distR="0" wp14:anchorId="6FA640C9" wp14:editId="7286EB44">
            <wp:extent cx="1408176" cy="1453896"/>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8176" cy="1453896"/>
                    </a:xfrm>
                    <a:prstGeom prst="rect">
                      <a:avLst/>
                    </a:prstGeom>
                  </pic:spPr>
                </pic:pic>
              </a:graphicData>
            </a:graphic>
          </wp:inline>
        </w:drawing>
      </w:r>
    </w:p>
    <w:p w14:paraId="7B6F49F3" w14:textId="77777777" w:rsidR="00C8387B" w:rsidRDefault="00C8387B" w:rsidP="000713AC">
      <w:pPr>
        <w:pStyle w:val="Heading2"/>
      </w:pPr>
      <w:bookmarkStart w:id="4" w:name="_Toc495308796"/>
      <w:r>
        <w:t>CapSense Buttons</w:t>
      </w:r>
      <w:bookmarkEnd w:id="4"/>
    </w:p>
    <w:p w14:paraId="7774D6AD" w14:textId="77777777" w:rsidR="00C8387B" w:rsidRDefault="00C8387B" w:rsidP="00C8387B">
      <w:r>
        <w:t>There are four CapSense buttons. These buttons are scanned by the PSoC and their state is reported via an I2C register (see the I2C section later).</w:t>
      </w:r>
    </w:p>
    <w:p w14:paraId="576B4A02" w14:textId="77777777" w:rsidR="004B4144" w:rsidRDefault="00C8387B" w:rsidP="004B4144">
      <w:r>
        <w:t>By default, each CapSense button will light an LED when it is touched. The LEDs can be “decoupled” from the CapSense buttons if desired by setting bit 0 in the I2C LED Control register. Once that is done, the LED Value register can be used to control the LEDs independently from the CapSense buttons.</w:t>
      </w:r>
    </w:p>
    <w:p w14:paraId="0459F6AD" w14:textId="23785910" w:rsidR="004B4144" w:rsidRPr="00DF3C53" w:rsidRDefault="004B4144" w:rsidP="004B4144">
      <w:r>
        <w:t xml:space="preserve">There is also a dedicated </w:t>
      </w:r>
      <w:r w:rsidR="00575B1A">
        <w:t xml:space="preserve">active high </w:t>
      </w:r>
      <w:r>
        <w:t>CapSense interrupt line that goes high for 1-2ms each time the state of one or more of the CapSense buttons changes. This signal is routed to an Arduino header pin so that the base board can use it if desired.</w:t>
      </w:r>
    </w:p>
    <w:p w14:paraId="742C79B6" w14:textId="77777777" w:rsidR="00C8387B" w:rsidRDefault="00C8387B" w:rsidP="000713AC">
      <w:pPr>
        <w:pStyle w:val="Heading2"/>
      </w:pPr>
      <w:bookmarkStart w:id="5" w:name="_Toc495308797"/>
      <w:r>
        <w:t>Proximity</w:t>
      </w:r>
      <w:bookmarkEnd w:id="5"/>
    </w:p>
    <w:p w14:paraId="69462DC1" w14:textId="4A5DE3CB" w:rsidR="00C8387B" w:rsidRPr="00DF3C53" w:rsidRDefault="00C8387B" w:rsidP="00C8387B">
      <w:r>
        <w:t>There is a proximity sensor that runs around the outer edge of the board. The proximity sensor state is reported over I2C (see the I2C section later).</w:t>
      </w:r>
      <w:r w:rsidR="00EA1164">
        <w:t xml:space="preserve"> There is an LED dedicated to the proximity sensor – it turns on whenever proximity is detected.</w:t>
      </w:r>
    </w:p>
    <w:p w14:paraId="44564205" w14:textId="77777777" w:rsidR="00C8387B" w:rsidRDefault="00C8387B" w:rsidP="000713AC">
      <w:pPr>
        <w:pStyle w:val="Heading2"/>
      </w:pPr>
      <w:bookmarkStart w:id="6" w:name="_Toc495308798"/>
      <w:r>
        <w:lastRenderedPageBreak/>
        <w:t>Thermistor</w:t>
      </w:r>
      <w:bookmarkEnd w:id="6"/>
    </w:p>
    <w:p w14:paraId="3C2F8BCA" w14:textId="77777777" w:rsidR="00C8387B" w:rsidRDefault="00C8387B" w:rsidP="00C8387B">
      <w:r>
        <w:t>The temperature is calculated by measuring voltage across a thermistor. The actual temperature calculation is handled by a PSoC component called “Thermistor” which greatly simplifies the coding required. The schematic and firmware are based on code example CE211321. The temperature value can be read over the I2C interface (see I2C section below for details) and is reported in degrees Celsius.</w:t>
      </w:r>
    </w:p>
    <w:p w14:paraId="07129349" w14:textId="77777777" w:rsidR="00C8387B" w:rsidRDefault="00C8387B" w:rsidP="000713AC">
      <w:pPr>
        <w:pStyle w:val="Heading2"/>
      </w:pPr>
      <w:bookmarkStart w:id="7" w:name="_Toc495308799"/>
      <w:r>
        <w:t>Ambient Light Sensor</w:t>
      </w:r>
      <w:bookmarkEnd w:id="7"/>
    </w:p>
    <w:p w14:paraId="6EA91542" w14:textId="77777777" w:rsidR="00C8387B" w:rsidRPr="00DF3C53" w:rsidRDefault="00C8387B" w:rsidP="00C8387B">
      <w:r>
        <w:t>The ambient light is calculated by measuring current through a photo-transistor. The schematic and firmware are based on code example CE211252. The light value can be read over the I2C interface (see I2C section below for details) and is reported in Lux. In addition, the raw value at the output of the TIA can be measured at Arduino pin A0.</w:t>
      </w:r>
    </w:p>
    <w:p w14:paraId="67A17897" w14:textId="77777777" w:rsidR="00C8387B" w:rsidRDefault="00C8387B" w:rsidP="000713AC">
      <w:pPr>
        <w:pStyle w:val="Heading2"/>
      </w:pPr>
      <w:bookmarkStart w:id="8" w:name="_Toc495308800"/>
      <w:r>
        <w:t>Potentiometer</w:t>
      </w:r>
      <w:bookmarkEnd w:id="8"/>
    </w:p>
    <w:p w14:paraId="389C1D2F" w14:textId="77777777" w:rsidR="00C8387B" w:rsidRDefault="00C8387B" w:rsidP="00C8387B">
      <w:r>
        <w:t>The voltage of the potentiometer is measured and can be read over the I2C interface (see I2C section below for details) and is reported in Volts. The ADC range is limited to 0 – 2.4V. In addition, the raw POT voltage is available at Arduino pin A2.</w:t>
      </w:r>
    </w:p>
    <w:p w14:paraId="5818763B" w14:textId="77777777" w:rsidR="00C8387B" w:rsidRDefault="00C8387B" w:rsidP="00C8387B">
      <w:r>
        <w:t>The schematic for the Thermistor, Ambient Light Sensor, and Potentiometer is shown below.</w:t>
      </w:r>
    </w:p>
    <w:p w14:paraId="3D7C8D53" w14:textId="77777777" w:rsidR="00C8387B" w:rsidRPr="0095168F" w:rsidRDefault="00C8387B" w:rsidP="00C8387B">
      <w:pPr>
        <w:jc w:val="center"/>
      </w:pPr>
      <w:r>
        <w:rPr>
          <w:noProof/>
        </w:rPr>
        <w:lastRenderedPageBreak/>
        <w:drawing>
          <wp:inline distT="0" distB="0" distL="0" distR="0" wp14:anchorId="6B7AB0E7" wp14:editId="5CE18CEC">
            <wp:extent cx="5943600" cy="451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14850"/>
                    </a:xfrm>
                    <a:prstGeom prst="rect">
                      <a:avLst/>
                    </a:prstGeom>
                  </pic:spPr>
                </pic:pic>
              </a:graphicData>
            </a:graphic>
          </wp:inline>
        </w:drawing>
      </w:r>
    </w:p>
    <w:p w14:paraId="6E468576" w14:textId="77777777" w:rsidR="00C8387B" w:rsidRDefault="00C8387B" w:rsidP="000713AC">
      <w:pPr>
        <w:pStyle w:val="Heading2"/>
      </w:pPr>
      <w:bookmarkStart w:id="9" w:name="_Toc495308801"/>
      <w:r>
        <w:t>Humidity</w:t>
      </w:r>
      <w:bookmarkEnd w:id="9"/>
    </w:p>
    <w:p w14:paraId="227AF7AE" w14:textId="77777777" w:rsidR="00C8387B" w:rsidRDefault="00C8387B" w:rsidP="00C8387B">
      <w:pPr>
        <w:keepNext/>
        <w:keepLines/>
      </w:pPr>
      <w:r>
        <w:t>The humidity is calculated by measuring capacitance of a humidity sensor using the CapSense block. The schematic and firmware are based on code example CE211322. The humidity value can be read over the I2C interface (see I2C section below for details) and is reported as a percentage.</w:t>
      </w:r>
    </w:p>
    <w:p w14:paraId="627C92C5" w14:textId="77777777" w:rsidR="00C8387B" w:rsidRPr="0095168F" w:rsidRDefault="00C8387B" w:rsidP="00C8387B">
      <w:pPr>
        <w:jc w:val="center"/>
      </w:pPr>
      <w:r w:rsidRPr="008528ED">
        <w:rPr>
          <w:noProof/>
        </w:rPr>
        <w:drawing>
          <wp:inline distT="0" distB="0" distL="0" distR="0" wp14:anchorId="53E80F14" wp14:editId="089747D6">
            <wp:extent cx="2074545" cy="1598930"/>
            <wp:effectExtent l="19050" t="19050" r="2095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74545" cy="1598930"/>
                    </a:xfrm>
                    <a:prstGeom prst="rect">
                      <a:avLst/>
                    </a:prstGeom>
                    <a:noFill/>
                    <a:ln>
                      <a:solidFill>
                        <a:schemeClr val="accent1"/>
                      </a:solidFill>
                    </a:ln>
                  </pic:spPr>
                </pic:pic>
              </a:graphicData>
            </a:graphic>
          </wp:inline>
        </w:drawing>
      </w:r>
    </w:p>
    <w:p w14:paraId="6017711F" w14:textId="77777777" w:rsidR="00C8387B" w:rsidRDefault="00C8387B" w:rsidP="000713AC">
      <w:pPr>
        <w:pStyle w:val="Heading2"/>
      </w:pPr>
      <w:bookmarkStart w:id="10" w:name="_Toc495308802"/>
      <w:r>
        <w:lastRenderedPageBreak/>
        <w:t>DAC Output</w:t>
      </w:r>
      <w:bookmarkEnd w:id="10"/>
    </w:p>
    <w:p w14:paraId="7E5B9F21" w14:textId="77777777" w:rsidR="00C8387B" w:rsidRDefault="00C8387B" w:rsidP="00C8387B">
      <w:r>
        <w:t>A voltage DAC output is available on Arduino pin A1. The DAC voltage can be set in the range from 0V - 2.4V over the I2C interface (see I2C section below for details).</w:t>
      </w:r>
    </w:p>
    <w:p w14:paraId="1BF4B245" w14:textId="77777777" w:rsidR="00C8387B" w:rsidRPr="00DF3C53" w:rsidRDefault="00C8387B" w:rsidP="00C8387B">
      <w:pPr>
        <w:jc w:val="center"/>
      </w:pPr>
      <w:r>
        <w:rPr>
          <w:noProof/>
        </w:rPr>
        <w:drawing>
          <wp:inline distT="0" distB="0" distL="0" distR="0" wp14:anchorId="2EABA0DA" wp14:editId="0946A94F">
            <wp:extent cx="1552575" cy="1238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2575" cy="1238250"/>
                    </a:xfrm>
                    <a:prstGeom prst="rect">
                      <a:avLst/>
                    </a:prstGeom>
                  </pic:spPr>
                </pic:pic>
              </a:graphicData>
            </a:graphic>
          </wp:inline>
        </w:drawing>
      </w:r>
    </w:p>
    <w:p w14:paraId="1567CF85" w14:textId="77777777" w:rsidR="00C8387B" w:rsidRDefault="00C8387B" w:rsidP="000713AC">
      <w:pPr>
        <w:pStyle w:val="Heading2"/>
      </w:pPr>
      <w:bookmarkStart w:id="11" w:name="_Toc495308803"/>
      <w:r>
        <w:t>PSoC I2C</w:t>
      </w:r>
      <w:r w:rsidR="003A0583">
        <w:t xml:space="preserve"> Slave</w:t>
      </w:r>
      <w:bookmarkEnd w:id="11"/>
    </w:p>
    <w:p w14:paraId="4A90DB9C" w14:textId="77777777" w:rsidR="00C8387B" w:rsidRDefault="00C8387B" w:rsidP="00C8387B">
      <w:r>
        <w:t>The I2C interface is an EZI2C slave. That is, the first byte of a write into the slave is an offset to the set of I2C registers. The remaining bytes (if any) are the data to be written starting at the offset. For I2C reads from the slave, the offset is whatever was set in the previous write.</w:t>
      </w:r>
    </w:p>
    <w:p w14:paraId="3245D5A7" w14:textId="77777777" w:rsidR="00C8387B" w:rsidRDefault="00C8387B" w:rsidP="00C8387B">
      <w:r>
        <w:t>The I2C slave is assigned to 7-bit address 0x42 and is configured for a speed of 100 kHz. It is connected to Arduino pins D14 (SDA) and D15 (SCL).</w:t>
      </w:r>
    </w:p>
    <w:p w14:paraId="3C222350" w14:textId="77777777" w:rsidR="00C8387B" w:rsidRDefault="00C8387B" w:rsidP="00C8387B">
      <w:r>
        <w:t>The I2C register map is as follows:</w:t>
      </w:r>
    </w:p>
    <w:tbl>
      <w:tblPr>
        <w:tblStyle w:val="TableGrid"/>
        <w:tblW w:w="0" w:type="auto"/>
        <w:jc w:val="center"/>
        <w:tblLook w:val="04A0" w:firstRow="1" w:lastRow="0" w:firstColumn="1" w:lastColumn="0" w:noHBand="0" w:noVBand="1"/>
      </w:tblPr>
      <w:tblGrid>
        <w:gridCol w:w="843"/>
        <w:gridCol w:w="2029"/>
        <w:gridCol w:w="1280"/>
        <w:gridCol w:w="4944"/>
      </w:tblGrid>
      <w:tr w:rsidR="00C8387B" w14:paraId="408EBF10" w14:textId="77777777" w:rsidTr="009A25F1">
        <w:trPr>
          <w:tblHeader/>
          <w:jc w:val="center"/>
        </w:trPr>
        <w:tc>
          <w:tcPr>
            <w:tcW w:w="815" w:type="dxa"/>
            <w:shd w:val="clear" w:color="auto" w:fill="D9D9D9" w:themeFill="background1" w:themeFillShade="D9"/>
          </w:tcPr>
          <w:p w14:paraId="04B17E05" w14:textId="77777777" w:rsidR="00C8387B" w:rsidRPr="00E64765" w:rsidRDefault="00C8387B" w:rsidP="009A25F1">
            <w:pPr>
              <w:pStyle w:val="ListParagraph"/>
              <w:ind w:left="0"/>
              <w:rPr>
                <w:b/>
              </w:rPr>
            </w:pPr>
            <w:r w:rsidRPr="00E64765">
              <w:rPr>
                <w:b/>
              </w:rPr>
              <w:t>Offset</w:t>
            </w:r>
          </w:p>
        </w:tc>
        <w:tc>
          <w:tcPr>
            <w:tcW w:w="2029" w:type="dxa"/>
            <w:shd w:val="clear" w:color="auto" w:fill="D9D9D9" w:themeFill="background1" w:themeFillShade="D9"/>
          </w:tcPr>
          <w:p w14:paraId="283C4402" w14:textId="77777777" w:rsidR="00C8387B" w:rsidRPr="00E64765" w:rsidRDefault="00C8387B" w:rsidP="009A25F1">
            <w:pPr>
              <w:pStyle w:val="ListParagraph"/>
              <w:ind w:left="0"/>
              <w:rPr>
                <w:b/>
              </w:rPr>
            </w:pPr>
            <w:r w:rsidRPr="00E64765">
              <w:rPr>
                <w:b/>
              </w:rPr>
              <w:t>Description</w:t>
            </w:r>
          </w:p>
        </w:tc>
        <w:tc>
          <w:tcPr>
            <w:tcW w:w="1280" w:type="dxa"/>
            <w:shd w:val="clear" w:color="auto" w:fill="D9D9D9" w:themeFill="background1" w:themeFillShade="D9"/>
          </w:tcPr>
          <w:p w14:paraId="2B09D16D" w14:textId="77777777" w:rsidR="00C8387B" w:rsidRPr="00E64765" w:rsidRDefault="00C8387B" w:rsidP="009A25F1">
            <w:pPr>
              <w:pStyle w:val="ListParagraph"/>
              <w:ind w:left="0"/>
              <w:rPr>
                <w:b/>
              </w:rPr>
            </w:pPr>
            <w:r w:rsidRPr="00E64765">
              <w:rPr>
                <w:b/>
              </w:rPr>
              <w:t>Format</w:t>
            </w:r>
          </w:p>
        </w:tc>
        <w:tc>
          <w:tcPr>
            <w:tcW w:w="4944" w:type="dxa"/>
            <w:shd w:val="clear" w:color="auto" w:fill="D9D9D9" w:themeFill="background1" w:themeFillShade="D9"/>
          </w:tcPr>
          <w:p w14:paraId="32B40E20" w14:textId="77777777" w:rsidR="00C8387B" w:rsidRPr="00E64765" w:rsidRDefault="00C8387B" w:rsidP="009A25F1">
            <w:pPr>
              <w:pStyle w:val="ListParagraph"/>
              <w:ind w:left="0"/>
              <w:rPr>
                <w:b/>
              </w:rPr>
            </w:pPr>
            <w:r w:rsidRPr="00E64765">
              <w:rPr>
                <w:b/>
              </w:rPr>
              <w:t>Details</w:t>
            </w:r>
          </w:p>
        </w:tc>
      </w:tr>
      <w:tr w:rsidR="00C8387B" w14:paraId="283971AF" w14:textId="77777777" w:rsidTr="009A25F1">
        <w:trPr>
          <w:jc w:val="center"/>
        </w:trPr>
        <w:tc>
          <w:tcPr>
            <w:tcW w:w="815" w:type="dxa"/>
          </w:tcPr>
          <w:p w14:paraId="3F448FB2" w14:textId="77777777" w:rsidR="00C8387B" w:rsidRDefault="00C8387B" w:rsidP="009A25F1">
            <w:pPr>
              <w:pStyle w:val="ListParagraph"/>
              <w:ind w:left="0"/>
            </w:pPr>
            <w:r>
              <w:t>00</w:t>
            </w:r>
          </w:p>
        </w:tc>
        <w:tc>
          <w:tcPr>
            <w:tcW w:w="2029" w:type="dxa"/>
          </w:tcPr>
          <w:p w14:paraId="4449730F" w14:textId="77777777" w:rsidR="00C8387B" w:rsidRDefault="00C8387B" w:rsidP="009A25F1">
            <w:pPr>
              <w:pStyle w:val="ListParagraph"/>
              <w:ind w:left="0"/>
            </w:pPr>
            <w:r>
              <w:t>DAC Voltage</w:t>
            </w:r>
          </w:p>
        </w:tc>
        <w:tc>
          <w:tcPr>
            <w:tcW w:w="1280" w:type="dxa"/>
          </w:tcPr>
          <w:p w14:paraId="50CFE6A8" w14:textId="77777777" w:rsidR="00C8387B" w:rsidRDefault="00C8387B" w:rsidP="009A25F1">
            <w:pPr>
              <w:pStyle w:val="ListParagraph"/>
              <w:ind w:left="0"/>
            </w:pPr>
            <w:r>
              <w:t>4 Byte Float</w:t>
            </w:r>
          </w:p>
        </w:tc>
        <w:tc>
          <w:tcPr>
            <w:tcW w:w="4944" w:type="dxa"/>
          </w:tcPr>
          <w:p w14:paraId="52D09D90" w14:textId="77777777" w:rsidR="00C8387B" w:rsidRDefault="00C8387B" w:rsidP="009A25F1">
            <w:pPr>
              <w:pStyle w:val="ListParagraph"/>
              <w:ind w:left="0"/>
            </w:pPr>
            <w:r>
              <w:t>Desired DAC voltage in Volts</w:t>
            </w:r>
          </w:p>
        </w:tc>
      </w:tr>
      <w:tr w:rsidR="00C8387B" w14:paraId="622C5C03" w14:textId="77777777" w:rsidTr="009A25F1">
        <w:trPr>
          <w:jc w:val="center"/>
        </w:trPr>
        <w:tc>
          <w:tcPr>
            <w:tcW w:w="815" w:type="dxa"/>
          </w:tcPr>
          <w:p w14:paraId="3ECB0E48" w14:textId="77777777" w:rsidR="00C8387B" w:rsidRDefault="00C8387B" w:rsidP="009A25F1">
            <w:pPr>
              <w:pStyle w:val="ListParagraph"/>
              <w:ind w:left="0"/>
            </w:pPr>
            <w:r>
              <w:t>04</w:t>
            </w:r>
          </w:p>
        </w:tc>
        <w:tc>
          <w:tcPr>
            <w:tcW w:w="2029" w:type="dxa"/>
          </w:tcPr>
          <w:p w14:paraId="0EEFB37B" w14:textId="77777777" w:rsidR="00C8387B" w:rsidRDefault="00C8387B" w:rsidP="009A25F1">
            <w:pPr>
              <w:pStyle w:val="ListParagraph"/>
              <w:ind w:left="0"/>
            </w:pPr>
            <w:r>
              <w:t>LED Value</w:t>
            </w:r>
          </w:p>
        </w:tc>
        <w:tc>
          <w:tcPr>
            <w:tcW w:w="1280" w:type="dxa"/>
          </w:tcPr>
          <w:p w14:paraId="1CC52890" w14:textId="77777777" w:rsidR="00C8387B" w:rsidDel="009A2982" w:rsidRDefault="00C8387B" w:rsidP="009A25F1">
            <w:pPr>
              <w:pStyle w:val="ListParagraph"/>
              <w:ind w:left="0"/>
            </w:pPr>
            <w:r>
              <w:t>1 Byte</w:t>
            </w:r>
          </w:p>
        </w:tc>
        <w:tc>
          <w:tcPr>
            <w:tcW w:w="4944" w:type="dxa"/>
          </w:tcPr>
          <w:p w14:paraId="52B1DC9A" w14:textId="77777777" w:rsidR="00C8387B" w:rsidRDefault="00C8387B" w:rsidP="009A25F1">
            <w:pPr>
              <w:pStyle w:val="ListParagraph"/>
              <w:ind w:left="0"/>
            </w:pPr>
            <w:r>
              <w:t>CapSense LED values if LED Control bit 1 is 1. Mapping is:</w:t>
            </w:r>
          </w:p>
          <w:p w14:paraId="0C68D3F2" w14:textId="77777777" w:rsidR="00C8387B" w:rsidRDefault="00C8387B" w:rsidP="009A25F1">
            <w:pPr>
              <w:pStyle w:val="ListParagraph"/>
              <w:ind w:left="0"/>
            </w:pPr>
            <w:r>
              <w:t>Bit 0: CSLED0</w:t>
            </w:r>
          </w:p>
          <w:p w14:paraId="2C978FC8" w14:textId="77777777" w:rsidR="00C8387B" w:rsidRDefault="00C8387B" w:rsidP="009A25F1">
            <w:pPr>
              <w:pStyle w:val="ListParagraph"/>
              <w:ind w:left="0"/>
            </w:pPr>
            <w:r>
              <w:t xml:space="preserve">Bit 1: CSLED1 </w:t>
            </w:r>
          </w:p>
          <w:p w14:paraId="4D73AD38" w14:textId="77777777" w:rsidR="00C8387B" w:rsidRDefault="00C8387B" w:rsidP="009A25F1">
            <w:pPr>
              <w:pStyle w:val="ListParagraph"/>
              <w:ind w:left="0"/>
            </w:pPr>
            <w:r>
              <w:t>Bit2: CSLED2</w:t>
            </w:r>
          </w:p>
          <w:p w14:paraId="69C914B5" w14:textId="77777777" w:rsidR="00C8387B" w:rsidRDefault="00C8387B" w:rsidP="009A25F1">
            <w:pPr>
              <w:pStyle w:val="ListParagraph"/>
              <w:ind w:left="0"/>
            </w:pPr>
            <w:r>
              <w:t>Bit3: CSLED3</w:t>
            </w:r>
          </w:p>
        </w:tc>
      </w:tr>
      <w:tr w:rsidR="00C8387B" w14:paraId="2BB5CB8C" w14:textId="77777777" w:rsidTr="009A25F1">
        <w:trPr>
          <w:jc w:val="center"/>
        </w:trPr>
        <w:tc>
          <w:tcPr>
            <w:tcW w:w="815" w:type="dxa"/>
          </w:tcPr>
          <w:p w14:paraId="5AD2CD62" w14:textId="77777777" w:rsidR="00C8387B" w:rsidRDefault="00C8387B" w:rsidP="009A25F1">
            <w:pPr>
              <w:pStyle w:val="ListParagraph"/>
              <w:ind w:left="0"/>
            </w:pPr>
            <w:r>
              <w:t>05</w:t>
            </w:r>
          </w:p>
        </w:tc>
        <w:tc>
          <w:tcPr>
            <w:tcW w:w="2029" w:type="dxa"/>
          </w:tcPr>
          <w:p w14:paraId="641E10D3" w14:textId="77777777" w:rsidR="00C8387B" w:rsidRDefault="00C8387B" w:rsidP="009A25F1">
            <w:pPr>
              <w:pStyle w:val="ListParagraph"/>
              <w:ind w:left="0"/>
            </w:pPr>
            <w:r>
              <w:t>LED Control</w:t>
            </w:r>
          </w:p>
        </w:tc>
        <w:tc>
          <w:tcPr>
            <w:tcW w:w="1280" w:type="dxa"/>
          </w:tcPr>
          <w:p w14:paraId="707861E4" w14:textId="77777777" w:rsidR="00C8387B" w:rsidDel="009A2982" w:rsidRDefault="00C8387B" w:rsidP="009A25F1">
            <w:pPr>
              <w:pStyle w:val="ListParagraph"/>
              <w:ind w:left="0"/>
            </w:pPr>
            <w:r>
              <w:t>1 Byte</w:t>
            </w:r>
          </w:p>
        </w:tc>
        <w:tc>
          <w:tcPr>
            <w:tcW w:w="4944" w:type="dxa"/>
          </w:tcPr>
          <w:p w14:paraId="55504F9A" w14:textId="77777777" w:rsidR="00C8387B" w:rsidRDefault="00C8387B" w:rsidP="009A25F1">
            <w:pPr>
              <w:pStyle w:val="ListParagraph"/>
              <w:ind w:left="0"/>
            </w:pPr>
            <w:r>
              <w:t>Bit 0 sets how the 4 CapSense LEDs are controlled:</w:t>
            </w:r>
          </w:p>
          <w:p w14:paraId="050AB6D1" w14:textId="77777777" w:rsidR="00C8387B" w:rsidRDefault="00C8387B" w:rsidP="009A25F1">
            <w:pPr>
              <w:pStyle w:val="ListParagraph"/>
              <w:ind w:left="0"/>
            </w:pPr>
            <w:r>
              <w:t>0 = CapSense Control</w:t>
            </w:r>
          </w:p>
          <w:p w14:paraId="07142AAC" w14:textId="77777777" w:rsidR="00C8387B" w:rsidRDefault="00C8387B" w:rsidP="009A25F1">
            <w:pPr>
              <w:pStyle w:val="ListParagraph"/>
              <w:ind w:left="0"/>
            </w:pPr>
            <w:r>
              <w:t>1 = Base Board Control via the LED Value Register</w:t>
            </w:r>
          </w:p>
        </w:tc>
      </w:tr>
      <w:tr w:rsidR="00C8387B" w14:paraId="558C3E79" w14:textId="77777777" w:rsidTr="009A25F1">
        <w:trPr>
          <w:jc w:val="center"/>
        </w:trPr>
        <w:tc>
          <w:tcPr>
            <w:tcW w:w="815" w:type="dxa"/>
          </w:tcPr>
          <w:p w14:paraId="784E8323" w14:textId="77777777" w:rsidR="00C8387B" w:rsidRDefault="00C8387B" w:rsidP="009A25F1">
            <w:pPr>
              <w:pStyle w:val="ListParagraph"/>
              <w:ind w:left="0"/>
            </w:pPr>
            <w:r>
              <w:t>06</w:t>
            </w:r>
          </w:p>
        </w:tc>
        <w:tc>
          <w:tcPr>
            <w:tcW w:w="2029" w:type="dxa"/>
          </w:tcPr>
          <w:p w14:paraId="7709C847" w14:textId="77777777" w:rsidR="00C8387B" w:rsidRDefault="00C8387B" w:rsidP="009A25F1">
            <w:pPr>
              <w:pStyle w:val="ListParagraph"/>
              <w:ind w:left="0"/>
            </w:pPr>
            <w:r>
              <w:t>Button State</w:t>
            </w:r>
          </w:p>
        </w:tc>
        <w:tc>
          <w:tcPr>
            <w:tcW w:w="1280" w:type="dxa"/>
          </w:tcPr>
          <w:p w14:paraId="4D5541A8" w14:textId="77777777" w:rsidR="00C8387B" w:rsidDel="009A2982" w:rsidRDefault="00C8387B" w:rsidP="009A25F1">
            <w:pPr>
              <w:pStyle w:val="ListParagraph"/>
              <w:ind w:left="0"/>
            </w:pPr>
            <w:r>
              <w:t>1 Byte</w:t>
            </w:r>
          </w:p>
        </w:tc>
        <w:tc>
          <w:tcPr>
            <w:tcW w:w="4944" w:type="dxa"/>
          </w:tcPr>
          <w:p w14:paraId="5AC4993B" w14:textId="77777777" w:rsidR="00C8387B" w:rsidRDefault="00C8387B" w:rsidP="009A25F1">
            <w:pPr>
              <w:pStyle w:val="ListParagraph"/>
              <w:ind w:left="0"/>
            </w:pPr>
            <w:r>
              <w:t>State of CapSense, Proximity, and Mechanical Buttons:</w:t>
            </w:r>
          </w:p>
          <w:p w14:paraId="4337460C" w14:textId="77777777" w:rsidR="00C8387B" w:rsidRDefault="00C8387B" w:rsidP="009A25F1">
            <w:pPr>
              <w:pStyle w:val="ListParagraph"/>
              <w:ind w:left="0"/>
            </w:pPr>
            <w:r>
              <w:t>Bit 0: CapSense B0</w:t>
            </w:r>
          </w:p>
          <w:p w14:paraId="3A871D7D" w14:textId="77777777" w:rsidR="00C8387B" w:rsidRDefault="00C8387B" w:rsidP="009A25F1">
            <w:pPr>
              <w:pStyle w:val="ListParagraph"/>
              <w:ind w:left="0"/>
            </w:pPr>
            <w:r>
              <w:t>Bit 1: CapSense B1</w:t>
            </w:r>
          </w:p>
          <w:p w14:paraId="6C832A29" w14:textId="77777777" w:rsidR="00C8387B" w:rsidRDefault="00C8387B" w:rsidP="009A25F1">
            <w:pPr>
              <w:pStyle w:val="ListParagraph"/>
              <w:ind w:left="0"/>
            </w:pPr>
            <w:r>
              <w:t>Bit 2: CapSense B2</w:t>
            </w:r>
          </w:p>
          <w:p w14:paraId="7EF55A5B" w14:textId="77777777" w:rsidR="00C8387B" w:rsidRDefault="00C8387B" w:rsidP="009A25F1">
            <w:pPr>
              <w:pStyle w:val="ListParagraph"/>
              <w:ind w:left="0"/>
            </w:pPr>
            <w:r>
              <w:t>Bit 3: CapSense B3</w:t>
            </w:r>
          </w:p>
          <w:p w14:paraId="259851D1" w14:textId="77777777" w:rsidR="00C8387B" w:rsidRDefault="00C8387B" w:rsidP="009A25F1">
            <w:pPr>
              <w:pStyle w:val="ListParagraph"/>
              <w:ind w:left="0"/>
            </w:pPr>
            <w:r>
              <w:t>Bit 4: Mechanical Button 1</w:t>
            </w:r>
          </w:p>
          <w:p w14:paraId="5F878309" w14:textId="77777777" w:rsidR="00C8387B" w:rsidRDefault="00C8387B" w:rsidP="009A25F1">
            <w:pPr>
              <w:pStyle w:val="ListParagraph"/>
              <w:ind w:left="0"/>
            </w:pPr>
            <w:r>
              <w:t>Bit 5: Mechanical Button 2</w:t>
            </w:r>
          </w:p>
          <w:p w14:paraId="6CBACE61" w14:textId="77777777" w:rsidR="00C8387B" w:rsidRDefault="00C8387B" w:rsidP="009A25F1">
            <w:pPr>
              <w:pStyle w:val="ListParagraph"/>
              <w:ind w:left="0"/>
            </w:pPr>
            <w:r>
              <w:t>Bit 6: Proximity</w:t>
            </w:r>
          </w:p>
        </w:tc>
      </w:tr>
      <w:tr w:rsidR="00C8387B" w14:paraId="4F3A8261" w14:textId="77777777" w:rsidTr="009A25F1">
        <w:trPr>
          <w:jc w:val="center"/>
        </w:trPr>
        <w:tc>
          <w:tcPr>
            <w:tcW w:w="815" w:type="dxa"/>
          </w:tcPr>
          <w:p w14:paraId="00457CB5" w14:textId="77777777" w:rsidR="00C8387B" w:rsidRDefault="00C8387B" w:rsidP="009A25F1">
            <w:pPr>
              <w:pStyle w:val="ListParagraph"/>
              <w:ind w:left="0"/>
            </w:pPr>
            <w:r>
              <w:lastRenderedPageBreak/>
              <w:t>07</w:t>
            </w:r>
          </w:p>
        </w:tc>
        <w:tc>
          <w:tcPr>
            <w:tcW w:w="2029" w:type="dxa"/>
          </w:tcPr>
          <w:p w14:paraId="04CDC994" w14:textId="77777777" w:rsidR="00C8387B" w:rsidRDefault="00C8387B" w:rsidP="009A25F1">
            <w:pPr>
              <w:pStyle w:val="ListParagraph"/>
              <w:ind w:left="0"/>
            </w:pPr>
            <w:r>
              <w:t xml:space="preserve">Temperature </w:t>
            </w:r>
          </w:p>
        </w:tc>
        <w:tc>
          <w:tcPr>
            <w:tcW w:w="1280" w:type="dxa"/>
          </w:tcPr>
          <w:p w14:paraId="65BAF17B" w14:textId="77777777" w:rsidR="00C8387B" w:rsidDel="009A2982" w:rsidRDefault="00C8387B" w:rsidP="009A25F1">
            <w:pPr>
              <w:pStyle w:val="ListParagraph"/>
              <w:ind w:left="0"/>
            </w:pPr>
            <w:r>
              <w:t>4 Byte Float</w:t>
            </w:r>
          </w:p>
        </w:tc>
        <w:tc>
          <w:tcPr>
            <w:tcW w:w="4944" w:type="dxa"/>
          </w:tcPr>
          <w:p w14:paraId="4FCEE52B" w14:textId="77777777" w:rsidR="00C8387B" w:rsidRDefault="00C8387B" w:rsidP="009A25F1">
            <w:pPr>
              <w:pStyle w:val="ListParagraph"/>
              <w:ind w:left="0"/>
            </w:pPr>
            <w:r>
              <w:t>Temperature reported in °C</w:t>
            </w:r>
          </w:p>
        </w:tc>
      </w:tr>
      <w:tr w:rsidR="00C8387B" w14:paraId="0FAA7BDC" w14:textId="77777777" w:rsidTr="009A25F1">
        <w:trPr>
          <w:jc w:val="center"/>
        </w:trPr>
        <w:tc>
          <w:tcPr>
            <w:tcW w:w="815" w:type="dxa"/>
          </w:tcPr>
          <w:p w14:paraId="12A8A253" w14:textId="77777777" w:rsidR="00C8387B" w:rsidRDefault="00C8387B" w:rsidP="009A25F1">
            <w:pPr>
              <w:pStyle w:val="ListParagraph"/>
              <w:ind w:left="0"/>
            </w:pPr>
            <w:r>
              <w:t>0B</w:t>
            </w:r>
          </w:p>
        </w:tc>
        <w:tc>
          <w:tcPr>
            <w:tcW w:w="2029" w:type="dxa"/>
          </w:tcPr>
          <w:p w14:paraId="6A6810E2" w14:textId="77777777" w:rsidR="00C8387B" w:rsidRDefault="00C8387B" w:rsidP="009A25F1">
            <w:pPr>
              <w:pStyle w:val="ListParagraph"/>
              <w:ind w:left="0"/>
            </w:pPr>
            <w:r>
              <w:t>Humidity</w:t>
            </w:r>
          </w:p>
        </w:tc>
        <w:tc>
          <w:tcPr>
            <w:tcW w:w="1280" w:type="dxa"/>
          </w:tcPr>
          <w:p w14:paraId="355C99ED" w14:textId="77777777" w:rsidR="00C8387B" w:rsidDel="009A2982" w:rsidRDefault="00C8387B" w:rsidP="009A25F1">
            <w:pPr>
              <w:pStyle w:val="ListParagraph"/>
              <w:ind w:left="0"/>
            </w:pPr>
            <w:r>
              <w:t>4 Byte Float</w:t>
            </w:r>
          </w:p>
        </w:tc>
        <w:tc>
          <w:tcPr>
            <w:tcW w:w="4944" w:type="dxa"/>
          </w:tcPr>
          <w:p w14:paraId="3C89DB2F" w14:textId="77777777" w:rsidR="00C8387B" w:rsidRDefault="00C8387B" w:rsidP="009A25F1">
            <w:pPr>
              <w:pStyle w:val="ListParagraph"/>
              <w:ind w:left="0"/>
            </w:pPr>
            <w:r>
              <w:t>Humidity reported in %</w:t>
            </w:r>
          </w:p>
        </w:tc>
      </w:tr>
      <w:tr w:rsidR="00C8387B" w14:paraId="38ACD0B9" w14:textId="77777777" w:rsidTr="009A25F1">
        <w:trPr>
          <w:jc w:val="center"/>
        </w:trPr>
        <w:tc>
          <w:tcPr>
            <w:tcW w:w="815" w:type="dxa"/>
          </w:tcPr>
          <w:p w14:paraId="1A5E5BF9" w14:textId="77777777" w:rsidR="00C8387B" w:rsidRDefault="00C8387B" w:rsidP="009A25F1">
            <w:pPr>
              <w:pStyle w:val="ListParagraph"/>
              <w:ind w:left="0"/>
            </w:pPr>
            <w:r>
              <w:t>0F</w:t>
            </w:r>
          </w:p>
        </w:tc>
        <w:tc>
          <w:tcPr>
            <w:tcW w:w="2029" w:type="dxa"/>
          </w:tcPr>
          <w:p w14:paraId="30FB2A03" w14:textId="77777777" w:rsidR="00C8387B" w:rsidRDefault="00C8387B" w:rsidP="009A25F1">
            <w:pPr>
              <w:pStyle w:val="ListParagraph"/>
              <w:ind w:left="0"/>
            </w:pPr>
            <w:r>
              <w:t>Ambient Light</w:t>
            </w:r>
          </w:p>
        </w:tc>
        <w:tc>
          <w:tcPr>
            <w:tcW w:w="1280" w:type="dxa"/>
          </w:tcPr>
          <w:p w14:paraId="2E8784AA" w14:textId="77777777" w:rsidR="00C8387B" w:rsidRDefault="00C8387B" w:rsidP="009A25F1">
            <w:pPr>
              <w:pStyle w:val="ListParagraph"/>
              <w:ind w:left="0"/>
            </w:pPr>
            <w:r>
              <w:t>4 Byte Float</w:t>
            </w:r>
          </w:p>
        </w:tc>
        <w:tc>
          <w:tcPr>
            <w:tcW w:w="4944" w:type="dxa"/>
          </w:tcPr>
          <w:p w14:paraId="1FF943DA" w14:textId="77777777" w:rsidR="00C8387B" w:rsidDel="009A2982" w:rsidRDefault="00C8387B" w:rsidP="009A25F1">
            <w:pPr>
              <w:pStyle w:val="ListParagraph"/>
              <w:ind w:left="0"/>
            </w:pPr>
            <w:r>
              <w:t>Ambient light reported in Lux</w:t>
            </w:r>
          </w:p>
        </w:tc>
      </w:tr>
      <w:tr w:rsidR="00C8387B" w14:paraId="69C6CE76" w14:textId="77777777" w:rsidTr="009A25F1">
        <w:trPr>
          <w:jc w:val="center"/>
        </w:trPr>
        <w:tc>
          <w:tcPr>
            <w:tcW w:w="815" w:type="dxa"/>
          </w:tcPr>
          <w:p w14:paraId="58D00A78" w14:textId="77777777" w:rsidR="00C8387B" w:rsidRDefault="00C8387B" w:rsidP="009A25F1">
            <w:pPr>
              <w:pStyle w:val="ListParagraph"/>
              <w:ind w:left="0"/>
            </w:pPr>
            <w:r>
              <w:t>13</w:t>
            </w:r>
          </w:p>
        </w:tc>
        <w:tc>
          <w:tcPr>
            <w:tcW w:w="2029" w:type="dxa"/>
          </w:tcPr>
          <w:p w14:paraId="402E7F73" w14:textId="77777777" w:rsidR="00C8387B" w:rsidRDefault="00C8387B" w:rsidP="009A25F1">
            <w:pPr>
              <w:pStyle w:val="ListParagraph"/>
              <w:ind w:left="0"/>
            </w:pPr>
            <w:r>
              <w:t>Potentiometer</w:t>
            </w:r>
          </w:p>
        </w:tc>
        <w:tc>
          <w:tcPr>
            <w:tcW w:w="1280" w:type="dxa"/>
          </w:tcPr>
          <w:p w14:paraId="52DC4128" w14:textId="77777777" w:rsidR="00C8387B" w:rsidRDefault="00C8387B" w:rsidP="009A25F1">
            <w:pPr>
              <w:pStyle w:val="ListParagraph"/>
              <w:ind w:left="0"/>
            </w:pPr>
            <w:r>
              <w:t>4 Byte Float</w:t>
            </w:r>
          </w:p>
        </w:tc>
        <w:tc>
          <w:tcPr>
            <w:tcW w:w="4944" w:type="dxa"/>
          </w:tcPr>
          <w:p w14:paraId="66BC8853" w14:textId="77777777" w:rsidR="00C8387B" w:rsidDel="009A2982" w:rsidRDefault="00C8387B" w:rsidP="009A25F1">
            <w:pPr>
              <w:pStyle w:val="ListParagraph"/>
              <w:ind w:left="0"/>
            </w:pPr>
            <w:r>
              <w:t>Potentiometer reported in Volts</w:t>
            </w:r>
          </w:p>
        </w:tc>
      </w:tr>
    </w:tbl>
    <w:p w14:paraId="0AEB7DCE" w14:textId="77777777" w:rsidR="00C8387B" w:rsidRDefault="00C8387B" w:rsidP="000713AC">
      <w:pPr>
        <w:pStyle w:val="Heading2"/>
      </w:pPr>
      <w:bookmarkStart w:id="12" w:name="_Toc495308804"/>
      <w:r>
        <w:t>U8G OLED Display</w:t>
      </w:r>
      <w:bookmarkEnd w:id="12"/>
    </w:p>
    <w:p w14:paraId="074601C2" w14:textId="77777777" w:rsidR="00C8387B" w:rsidRPr="003E63F3" w:rsidRDefault="00C8387B" w:rsidP="00C8387B">
      <w:r>
        <w:t>The shield contains a U8G OLED display with an I2C interface. The OLED is an I2C Slave with an address of 0x3C which can be controlled from the WICED baseboard using the I2C interface connected to Arduino pins D14 and D15.</w:t>
      </w:r>
    </w:p>
    <w:p w14:paraId="23BE329D" w14:textId="77777777" w:rsidR="00C8387B" w:rsidRDefault="00C8387B" w:rsidP="000713AC">
      <w:pPr>
        <w:pStyle w:val="Heading2"/>
      </w:pPr>
      <w:bookmarkStart w:id="13" w:name="_Toc495308805"/>
      <w:r>
        <w:t>Arduino pins</w:t>
      </w:r>
      <w:bookmarkEnd w:id="13"/>
    </w:p>
    <w:p w14:paraId="52A88148" w14:textId="77777777" w:rsidR="00C8387B" w:rsidRDefault="00C8387B" w:rsidP="00C8387B">
      <w:pPr>
        <w:keepNext/>
        <w:keepLines/>
      </w:pPr>
      <w:r>
        <w:t>The Arduino pin connections between the shield and the base board are shown below.</w:t>
      </w:r>
    </w:p>
    <w:tbl>
      <w:tblPr>
        <w:tblStyle w:val="TableGrid"/>
        <w:tblW w:w="7033" w:type="dxa"/>
        <w:jc w:val="center"/>
        <w:tblLook w:val="04A0" w:firstRow="1" w:lastRow="0" w:firstColumn="1" w:lastColumn="0" w:noHBand="0" w:noVBand="1"/>
      </w:tblPr>
      <w:tblGrid>
        <w:gridCol w:w="1083"/>
        <w:gridCol w:w="2860"/>
        <w:gridCol w:w="3090"/>
      </w:tblGrid>
      <w:tr w:rsidR="00C8387B" w14:paraId="67622057" w14:textId="77777777" w:rsidTr="004B4144">
        <w:trPr>
          <w:tblHeader/>
          <w:jc w:val="center"/>
        </w:trPr>
        <w:tc>
          <w:tcPr>
            <w:tcW w:w="1083" w:type="dxa"/>
            <w:shd w:val="clear" w:color="auto" w:fill="D9D9D9" w:themeFill="background1" w:themeFillShade="D9"/>
          </w:tcPr>
          <w:p w14:paraId="2574959A" w14:textId="77777777" w:rsidR="00C8387B" w:rsidRPr="008009E8" w:rsidRDefault="00C8387B" w:rsidP="009A25F1">
            <w:pPr>
              <w:jc w:val="center"/>
              <w:rPr>
                <w:b/>
              </w:rPr>
            </w:pPr>
            <w:r w:rsidRPr="008009E8">
              <w:rPr>
                <w:b/>
              </w:rPr>
              <w:t>Arduino</w:t>
            </w:r>
          </w:p>
        </w:tc>
        <w:tc>
          <w:tcPr>
            <w:tcW w:w="2860" w:type="dxa"/>
            <w:shd w:val="clear" w:color="auto" w:fill="D9D9D9" w:themeFill="background1" w:themeFillShade="D9"/>
          </w:tcPr>
          <w:p w14:paraId="049C04BF" w14:textId="77777777" w:rsidR="00C8387B" w:rsidRPr="008009E8" w:rsidRDefault="00C8387B" w:rsidP="009A25F1">
            <w:pPr>
              <w:jc w:val="center"/>
              <w:rPr>
                <w:b/>
              </w:rPr>
            </w:pPr>
            <w:r w:rsidRPr="008009E8">
              <w:rPr>
                <w:b/>
              </w:rPr>
              <w:t>WICED Pin</w:t>
            </w:r>
            <w:r>
              <w:rPr>
                <w:b/>
              </w:rPr>
              <w:t>s</w:t>
            </w:r>
          </w:p>
        </w:tc>
        <w:tc>
          <w:tcPr>
            <w:tcW w:w="3090" w:type="dxa"/>
            <w:shd w:val="clear" w:color="auto" w:fill="D9D9D9" w:themeFill="background1" w:themeFillShade="D9"/>
          </w:tcPr>
          <w:p w14:paraId="706ED805" w14:textId="77777777" w:rsidR="00C8387B" w:rsidRPr="008009E8" w:rsidRDefault="00C8387B" w:rsidP="009A25F1">
            <w:pPr>
              <w:jc w:val="center"/>
              <w:rPr>
                <w:b/>
              </w:rPr>
            </w:pPr>
            <w:r w:rsidRPr="008009E8">
              <w:rPr>
                <w:b/>
              </w:rPr>
              <w:t>Shield Function</w:t>
            </w:r>
          </w:p>
        </w:tc>
      </w:tr>
      <w:tr w:rsidR="00C8387B" w14:paraId="5BF08561" w14:textId="77777777" w:rsidTr="004B4144">
        <w:trPr>
          <w:jc w:val="center"/>
        </w:trPr>
        <w:tc>
          <w:tcPr>
            <w:tcW w:w="1083" w:type="dxa"/>
          </w:tcPr>
          <w:p w14:paraId="3A7F926E" w14:textId="77777777" w:rsidR="00C8387B" w:rsidRDefault="00C8387B" w:rsidP="009A25F1">
            <w:pPr>
              <w:jc w:val="center"/>
            </w:pPr>
            <w:r>
              <w:t>A0</w:t>
            </w:r>
          </w:p>
        </w:tc>
        <w:tc>
          <w:tcPr>
            <w:tcW w:w="2860" w:type="dxa"/>
          </w:tcPr>
          <w:p w14:paraId="4B216438" w14:textId="77777777" w:rsidR="00C8387B" w:rsidRDefault="00C8387B" w:rsidP="009A25F1">
            <w:pPr>
              <w:jc w:val="center"/>
            </w:pPr>
            <w:r>
              <w:t>N/A</w:t>
            </w:r>
            <w:r w:rsidRPr="00E64765">
              <w:rPr>
                <w:vertAlign w:val="superscript"/>
              </w:rPr>
              <w:t>*</w:t>
            </w:r>
          </w:p>
        </w:tc>
        <w:tc>
          <w:tcPr>
            <w:tcW w:w="3090" w:type="dxa"/>
          </w:tcPr>
          <w:p w14:paraId="5B0EA583" w14:textId="77777777" w:rsidR="00C8387B" w:rsidRDefault="00C8387B" w:rsidP="009A25F1">
            <w:pPr>
              <w:jc w:val="center"/>
            </w:pPr>
            <w:r>
              <w:t>Ambient Light TIA Output</w:t>
            </w:r>
          </w:p>
        </w:tc>
      </w:tr>
      <w:tr w:rsidR="00C8387B" w14:paraId="1F353C62" w14:textId="77777777" w:rsidTr="004B4144">
        <w:trPr>
          <w:jc w:val="center"/>
        </w:trPr>
        <w:tc>
          <w:tcPr>
            <w:tcW w:w="1083" w:type="dxa"/>
          </w:tcPr>
          <w:p w14:paraId="3539BE91" w14:textId="77777777" w:rsidR="00C8387B" w:rsidRPr="00DE4CF6" w:rsidRDefault="00C8387B" w:rsidP="009A25F1">
            <w:pPr>
              <w:jc w:val="center"/>
            </w:pPr>
            <w:r>
              <w:t>A1</w:t>
            </w:r>
          </w:p>
        </w:tc>
        <w:tc>
          <w:tcPr>
            <w:tcW w:w="2860" w:type="dxa"/>
          </w:tcPr>
          <w:p w14:paraId="0350A2D6" w14:textId="77777777" w:rsidR="00C8387B" w:rsidRDefault="00C8387B" w:rsidP="009A25F1">
            <w:pPr>
              <w:jc w:val="center"/>
            </w:pPr>
            <w:r>
              <w:t>N/A</w:t>
            </w:r>
            <w:r w:rsidRPr="00F838C0">
              <w:rPr>
                <w:vertAlign w:val="superscript"/>
              </w:rPr>
              <w:t>*</w:t>
            </w:r>
          </w:p>
        </w:tc>
        <w:tc>
          <w:tcPr>
            <w:tcW w:w="3090" w:type="dxa"/>
          </w:tcPr>
          <w:p w14:paraId="47839D45" w14:textId="77777777" w:rsidR="00C8387B" w:rsidRDefault="00C8387B" w:rsidP="009A25F1">
            <w:pPr>
              <w:jc w:val="center"/>
            </w:pPr>
            <w:r>
              <w:t>DAC Voltage</w:t>
            </w:r>
          </w:p>
        </w:tc>
      </w:tr>
      <w:tr w:rsidR="00C8387B" w14:paraId="4554DE88" w14:textId="77777777" w:rsidTr="004B4144">
        <w:trPr>
          <w:jc w:val="center"/>
        </w:trPr>
        <w:tc>
          <w:tcPr>
            <w:tcW w:w="1083" w:type="dxa"/>
          </w:tcPr>
          <w:p w14:paraId="585A3DB0" w14:textId="77777777" w:rsidR="00C8387B" w:rsidRDefault="00C8387B" w:rsidP="009A25F1">
            <w:pPr>
              <w:jc w:val="center"/>
            </w:pPr>
            <w:r>
              <w:t>A2</w:t>
            </w:r>
          </w:p>
        </w:tc>
        <w:tc>
          <w:tcPr>
            <w:tcW w:w="2860" w:type="dxa"/>
          </w:tcPr>
          <w:p w14:paraId="18FD6AB9" w14:textId="77777777" w:rsidR="00C8387B" w:rsidRPr="008009E8" w:rsidRDefault="00C8387B" w:rsidP="009A25F1">
            <w:pPr>
              <w:jc w:val="center"/>
              <w:rPr>
                <w:b/>
              </w:rPr>
            </w:pPr>
            <w:r>
              <w:t>N/A</w:t>
            </w:r>
            <w:r w:rsidRPr="00F838C0">
              <w:rPr>
                <w:vertAlign w:val="superscript"/>
              </w:rPr>
              <w:t>*</w:t>
            </w:r>
          </w:p>
        </w:tc>
        <w:tc>
          <w:tcPr>
            <w:tcW w:w="3090" w:type="dxa"/>
          </w:tcPr>
          <w:p w14:paraId="4CF3F041" w14:textId="77777777" w:rsidR="00C8387B" w:rsidRDefault="00C8387B" w:rsidP="009A25F1">
            <w:pPr>
              <w:jc w:val="center"/>
            </w:pPr>
            <w:r>
              <w:t>Potentiometer</w:t>
            </w:r>
          </w:p>
        </w:tc>
      </w:tr>
      <w:tr w:rsidR="004B4144" w14:paraId="4B9582B7" w14:textId="77777777" w:rsidTr="004B4144">
        <w:trPr>
          <w:jc w:val="center"/>
        </w:trPr>
        <w:tc>
          <w:tcPr>
            <w:tcW w:w="1083" w:type="dxa"/>
          </w:tcPr>
          <w:p w14:paraId="65F8C740" w14:textId="12E28B84" w:rsidR="004B4144" w:rsidRDefault="004B4144" w:rsidP="009A25F1">
            <w:pPr>
              <w:jc w:val="center"/>
            </w:pPr>
            <w:r>
              <w:t>D2</w:t>
            </w:r>
          </w:p>
        </w:tc>
        <w:tc>
          <w:tcPr>
            <w:tcW w:w="2860" w:type="dxa"/>
          </w:tcPr>
          <w:p w14:paraId="1400C10A" w14:textId="770E43B3" w:rsidR="004B4144" w:rsidRDefault="004B4144" w:rsidP="004B4144">
            <w:pPr>
              <w:jc w:val="center"/>
            </w:pPr>
            <w:r>
              <w:t>WICED_GPIO_9</w:t>
            </w:r>
          </w:p>
        </w:tc>
        <w:tc>
          <w:tcPr>
            <w:tcW w:w="3090" w:type="dxa"/>
          </w:tcPr>
          <w:p w14:paraId="7BFA477D" w14:textId="34DDCDC8" w:rsidR="004B4144" w:rsidRDefault="004B4144" w:rsidP="004B4144">
            <w:pPr>
              <w:jc w:val="center"/>
            </w:pPr>
            <w:r>
              <w:t>Unused Connection to PSoC</w:t>
            </w:r>
          </w:p>
        </w:tc>
      </w:tr>
      <w:tr w:rsidR="00C8387B" w14:paraId="6F324A94" w14:textId="77777777" w:rsidTr="004B4144">
        <w:trPr>
          <w:jc w:val="center"/>
        </w:trPr>
        <w:tc>
          <w:tcPr>
            <w:tcW w:w="1083" w:type="dxa"/>
            <w:vAlign w:val="bottom"/>
          </w:tcPr>
          <w:p w14:paraId="63E9D6FA" w14:textId="5BD5E49C" w:rsidR="00C8387B" w:rsidRDefault="0030625D" w:rsidP="009A25F1">
            <w:pPr>
              <w:jc w:val="center"/>
            </w:pPr>
            <w:r>
              <w:t>D4</w:t>
            </w:r>
          </w:p>
        </w:tc>
        <w:tc>
          <w:tcPr>
            <w:tcW w:w="2860" w:type="dxa"/>
          </w:tcPr>
          <w:p w14:paraId="1CE93147" w14:textId="3B3F75F7" w:rsidR="00C8387B" w:rsidRDefault="0030625D" w:rsidP="009A25F1">
            <w:pPr>
              <w:jc w:val="center"/>
            </w:pPr>
            <w:r>
              <w:t>WICED_BUTTON1</w:t>
            </w:r>
          </w:p>
          <w:p w14:paraId="39143F52" w14:textId="5B4F3948" w:rsidR="00C8387B" w:rsidRDefault="0030625D" w:rsidP="009A25F1">
            <w:pPr>
              <w:jc w:val="center"/>
            </w:pPr>
            <w:r>
              <w:t>WICED_GPIO_10</w:t>
            </w:r>
          </w:p>
        </w:tc>
        <w:tc>
          <w:tcPr>
            <w:tcW w:w="3090" w:type="dxa"/>
          </w:tcPr>
          <w:p w14:paraId="58CDEE0D" w14:textId="38A36334" w:rsidR="00C8387B" w:rsidRDefault="0030625D" w:rsidP="009A25F1">
            <w:pPr>
              <w:jc w:val="center"/>
            </w:pPr>
            <w:r>
              <w:t>Mechanical Button MB1</w:t>
            </w:r>
          </w:p>
        </w:tc>
      </w:tr>
      <w:tr w:rsidR="00C8387B" w14:paraId="39F60567" w14:textId="77777777" w:rsidTr="004B4144">
        <w:trPr>
          <w:jc w:val="center"/>
        </w:trPr>
        <w:tc>
          <w:tcPr>
            <w:tcW w:w="1083" w:type="dxa"/>
            <w:vAlign w:val="bottom"/>
          </w:tcPr>
          <w:p w14:paraId="7763F225" w14:textId="77777777" w:rsidR="00C8387B" w:rsidRDefault="00C8387B" w:rsidP="009A25F1">
            <w:pPr>
              <w:jc w:val="center"/>
            </w:pPr>
            <w:r w:rsidRPr="000D57F4">
              <w:t>D5</w:t>
            </w:r>
          </w:p>
        </w:tc>
        <w:tc>
          <w:tcPr>
            <w:tcW w:w="2860" w:type="dxa"/>
          </w:tcPr>
          <w:p w14:paraId="504D6250" w14:textId="4BAABE13" w:rsidR="00C8387B" w:rsidRDefault="00C8387B" w:rsidP="009A25F1">
            <w:pPr>
              <w:jc w:val="center"/>
            </w:pPr>
            <w:r>
              <w:t>WICED_</w:t>
            </w:r>
            <w:r w:rsidR="0030625D">
              <w:t>LED1</w:t>
            </w:r>
          </w:p>
          <w:p w14:paraId="5A7EFA59" w14:textId="77777777" w:rsidR="00C8387B" w:rsidRDefault="00C8387B" w:rsidP="009A25F1">
            <w:pPr>
              <w:jc w:val="center"/>
            </w:pPr>
            <w:r>
              <w:t>WICED_GPIO_12</w:t>
            </w:r>
          </w:p>
          <w:p w14:paraId="43C16E0E" w14:textId="40519E3A" w:rsidR="0030625D" w:rsidRDefault="0030625D" w:rsidP="009A25F1">
            <w:pPr>
              <w:jc w:val="center"/>
            </w:pPr>
            <w:r>
              <w:t>WICED_PWM_3</w:t>
            </w:r>
          </w:p>
        </w:tc>
        <w:tc>
          <w:tcPr>
            <w:tcW w:w="3090" w:type="dxa"/>
          </w:tcPr>
          <w:p w14:paraId="6EA7E480" w14:textId="6891D935" w:rsidR="00C8387B" w:rsidRDefault="0030625D" w:rsidP="0030625D">
            <w:pPr>
              <w:jc w:val="center"/>
            </w:pPr>
            <w:r>
              <w:t>LED1</w:t>
            </w:r>
          </w:p>
        </w:tc>
      </w:tr>
      <w:tr w:rsidR="00C8387B" w14:paraId="29534CBD" w14:textId="77777777" w:rsidTr="004B4144">
        <w:trPr>
          <w:jc w:val="center"/>
        </w:trPr>
        <w:tc>
          <w:tcPr>
            <w:tcW w:w="1083" w:type="dxa"/>
            <w:vAlign w:val="bottom"/>
          </w:tcPr>
          <w:p w14:paraId="2E3A007C" w14:textId="3FD85FF5" w:rsidR="00C8387B" w:rsidRDefault="0030625D" w:rsidP="009A25F1">
            <w:pPr>
              <w:jc w:val="center"/>
            </w:pPr>
            <w:r>
              <w:t>D11</w:t>
            </w:r>
          </w:p>
        </w:tc>
        <w:tc>
          <w:tcPr>
            <w:tcW w:w="2860" w:type="dxa"/>
          </w:tcPr>
          <w:p w14:paraId="02315424" w14:textId="77777777" w:rsidR="00C8387B" w:rsidRDefault="00C8387B" w:rsidP="009A25F1">
            <w:pPr>
              <w:jc w:val="center"/>
            </w:pPr>
            <w:r>
              <w:t>WICED_LED2</w:t>
            </w:r>
          </w:p>
          <w:p w14:paraId="39759A4F" w14:textId="130A72AE" w:rsidR="00C8387B" w:rsidRDefault="0030625D" w:rsidP="009A25F1">
            <w:pPr>
              <w:jc w:val="center"/>
            </w:pPr>
            <w:r>
              <w:t>WICED_GPIO_</w:t>
            </w:r>
            <w:r w:rsidR="00C8387B">
              <w:t>6</w:t>
            </w:r>
          </w:p>
          <w:p w14:paraId="6FAD8923" w14:textId="5F5B0D10" w:rsidR="00C8387B" w:rsidRDefault="0030625D" w:rsidP="009A25F1">
            <w:pPr>
              <w:jc w:val="center"/>
            </w:pPr>
            <w:r>
              <w:t>WICED_PWM_1</w:t>
            </w:r>
          </w:p>
        </w:tc>
        <w:tc>
          <w:tcPr>
            <w:tcW w:w="3090" w:type="dxa"/>
          </w:tcPr>
          <w:p w14:paraId="6F72FCA6" w14:textId="77777777" w:rsidR="00C8387B" w:rsidRDefault="00C8387B" w:rsidP="009A25F1">
            <w:pPr>
              <w:jc w:val="center"/>
            </w:pPr>
            <w:r>
              <w:t>LED2</w:t>
            </w:r>
          </w:p>
        </w:tc>
      </w:tr>
      <w:tr w:rsidR="00C8387B" w14:paraId="1F71BC2E" w14:textId="77777777" w:rsidTr="004B4144">
        <w:trPr>
          <w:jc w:val="center"/>
        </w:trPr>
        <w:tc>
          <w:tcPr>
            <w:tcW w:w="1083" w:type="dxa"/>
            <w:vAlign w:val="bottom"/>
          </w:tcPr>
          <w:p w14:paraId="7BB3BFCE" w14:textId="6344B73E" w:rsidR="00C8387B" w:rsidRDefault="0030625D" w:rsidP="009A25F1">
            <w:pPr>
              <w:jc w:val="center"/>
            </w:pPr>
            <w:r>
              <w:t>D12</w:t>
            </w:r>
          </w:p>
        </w:tc>
        <w:tc>
          <w:tcPr>
            <w:tcW w:w="2860" w:type="dxa"/>
          </w:tcPr>
          <w:p w14:paraId="39D2372D" w14:textId="0BA3D2E1" w:rsidR="00C8387B" w:rsidRDefault="00C8387B" w:rsidP="009A25F1">
            <w:pPr>
              <w:jc w:val="center"/>
            </w:pPr>
            <w:r>
              <w:t>WICED_</w:t>
            </w:r>
            <w:r w:rsidR="0030625D">
              <w:t>BUTTON2</w:t>
            </w:r>
          </w:p>
          <w:p w14:paraId="509B7E35" w14:textId="5E1483B8" w:rsidR="00C8387B" w:rsidRDefault="0030625D" w:rsidP="009A25F1">
            <w:pPr>
              <w:jc w:val="center"/>
            </w:pPr>
            <w:r>
              <w:t>WICED_GPIO_8</w:t>
            </w:r>
          </w:p>
        </w:tc>
        <w:tc>
          <w:tcPr>
            <w:tcW w:w="3090" w:type="dxa"/>
          </w:tcPr>
          <w:p w14:paraId="78458E51" w14:textId="7FE6E35B" w:rsidR="00C8387B" w:rsidRDefault="0030625D" w:rsidP="009A25F1">
            <w:pPr>
              <w:jc w:val="center"/>
            </w:pPr>
            <w:r>
              <w:t>Mechanical Button MB2</w:t>
            </w:r>
          </w:p>
        </w:tc>
      </w:tr>
      <w:tr w:rsidR="004B4144" w14:paraId="097A7B56" w14:textId="77777777" w:rsidTr="004B4144">
        <w:trPr>
          <w:jc w:val="center"/>
        </w:trPr>
        <w:tc>
          <w:tcPr>
            <w:tcW w:w="1083" w:type="dxa"/>
            <w:vAlign w:val="bottom"/>
          </w:tcPr>
          <w:p w14:paraId="58962C5F" w14:textId="628F89E7" w:rsidR="004B4144" w:rsidRDefault="004B4144" w:rsidP="009A25F1">
            <w:pPr>
              <w:jc w:val="center"/>
            </w:pPr>
            <w:r>
              <w:t>D13</w:t>
            </w:r>
          </w:p>
        </w:tc>
        <w:tc>
          <w:tcPr>
            <w:tcW w:w="2860" w:type="dxa"/>
          </w:tcPr>
          <w:p w14:paraId="14310E62" w14:textId="7A159E1A" w:rsidR="004B4144" w:rsidRDefault="004B4144" w:rsidP="009A25F1">
            <w:pPr>
              <w:jc w:val="center"/>
            </w:pPr>
            <w:r>
              <w:t>WICED_GPIO_5</w:t>
            </w:r>
          </w:p>
        </w:tc>
        <w:tc>
          <w:tcPr>
            <w:tcW w:w="3090" w:type="dxa"/>
          </w:tcPr>
          <w:p w14:paraId="39017F39" w14:textId="62E07421" w:rsidR="004B4144" w:rsidRDefault="004B4144" w:rsidP="009A25F1">
            <w:pPr>
              <w:jc w:val="center"/>
            </w:pPr>
            <w:r>
              <w:t>CapSense Interrupt</w:t>
            </w:r>
          </w:p>
        </w:tc>
      </w:tr>
      <w:tr w:rsidR="00C8387B" w14:paraId="0F258CE4" w14:textId="77777777" w:rsidTr="004B4144">
        <w:trPr>
          <w:jc w:val="center"/>
        </w:trPr>
        <w:tc>
          <w:tcPr>
            <w:tcW w:w="1083" w:type="dxa"/>
          </w:tcPr>
          <w:p w14:paraId="694CE2D6" w14:textId="198DF6F1" w:rsidR="00C8387B" w:rsidRDefault="00C8387B" w:rsidP="009A25F1">
            <w:pPr>
              <w:jc w:val="center"/>
            </w:pPr>
            <w:r w:rsidRPr="000D57F4">
              <w:t>D1</w:t>
            </w:r>
            <w:r w:rsidR="004B4144">
              <w:t>4</w:t>
            </w:r>
          </w:p>
        </w:tc>
        <w:tc>
          <w:tcPr>
            <w:tcW w:w="2860" w:type="dxa"/>
          </w:tcPr>
          <w:p w14:paraId="45A71970" w14:textId="77777777" w:rsidR="00C8387B" w:rsidRDefault="00C8387B" w:rsidP="009A25F1">
            <w:pPr>
              <w:jc w:val="center"/>
            </w:pPr>
            <w:r>
              <w:t>WICED_GPIO_48</w:t>
            </w:r>
          </w:p>
        </w:tc>
        <w:tc>
          <w:tcPr>
            <w:tcW w:w="3090" w:type="dxa"/>
          </w:tcPr>
          <w:p w14:paraId="3687B488" w14:textId="77777777" w:rsidR="00C8387B" w:rsidRDefault="00C8387B" w:rsidP="009A25F1">
            <w:pPr>
              <w:jc w:val="center"/>
            </w:pPr>
            <w:r>
              <w:t>I2C_SDA</w:t>
            </w:r>
          </w:p>
        </w:tc>
      </w:tr>
      <w:tr w:rsidR="00C8387B" w14:paraId="388F8CBB" w14:textId="77777777" w:rsidTr="004B4144">
        <w:trPr>
          <w:jc w:val="center"/>
        </w:trPr>
        <w:tc>
          <w:tcPr>
            <w:tcW w:w="1083" w:type="dxa"/>
          </w:tcPr>
          <w:p w14:paraId="2E9AC53F" w14:textId="592DC918" w:rsidR="00C8387B" w:rsidRDefault="004B4144" w:rsidP="009A25F1">
            <w:pPr>
              <w:jc w:val="center"/>
            </w:pPr>
            <w:r>
              <w:t>D15</w:t>
            </w:r>
          </w:p>
        </w:tc>
        <w:tc>
          <w:tcPr>
            <w:tcW w:w="2860" w:type="dxa"/>
          </w:tcPr>
          <w:p w14:paraId="028DC121" w14:textId="77777777" w:rsidR="00C8387B" w:rsidRDefault="00C8387B" w:rsidP="009A25F1">
            <w:pPr>
              <w:jc w:val="center"/>
            </w:pPr>
            <w:r>
              <w:t>WICED_GPIO_49</w:t>
            </w:r>
          </w:p>
        </w:tc>
        <w:tc>
          <w:tcPr>
            <w:tcW w:w="3090" w:type="dxa"/>
          </w:tcPr>
          <w:p w14:paraId="1336CE28" w14:textId="77777777" w:rsidR="00C8387B" w:rsidRDefault="00C8387B" w:rsidP="009A25F1">
            <w:pPr>
              <w:jc w:val="center"/>
            </w:pPr>
            <w:r>
              <w:t>I2C_SCL</w:t>
            </w:r>
          </w:p>
        </w:tc>
      </w:tr>
    </w:tbl>
    <w:p w14:paraId="7616B540" w14:textId="77777777" w:rsidR="00C8387B" w:rsidRDefault="00C8387B" w:rsidP="00C8387B">
      <w:pPr>
        <w:ind w:left="180" w:hanging="180"/>
      </w:pPr>
      <w:r>
        <w:t>*</w:t>
      </w:r>
      <w:r>
        <w:tab/>
        <w:t xml:space="preserve">The analog pins do not connect directly to the WICED device for the board we are using. Instead, they connect to a separate ADC on the base board. The ADC can be read using I2C. </w:t>
      </w:r>
    </w:p>
    <w:p w14:paraId="603457DA" w14:textId="77777777" w:rsidR="00C8387B" w:rsidRDefault="00C8387B" w:rsidP="00C8387B">
      <w:pPr>
        <w:rPr>
          <w:rFonts w:ascii="Cambria" w:eastAsia="Times New Roman" w:hAnsi="Cambria"/>
          <w:b/>
          <w:bCs/>
          <w:color w:val="4F81BD"/>
          <w:sz w:val="26"/>
          <w:szCs w:val="26"/>
        </w:rPr>
      </w:pPr>
      <w:r>
        <w:br w:type="page"/>
      </w:r>
    </w:p>
    <w:p w14:paraId="531B2CEC" w14:textId="77777777" w:rsidR="00C8387B" w:rsidRDefault="00C8387B" w:rsidP="00C8387B">
      <w:pPr>
        <w:pStyle w:val="Heading1"/>
      </w:pPr>
      <w:bookmarkStart w:id="14" w:name="_Toc495308806"/>
      <w:r>
        <w:lastRenderedPageBreak/>
        <w:t>Appendix A: Programming the PSoC</w:t>
      </w:r>
      <w:bookmarkEnd w:id="14"/>
      <w:r>
        <w:t xml:space="preserve"> </w:t>
      </w:r>
    </w:p>
    <w:p w14:paraId="549734B2" w14:textId="77777777" w:rsidR="00C8387B" w:rsidRDefault="00C8387B" w:rsidP="00C8387B">
      <w:r>
        <w:t xml:space="preserve">The </w:t>
      </w:r>
      <w:r w:rsidR="003A0583">
        <w:t>PSoC</w:t>
      </w:r>
      <w:r>
        <w:t xml:space="preserve"> on the shield is pre-programmed with the firmware that contains the functionality described above. If, for some reason, you want to modify that functionality or you need to re-program the firmware into the kit, please refer to the following sections.</w:t>
      </w:r>
    </w:p>
    <w:p w14:paraId="47CD7E22" w14:textId="77777777" w:rsidR="00C8387B" w:rsidRDefault="00C8387B" w:rsidP="000713AC">
      <w:pPr>
        <w:pStyle w:val="Heading2"/>
      </w:pPr>
      <w:bookmarkStart w:id="15" w:name="_Toc495308807"/>
      <w:r>
        <w:t>PSoC Creator Project</w:t>
      </w:r>
      <w:bookmarkEnd w:id="15"/>
    </w:p>
    <w:p w14:paraId="316CC6A7" w14:textId="77777777" w:rsidR="00C8387B" w:rsidRDefault="00C8387B" w:rsidP="00C8387B">
      <w:r>
        <w:t>The project workspace is included with the class files at:</w:t>
      </w:r>
    </w:p>
    <w:p w14:paraId="350DC884" w14:textId="04F0F4BA" w:rsidR="00C8387B" w:rsidRPr="008C51EC" w:rsidRDefault="00C8387B" w:rsidP="00C8387B">
      <w:pPr>
        <w:ind w:firstLine="720"/>
        <w:rPr>
          <w:i/>
        </w:rPr>
      </w:pPr>
      <w:r w:rsidRPr="008C51EC">
        <w:rPr>
          <w:i/>
        </w:rPr>
        <w:t>W</w:t>
      </w:r>
      <w:r w:rsidR="008C0C8F">
        <w:rPr>
          <w:i/>
        </w:rPr>
        <w:t>W</w:t>
      </w:r>
      <w:r w:rsidRPr="008C51EC">
        <w:rPr>
          <w:i/>
        </w:rPr>
        <w:t>-101 Files\</w:t>
      </w:r>
      <w:r w:rsidR="00B96072">
        <w:rPr>
          <w:i/>
        </w:rPr>
        <w:t>ww101-shield\firmware\</w:t>
      </w:r>
      <w:proofErr w:type="spellStart"/>
      <w:r>
        <w:rPr>
          <w:i/>
        </w:rPr>
        <w:t>Shield.cywrk</w:t>
      </w:r>
      <w:proofErr w:type="spellEnd"/>
    </w:p>
    <w:p w14:paraId="6CD22D3E" w14:textId="77777777" w:rsidR="00C8387B" w:rsidRDefault="00C8387B" w:rsidP="00C8387B">
      <w:r>
        <w:t>To open the workspace in PSoC Creator, double-click on the workspace (</w:t>
      </w:r>
      <w:proofErr w:type="spellStart"/>
      <w:r>
        <w:t>cywrk</w:t>
      </w:r>
      <w:proofErr w:type="spellEnd"/>
      <w:r>
        <w:t>) file. Note, you must have PSoC Creator 4.1 or later installed to open the project.</w:t>
      </w:r>
    </w:p>
    <w:p w14:paraId="561E93B1" w14:textId="77777777" w:rsidR="00C8387B" w:rsidRDefault="00C8387B" w:rsidP="00C8387B">
      <w:proofErr w:type="gramStart"/>
      <w:r>
        <w:t>All of</w:t>
      </w:r>
      <w:proofErr w:type="gramEnd"/>
      <w:r>
        <w:t xml:space="preserve"> the projects should be built using the “Release” build option in PSoC Creator.</w:t>
      </w:r>
    </w:p>
    <w:p w14:paraId="6E14C3FE" w14:textId="77777777" w:rsidR="00C8387B" w:rsidRDefault="00C8387B" w:rsidP="00C8387B">
      <w:r>
        <w:t>The workspace contains 4 projects:</w:t>
      </w:r>
    </w:p>
    <w:p w14:paraId="2DAFC72F" w14:textId="6BD8114A" w:rsidR="00C8387B" w:rsidRDefault="00C8387B" w:rsidP="00FD3994">
      <w:pPr>
        <w:pStyle w:val="ListParagraph"/>
        <w:numPr>
          <w:ilvl w:val="0"/>
          <w:numId w:val="4"/>
        </w:numPr>
      </w:pPr>
      <w:r>
        <w:t>Shield: The main shield project as described in the main body of this document.</w:t>
      </w:r>
    </w:p>
    <w:p w14:paraId="4B791CBB" w14:textId="3F748A1D" w:rsidR="00C8387B" w:rsidRDefault="00C8387B" w:rsidP="00FD3994">
      <w:pPr>
        <w:pStyle w:val="ListParagraph"/>
        <w:numPr>
          <w:ilvl w:val="0"/>
          <w:numId w:val="4"/>
        </w:numPr>
      </w:pPr>
      <w:r>
        <w:t xml:space="preserve">Bootloader: A bootloader which allows the shield firmware to be </w:t>
      </w:r>
      <w:proofErr w:type="spellStart"/>
      <w:r>
        <w:t>bootload</w:t>
      </w:r>
      <w:r w:rsidR="000A0B56">
        <w:t>ed</w:t>
      </w:r>
      <w:proofErr w:type="spellEnd"/>
      <w:r w:rsidR="000A0B56">
        <w:t xml:space="preserve">. It is included in the </w:t>
      </w:r>
      <w:r>
        <w:t>Shield project. See the next section for bootloading instructions.</w:t>
      </w:r>
    </w:p>
    <w:p w14:paraId="005016CB" w14:textId="77777777" w:rsidR="00C8387B" w:rsidRDefault="00C8387B" w:rsidP="00FD3994">
      <w:pPr>
        <w:pStyle w:val="ListParagraph"/>
        <w:numPr>
          <w:ilvl w:val="0"/>
          <w:numId w:val="4"/>
        </w:numPr>
      </w:pPr>
      <w:r>
        <w:t>TestProgram4M: A test project for a CY8CKIT-044 kit which can be used to test the functionality of the shield. See Appendix B for details of the test program.</w:t>
      </w:r>
    </w:p>
    <w:p w14:paraId="2687C744" w14:textId="77777777" w:rsidR="00C8387B" w:rsidRDefault="00C8387B" w:rsidP="000713AC">
      <w:pPr>
        <w:pStyle w:val="Heading2"/>
      </w:pPr>
      <w:bookmarkStart w:id="16" w:name="_Toc495308808"/>
      <w:r>
        <w:t>Bootloading</w:t>
      </w:r>
      <w:bookmarkEnd w:id="16"/>
    </w:p>
    <w:p w14:paraId="41F442A9" w14:textId="77777777" w:rsidR="00C8387B" w:rsidRDefault="00C8387B" w:rsidP="00C8387B">
      <w:r>
        <w:t xml:space="preserve">The project contains an I2C bootloader. You can bootload the project by connecting the shield to any PSoC Pioneer kit whose </w:t>
      </w:r>
      <w:proofErr w:type="spellStart"/>
      <w:r>
        <w:t>Kitprog</w:t>
      </w:r>
      <w:proofErr w:type="spellEnd"/>
      <w:r>
        <w:t xml:space="preserve"> I2C pins connect to Arduino header pins D14 and D15. For example, the PSoC 4M Pioneer kit (CY8CKIT-044) will work for this purpose.</w:t>
      </w:r>
    </w:p>
    <w:p w14:paraId="52AE27C2" w14:textId="77777777" w:rsidR="00C8387B" w:rsidRDefault="00C8387B" w:rsidP="00C8387B">
      <w:r>
        <w:t>To put the PSoC in</w:t>
      </w:r>
      <w:r w:rsidR="003A0583">
        <w:t>to</w:t>
      </w:r>
      <w:r>
        <w:t xml:space="preserve"> bootloader mode, hold down MB1 and MB2 simultaneously and turn the POT across its full range until LED1 and LED2 flash in an alternating pattern. Then, you can use the PSoC Bootloader Host to load the new firmware. The I2C address is 0x42.</w:t>
      </w:r>
    </w:p>
    <w:p w14:paraId="7E38198F" w14:textId="77777777" w:rsidR="00C8387B" w:rsidRDefault="00C8387B" w:rsidP="00C8387B">
      <w:r>
        <w:t xml:space="preserve">Note: If you are using the CY8CKIT-044 with the test program that is included in the workspace, you must also put that kit into bypass mode to bootload the shield. To do that, hold down SW2 (about 5 seconds) until the red LED in the tri-color LED begins to flash. This disables the LCD update from the CY8CKIT-044 which frees up the I2C bus so that the </w:t>
      </w:r>
      <w:proofErr w:type="spellStart"/>
      <w:r>
        <w:t>KitProg</w:t>
      </w:r>
      <w:proofErr w:type="spellEnd"/>
      <w:r>
        <w:t xml:space="preserve"> can use it for bootloading.</w:t>
      </w:r>
    </w:p>
    <w:p w14:paraId="49398C38" w14:textId="77777777" w:rsidR="00C8387B" w:rsidRDefault="00C8387B" w:rsidP="00C8387B">
      <w:r>
        <w:t>The Bootloadable firmware file can be found in the workspace at:</w:t>
      </w:r>
    </w:p>
    <w:p w14:paraId="3FC51131" w14:textId="5C12D05B" w:rsidR="00C8387B" w:rsidRPr="00614CB1" w:rsidRDefault="00C8387B" w:rsidP="00C8387B">
      <w:pPr>
        <w:rPr>
          <w:i/>
          <w:sz w:val="22"/>
        </w:rPr>
      </w:pPr>
      <w:r w:rsidRPr="00614CB1">
        <w:rPr>
          <w:i/>
          <w:sz w:val="22"/>
        </w:rPr>
        <w:t>WW101 Files\ww101-shield\firmware\Shield.cydsn\CortexM0p\ARM_GCC_541\Release\Shield.cyacd</w:t>
      </w:r>
    </w:p>
    <w:p w14:paraId="06315E45" w14:textId="77777777" w:rsidR="00C8387B" w:rsidRDefault="00C8387B" w:rsidP="00C8387B">
      <w:pPr>
        <w:rPr>
          <w:rFonts w:ascii="Cambria" w:eastAsia="Times New Roman" w:hAnsi="Cambria"/>
          <w:b/>
          <w:bCs/>
          <w:color w:val="4F81BD"/>
          <w:sz w:val="26"/>
          <w:szCs w:val="26"/>
        </w:rPr>
      </w:pPr>
      <w:r>
        <w:br w:type="page"/>
      </w:r>
    </w:p>
    <w:p w14:paraId="2EFA2BE6" w14:textId="77777777" w:rsidR="00C8387B" w:rsidRDefault="00C8387B" w:rsidP="00C8387B">
      <w:pPr>
        <w:pStyle w:val="Heading1"/>
      </w:pPr>
      <w:bookmarkStart w:id="17" w:name="_Toc495308809"/>
      <w:r>
        <w:lastRenderedPageBreak/>
        <w:t>Appendix B: CY8CKIT-044 Shield Test Program</w:t>
      </w:r>
      <w:bookmarkEnd w:id="17"/>
    </w:p>
    <w:p w14:paraId="4E72DE30" w14:textId="77777777" w:rsidR="00C8387B" w:rsidRDefault="00C8387B" w:rsidP="00C8387B">
      <w:r>
        <w:t>As mentioned in Appendix A, the shield project workspace contains a project called “TestProgram4M” which can be used along with CY8CKIT-044 Pioneer kit to test the functionality of the shield board.</w:t>
      </w:r>
    </w:p>
    <w:p w14:paraId="27C2A3CB" w14:textId="77777777" w:rsidR="00C8387B" w:rsidRDefault="00C8387B" w:rsidP="000713AC">
      <w:pPr>
        <w:pStyle w:val="Heading2"/>
      </w:pPr>
      <w:bookmarkStart w:id="18" w:name="_Toc495308810"/>
      <w:r>
        <w:t>Test Procedure</w:t>
      </w:r>
      <w:bookmarkEnd w:id="18"/>
    </w:p>
    <w:p w14:paraId="711259BE" w14:textId="77777777" w:rsidR="00C8387B" w:rsidRDefault="00C8387B" w:rsidP="00C8387B">
      <w:r>
        <w:t>At power-up, the LCD on the shield will display test information for each of the shield’s features. Each feature will say Pass or Fail next to them depending on the test status. Some of the features are self-tested while others require user input. The test procedure is outlined below. Once all tests pass, a green LED on the base board will turn on. The DAC, humidity, and temperature are self-tested so they should say Pass right away if the shield is operating properly. For the button test, touch each CapSense button and press each mechanical button. Once you do that, then the Buttons test should say Pass. Also, note that an LED should turn on for each button when they are being pressed.</w:t>
      </w:r>
    </w:p>
    <w:tbl>
      <w:tblPr>
        <w:tblStyle w:val="TableGrid"/>
        <w:tblW w:w="9463" w:type="dxa"/>
        <w:tblLook w:val="04A0" w:firstRow="1" w:lastRow="0" w:firstColumn="1" w:lastColumn="0" w:noHBand="0" w:noVBand="1"/>
      </w:tblPr>
      <w:tblGrid>
        <w:gridCol w:w="2045"/>
        <w:gridCol w:w="1230"/>
        <w:gridCol w:w="6188"/>
      </w:tblGrid>
      <w:tr w:rsidR="00C8387B" w14:paraId="326B9678" w14:textId="77777777" w:rsidTr="009A25F1">
        <w:tc>
          <w:tcPr>
            <w:tcW w:w="2051" w:type="dxa"/>
          </w:tcPr>
          <w:p w14:paraId="6809B44C" w14:textId="77777777" w:rsidR="00C8387B" w:rsidRPr="00E64765" w:rsidRDefault="00C8387B" w:rsidP="009A25F1">
            <w:pPr>
              <w:rPr>
                <w:b/>
              </w:rPr>
            </w:pPr>
            <w:r w:rsidRPr="00E64765">
              <w:rPr>
                <w:b/>
              </w:rPr>
              <w:t>Feature</w:t>
            </w:r>
          </w:p>
        </w:tc>
        <w:tc>
          <w:tcPr>
            <w:tcW w:w="1162" w:type="dxa"/>
          </w:tcPr>
          <w:p w14:paraId="5756C590" w14:textId="77777777" w:rsidR="00C8387B" w:rsidRPr="00A1211E" w:rsidRDefault="00C8387B" w:rsidP="009A25F1">
            <w:pPr>
              <w:rPr>
                <w:b/>
              </w:rPr>
            </w:pPr>
            <w:r>
              <w:rPr>
                <w:b/>
              </w:rPr>
              <w:t>Method</w:t>
            </w:r>
          </w:p>
        </w:tc>
        <w:tc>
          <w:tcPr>
            <w:tcW w:w="6250" w:type="dxa"/>
          </w:tcPr>
          <w:p w14:paraId="36E60C1D" w14:textId="77777777" w:rsidR="00C8387B" w:rsidRPr="00E64765" w:rsidRDefault="00C8387B" w:rsidP="009A25F1">
            <w:pPr>
              <w:rPr>
                <w:b/>
              </w:rPr>
            </w:pPr>
            <w:r w:rsidRPr="00E64765">
              <w:rPr>
                <w:b/>
              </w:rPr>
              <w:t>Test Procedure</w:t>
            </w:r>
          </w:p>
        </w:tc>
      </w:tr>
      <w:tr w:rsidR="00C8387B" w14:paraId="584706EC" w14:textId="77777777" w:rsidTr="009A25F1">
        <w:tc>
          <w:tcPr>
            <w:tcW w:w="2051" w:type="dxa"/>
          </w:tcPr>
          <w:p w14:paraId="64783C94" w14:textId="77777777" w:rsidR="00C8387B" w:rsidRDefault="00C8387B" w:rsidP="009A25F1">
            <w:r>
              <w:t>Buttons</w:t>
            </w:r>
          </w:p>
        </w:tc>
        <w:tc>
          <w:tcPr>
            <w:tcW w:w="1162" w:type="dxa"/>
          </w:tcPr>
          <w:p w14:paraId="73B8E270" w14:textId="77777777" w:rsidR="00C8387B" w:rsidRDefault="00C8387B" w:rsidP="009A25F1">
            <w:r>
              <w:t>Manual</w:t>
            </w:r>
          </w:p>
        </w:tc>
        <w:tc>
          <w:tcPr>
            <w:tcW w:w="6250" w:type="dxa"/>
          </w:tcPr>
          <w:p w14:paraId="16D3D960" w14:textId="77777777" w:rsidR="00C8387B" w:rsidRDefault="00C8387B" w:rsidP="009A25F1">
            <w:r>
              <w:t>Press each CapSense button and Mechanical button. An LED must turn on next to each button when it is pressed.</w:t>
            </w:r>
          </w:p>
        </w:tc>
      </w:tr>
      <w:tr w:rsidR="00C8387B" w14:paraId="4A6140F7" w14:textId="77777777" w:rsidTr="009A25F1">
        <w:tc>
          <w:tcPr>
            <w:tcW w:w="2051" w:type="dxa"/>
          </w:tcPr>
          <w:p w14:paraId="37E17DC7" w14:textId="77777777" w:rsidR="00C8387B" w:rsidRDefault="00C8387B" w:rsidP="009A25F1">
            <w:r w:rsidRPr="009714B6">
              <w:t>DAC</w:t>
            </w:r>
          </w:p>
        </w:tc>
        <w:tc>
          <w:tcPr>
            <w:tcW w:w="1162" w:type="dxa"/>
          </w:tcPr>
          <w:p w14:paraId="60A3004D" w14:textId="77777777" w:rsidR="00C8387B" w:rsidRDefault="00C8387B" w:rsidP="009A25F1">
            <w:r>
              <w:t>Automatic</w:t>
            </w:r>
          </w:p>
        </w:tc>
        <w:tc>
          <w:tcPr>
            <w:tcW w:w="6250" w:type="dxa"/>
          </w:tcPr>
          <w:p w14:paraId="684F6EF9" w14:textId="77777777" w:rsidR="00C8387B" w:rsidRDefault="00C8387B" w:rsidP="009A25F1">
            <w:r>
              <w:t>The voltage is swept by the baseboard and the resulting voltage is measured on Arduino pin A1.</w:t>
            </w:r>
          </w:p>
        </w:tc>
      </w:tr>
      <w:tr w:rsidR="00C8387B" w14:paraId="070D0DA1" w14:textId="77777777" w:rsidTr="009A25F1">
        <w:tc>
          <w:tcPr>
            <w:tcW w:w="2051" w:type="dxa"/>
          </w:tcPr>
          <w:p w14:paraId="10061CE6" w14:textId="77777777" w:rsidR="00C8387B" w:rsidRDefault="00C8387B" w:rsidP="009A25F1">
            <w:r w:rsidRPr="009714B6">
              <w:t>Potentiometer</w:t>
            </w:r>
          </w:p>
        </w:tc>
        <w:tc>
          <w:tcPr>
            <w:tcW w:w="1162" w:type="dxa"/>
          </w:tcPr>
          <w:p w14:paraId="558F5CE0" w14:textId="77777777" w:rsidR="00C8387B" w:rsidRDefault="00C8387B" w:rsidP="009A25F1">
            <w:r>
              <w:t>Manual</w:t>
            </w:r>
          </w:p>
        </w:tc>
        <w:tc>
          <w:tcPr>
            <w:tcW w:w="6250" w:type="dxa"/>
          </w:tcPr>
          <w:p w14:paraId="77EAD57D" w14:textId="77777777" w:rsidR="00C8387B" w:rsidRDefault="00C8387B" w:rsidP="009A25F1">
            <w:r>
              <w:t>Sweep the pot across its range. The voltage is measured on Arduino A2.</w:t>
            </w:r>
          </w:p>
        </w:tc>
      </w:tr>
      <w:tr w:rsidR="00C8387B" w14:paraId="184FE448" w14:textId="77777777" w:rsidTr="009A25F1">
        <w:tc>
          <w:tcPr>
            <w:tcW w:w="2051" w:type="dxa"/>
          </w:tcPr>
          <w:p w14:paraId="1AD09EA6" w14:textId="77777777" w:rsidR="00C8387B" w:rsidRDefault="00C8387B" w:rsidP="009A25F1">
            <w:r w:rsidRPr="009714B6">
              <w:t>Ambient Light Sensor</w:t>
            </w:r>
          </w:p>
        </w:tc>
        <w:tc>
          <w:tcPr>
            <w:tcW w:w="1162" w:type="dxa"/>
          </w:tcPr>
          <w:p w14:paraId="506312E1" w14:textId="77777777" w:rsidR="00C8387B" w:rsidRDefault="00C8387B" w:rsidP="009A25F1">
            <w:r>
              <w:t>Manual</w:t>
            </w:r>
          </w:p>
        </w:tc>
        <w:tc>
          <w:tcPr>
            <w:tcW w:w="6250" w:type="dxa"/>
          </w:tcPr>
          <w:p w14:paraId="03D83402" w14:textId="77777777" w:rsidR="00C8387B" w:rsidRDefault="00C8387B" w:rsidP="009A25F1">
            <w:r>
              <w:t>Cover the light sensor and then shine a light on it.</w:t>
            </w:r>
          </w:p>
        </w:tc>
      </w:tr>
      <w:tr w:rsidR="00C8387B" w14:paraId="257F6086" w14:textId="77777777" w:rsidTr="009A25F1">
        <w:tc>
          <w:tcPr>
            <w:tcW w:w="2051" w:type="dxa"/>
          </w:tcPr>
          <w:p w14:paraId="4BF5506F" w14:textId="77777777" w:rsidR="00C8387B" w:rsidRDefault="00C8387B" w:rsidP="009A25F1">
            <w:r w:rsidRPr="009714B6">
              <w:t>Humidity</w:t>
            </w:r>
          </w:p>
        </w:tc>
        <w:tc>
          <w:tcPr>
            <w:tcW w:w="1162" w:type="dxa"/>
          </w:tcPr>
          <w:p w14:paraId="1D1B8798" w14:textId="77777777" w:rsidR="00C8387B" w:rsidRDefault="00C8387B" w:rsidP="009A25F1">
            <w:r>
              <w:t>Automatic</w:t>
            </w:r>
          </w:p>
        </w:tc>
        <w:tc>
          <w:tcPr>
            <w:tcW w:w="6250" w:type="dxa"/>
          </w:tcPr>
          <w:p w14:paraId="442DA0D2" w14:textId="77777777" w:rsidR="00C8387B" w:rsidRDefault="00C8387B" w:rsidP="009A25F1">
            <w:r>
              <w:t>The humidity reading is examined for a valid result.</w:t>
            </w:r>
          </w:p>
        </w:tc>
      </w:tr>
      <w:tr w:rsidR="00C8387B" w14:paraId="5B460F00" w14:textId="77777777" w:rsidTr="009A25F1">
        <w:tc>
          <w:tcPr>
            <w:tcW w:w="2051" w:type="dxa"/>
          </w:tcPr>
          <w:p w14:paraId="22A6AC0E" w14:textId="77777777" w:rsidR="00C8387B" w:rsidRDefault="00C8387B" w:rsidP="009A25F1">
            <w:r w:rsidRPr="009714B6">
              <w:t>Temperature</w:t>
            </w:r>
          </w:p>
        </w:tc>
        <w:tc>
          <w:tcPr>
            <w:tcW w:w="1162" w:type="dxa"/>
          </w:tcPr>
          <w:p w14:paraId="6F23517A" w14:textId="77777777" w:rsidR="00C8387B" w:rsidRDefault="00C8387B" w:rsidP="009A25F1">
            <w:r>
              <w:t>Automatic</w:t>
            </w:r>
          </w:p>
        </w:tc>
        <w:tc>
          <w:tcPr>
            <w:tcW w:w="6250" w:type="dxa"/>
          </w:tcPr>
          <w:p w14:paraId="38F99E98" w14:textId="77777777" w:rsidR="00C8387B" w:rsidRDefault="00C8387B" w:rsidP="009A25F1">
            <w:r>
              <w:t>The temperature reading is examined for a valid result.</w:t>
            </w:r>
          </w:p>
        </w:tc>
      </w:tr>
    </w:tbl>
    <w:p w14:paraId="29BA4E6A" w14:textId="77777777" w:rsidR="00C8387B" w:rsidRDefault="00C8387B" w:rsidP="00C8387B"/>
    <w:p w14:paraId="6B5F030F" w14:textId="77777777" w:rsidR="00C8387B" w:rsidRDefault="00C8387B" w:rsidP="000713AC">
      <w:pPr>
        <w:pStyle w:val="Heading2"/>
      </w:pPr>
      <w:bookmarkStart w:id="19" w:name="_Toc495308811"/>
      <w:r>
        <w:t>Alternate Screens</w:t>
      </w:r>
      <w:bookmarkEnd w:id="19"/>
    </w:p>
    <w:p w14:paraId="37054C63" w14:textId="77777777" w:rsidR="00C8387B" w:rsidRDefault="00C8387B" w:rsidP="00C8387B">
      <w:r>
        <w:t>In addition to the main test screen, there are additional screens with more detailed information. Press user button SW2 on the base board to toggle between the following screens:</w:t>
      </w:r>
    </w:p>
    <w:p w14:paraId="61504835" w14:textId="77777777" w:rsidR="00C8387B" w:rsidRDefault="00C8387B" w:rsidP="00FD3994">
      <w:pPr>
        <w:pStyle w:val="ListParagraph"/>
        <w:numPr>
          <w:ilvl w:val="0"/>
          <w:numId w:val="5"/>
        </w:numPr>
      </w:pPr>
      <w:r>
        <w:t>Main test screen: This is the main test results page as described above.</w:t>
      </w:r>
    </w:p>
    <w:p w14:paraId="5FEEF5B7" w14:textId="77777777" w:rsidR="00C8387B" w:rsidRDefault="00C8387B" w:rsidP="00FD3994">
      <w:pPr>
        <w:pStyle w:val="ListParagraph"/>
        <w:numPr>
          <w:ilvl w:val="0"/>
          <w:numId w:val="5"/>
        </w:numPr>
      </w:pPr>
      <w:r>
        <w:t>Analog Values Screen: Shows readings for temperature, humidity, illumination, potentiometer, Arduino pin A0 and Arduino pin A1. Note that pin A1 is the DAC output which is continually swept by the test program in 100mV increments.</w:t>
      </w:r>
    </w:p>
    <w:p w14:paraId="6D554CDD" w14:textId="77777777" w:rsidR="00C8387B" w:rsidRDefault="00C8387B" w:rsidP="00FD3994">
      <w:pPr>
        <w:pStyle w:val="ListParagraph"/>
        <w:numPr>
          <w:ilvl w:val="0"/>
          <w:numId w:val="5"/>
        </w:numPr>
      </w:pPr>
      <w:r>
        <w:t>Base ADC Screen: Shows raw ADC readings in mV from A0, A1, and A2.</w:t>
      </w:r>
    </w:p>
    <w:p w14:paraId="7C729CE3" w14:textId="77777777" w:rsidR="00C8387B" w:rsidRDefault="00C8387B" w:rsidP="00FD3994">
      <w:pPr>
        <w:pStyle w:val="ListParagraph"/>
        <w:numPr>
          <w:ilvl w:val="0"/>
          <w:numId w:val="5"/>
        </w:numPr>
      </w:pPr>
      <w:r>
        <w:t>Buttons Screen: Shows real-time values for the CapSense buttons, proximity sensor, and mechanical buttons. The mapping is:</w:t>
      </w:r>
    </w:p>
    <w:tbl>
      <w:tblPr>
        <w:tblStyle w:val="TableGrid"/>
        <w:tblW w:w="0" w:type="auto"/>
        <w:jc w:val="center"/>
        <w:tblLook w:val="04A0" w:firstRow="1" w:lastRow="0" w:firstColumn="1" w:lastColumn="0" w:noHBand="0" w:noVBand="1"/>
      </w:tblPr>
      <w:tblGrid>
        <w:gridCol w:w="950"/>
        <w:gridCol w:w="1177"/>
        <w:gridCol w:w="710"/>
        <w:gridCol w:w="710"/>
        <w:gridCol w:w="810"/>
        <w:gridCol w:w="810"/>
        <w:gridCol w:w="810"/>
        <w:gridCol w:w="810"/>
      </w:tblGrid>
      <w:tr w:rsidR="00C8387B" w14:paraId="3DE7C8D9" w14:textId="77777777" w:rsidTr="005F5807">
        <w:trPr>
          <w:jc w:val="center"/>
        </w:trPr>
        <w:tc>
          <w:tcPr>
            <w:tcW w:w="950" w:type="dxa"/>
          </w:tcPr>
          <w:p w14:paraId="53F9B22A" w14:textId="77777777" w:rsidR="00C8387B" w:rsidRDefault="00C8387B" w:rsidP="009A25F1">
            <w:bookmarkStart w:id="20" w:name="_GoBack"/>
            <w:r>
              <w:t>Bit 7</w:t>
            </w:r>
          </w:p>
        </w:tc>
        <w:tc>
          <w:tcPr>
            <w:tcW w:w="1177" w:type="dxa"/>
          </w:tcPr>
          <w:p w14:paraId="2D34DF48" w14:textId="77777777" w:rsidR="00C8387B" w:rsidRDefault="00C8387B" w:rsidP="009A25F1">
            <w:r>
              <w:t>Bit 6</w:t>
            </w:r>
          </w:p>
        </w:tc>
        <w:tc>
          <w:tcPr>
            <w:tcW w:w="710" w:type="dxa"/>
          </w:tcPr>
          <w:p w14:paraId="6066A7D1" w14:textId="77777777" w:rsidR="00C8387B" w:rsidRDefault="00C8387B" w:rsidP="009A25F1">
            <w:r>
              <w:t>Bit 5</w:t>
            </w:r>
          </w:p>
        </w:tc>
        <w:tc>
          <w:tcPr>
            <w:tcW w:w="710" w:type="dxa"/>
          </w:tcPr>
          <w:p w14:paraId="5D40F4E2" w14:textId="77777777" w:rsidR="00C8387B" w:rsidRDefault="00C8387B" w:rsidP="009A25F1">
            <w:r>
              <w:t>Bit 4</w:t>
            </w:r>
          </w:p>
        </w:tc>
        <w:tc>
          <w:tcPr>
            <w:tcW w:w="810" w:type="dxa"/>
          </w:tcPr>
          <w:p w14:paraId="1FFF7AE3" w14:textId="77777777" w:rsidR="00C8387B" w:rsidRDefault="00C8387B" w:rsidP="009A25F1">
            <w:r>
              <w:t>Bit 3</w:t>
            </w:r>
          </w:p>
        </w:tc>
        <w:tc>
          <w:tcPr>
            <w:tcW w:w="810" w:type="dxa"/>
          </w:tcPr>
          <w:p w14:paraId="271A28D0" w14:textId="77777777" w:rsidR="00C8387B" w:rsidRDefault="00C8387B" w:rsidP="009A25F1">
            <w:r>
              <w:t>Bit 2</w:t>
            </w:r>
          </w:p>
        </w:tc>
        <w:tc>
          <w:tcPr>
            <w:tcW w:w="810" w:type="dxa"/>
          </w:tcPr>
          <w:p w14:paraId="319C7EF1" w14:textId="77777777" w:rsidR="00C8387B" w:rsidRDefault="00C8387B" w:rsidP="009A25F1">
            <w:r>
              <w:t>Bit 1</w:t>
            </w:r>
          </w:p>
        </w:tc>
        <w:tc>
          <w:tcPr>
            <w:tcW w:w="810" w:type="dxa"/>
          </w:tcPr>
          <w:p w14:paraId="5BBEB30C" w14:textId="77777777" w:rsidR="00C8387B" w:rsidRDefault="00C8387B" w:rsidP="009A25F1">
            <w:r>
              <w:t>Bit 0</w:t>
            </w:r>
          </w:p>
        </w:tc>
      </w:tr>
      <w:tr w:rsidR="00C8387B" w14:paraId="629879EA" w14:textId="77777777" w:rsidTr="005F5807">
        <w:trPr>
          <w:jc w:val="center"/>
        </w:trPr>
        <w:tc>
          <w:tcPr>
            <w:tcW w:w="950" w:type="dxa"/>
          </w:tcPr>
          <w:p w14:paraId="0010FF7B" w14:textId="77777777" w:rsidR="00C8387B" w:rsidRDefault="00C8387B" w:rsidP="009A25F1">
            <w:r>
              <w:t>Unused</w:t>
            </w:r>
          </w:p>
        </w:tc>
        <w:tc>
          <w:tcPr>
            <w:tcW w:w="1177" w:type="dxa"/>
          </w:tcPr>
          <w:p w14:paraId="2725D293" w14:textId="77777777" w:rsidR="00C8387B" w:rsidRDefault="00C8387B" w:rsidP="009A25F1">
            <w:r>
              <w:t>Proximity</w:t>
            </w:r>
          </w:p>
        </w:tc>
        <w:tc>
          <w:tcPr>
            <w:tcW w:w="710" w:type="dxa"/>
          </w:tcPr>
          <w:p w14:paraId="710C106A" w14:textId="77777777" w:rsidR="00C8387B" w:rsidRDefault="00C8387B" w:rsidP="009A25F1">
            <w:r>
              <w:t>MB2</w:t>
            </w:r>
          </w:p>
        </w:tc>
        <w:tc>
          <w:tcPr>
            <w:tcW w:w="710" w:type="dxa"/>
          </w:tcPr>
          <w:p w14:paraId="76DEB721" w14:textId="77777777" w:rsidR="00C8387B" w:rsidRDefault="00C8387B" w:rsidP="009A25F1">
            <w:r>
              <w:t>MB1</w:t>
            </w:r>
          </w:p>
        </w:tc>
        <w:tc>
          <w:tcPr>
            <w:tcW w:w="810" w:type="dxa"/>
          </w:tcPr>
          <w:p w14:paraId="59245A4F" w14:textId="77777777" w:rsidR="00C8387B" w:rsidRDefault="00C8387B" w:rsidP="009A25F1">
            <w:r>
              <w:t>CS3</w:t>
            </w:r>
          </w:p>
        </w:tc>
        <w:tc>
          <w:tcPr>
            <w:tcW w:w="810" w:type="dxa"/>
          </w:tcPr>
          <w:p w14:paraId="62A96323" w14:textId="77777777" w:rsidR="00C8387B" w:rsidRDefault="00C8387B" w:rsidP="009A25F1">
            <w:r>
              <w:t>CS2</w:t>
            </w:r>
          </w:p>
        </w:tc>
        <w:tc>
          <w:tcPr>
            <w:tcW w:w="810" w:type="dxa"/>
          </w:tcPr>
          <w:p w14:paraId="174D18C6" w14:textId="77777777" w:rsidR="00C8387B" w:rsidRDefault="00C8387B" w:rsidP="009A25F1">
            <w:r>
              <w:t>CS1</w:t>
            </w:r>
          </w:p>
        </w:tc>
        <w:tc>
          <w:tcPr>
            <w:tcW w:w="810" w:type="dxa"/>
          </w:tcPr>
          <w:p w14:paraId="03BC1C5B" w14:textId="77777777" w:rsidR="00C8387B" w:rsidRDefault="00C8387B" w:rsidP="009A25F1">
            <w:r>
              <w:t>CS0</w:t>
            </w:r>
          </w:p>
        </w:tc>
      </w:tr>
      <w:bookmarkEnd w:id="20"/>
    </w:tbl>
    <w:p w14:paraId="0E8A0251" w14:textId="77777777" w:rsidR="00C8387B" w:rsidRDefault="00C8387B" w:rsidP="00C8387B"/>
    <w:p w14:paraId="5F879E03" w14:textId="77777777" w:rsidR="00C8387B" w:rsidRDefault="00C8387B" w:rsidP="00C8387B">
      <w:pPr>
        <w:ind w:left="720"/>
      </w:pPr>
      <w:r>
        <w:lastRenderedPageBreak/>
        <w:t>The buttons screen also shows the LED value register and the LED control register, but these are not controlled by the test program so they should always read 0.</w:t>
      </w:r>
    </w:p>
    <w:p w14:paraId="6C039B8F" w14:textId="77777777" w:rsidR="00857DC2" w:rsidRDefault="00857DC2" w:rsidP="008F5BC3"/>
    <w:sectPr w:rsidR="00857DC2">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20279" w14:textId="77777777" w:rsidR="006A6BA1" w:rsidRDefault="006A6BA1" w:rsidP="00DF6D18">
      <w:r>
        <w:separator/>
      </w:r>
    </w:p>
  </w:endnote>
  <w:endnote w:type="continuationSeparator" w:id="0">
    <w:p w14:paraId="1EFA9918" w14:textId="77777777" w:rsidR="006A6BA1" w:rsidRDefault="006A6BA1"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5EF0EF54" w14:textId="77777777" w:rsidR="00D55167" w:rsidRDefault="00D55167" w:rsidP="00547CF1">
            <w:pPr>
              <w:pStyle w:val="Footer"/>
              <w:spacing w:after="0"/>
            </w:pPr>
          </w:p>
          <w:p w14:paraId="5C1A63B9" w14:textId="03092DC0" w:rsidR="00D55167" w:rsidRDefault="00D55167" w:rsidP="00E60124">
            <w:pPr>
              <w:pStyle w:val="Footer"/>
              <w:spacing w:after="0"/>
            </w:pPr>
            <w:r>
              <w:t xml:space="preserve">Chapter </w:t>
            </w:r>
            <w:r w:rsidR="00C8387B">
              <w:t>9 PSoC AFE Shield</w:t>
            </w:r>
            <w:r>
              <w:tab/>
            </w:r>
            <w:r>
              <w:tab/>
              <w:t xml:space="preserve">Page </w:t>
            </w:r>
            <w:r>
              <w:fldChar w:fldCharType="begin"/>
            </w:r>
            <w:r>
              <w:instrText xml:space="preserve"> PAGE </w:instrText>
            </w:r>
            <w:r>
              <w:fldChar w:fldCharType="separate"/>
            </w:r>
            <w:r w:rsidR="00130A50">
              <w:rPr>
                <w:noProof/>
              </w:rPr>
              <w:t>8</w:t>
            </w:r>
            <w:r>
              <w:fldChar w:fldCharType="end"/>
            </w:r>
            <w:r>
              <w:t xml:space="preserve"> of </w:t>
            </w:r>
            <w:fldSimple w:instr=" NUMPAGES  ">
              <w:r w:rsidR="00130A50">
                <w:rPr>
                  <w:noProof/>
                </w:rPr>
                <w:t>10</w:t>
              </w:r>
            </w:fldSimple>
          </w:p>
        </w:sdtContent>
      </w:sdt>
    </w:sdtContent>
  </w:sdt>
  <w:p w14:paraId="7B7093DC"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E531B" w14:textId="77777777" w:rsidR="006A6BA1" w:rsidRDefault="006A6BA1" w:rsidP="00DF6D18">
      <w:r>
        <w:separator/>
      </w:r>
    </w:p>
  </w:footnote>
  <w:footnote w:type="continuationSeparator" w:id="0">
    <w:p w14:paraId="6BD0AA8A" w14:textId="77777777" w:rsidR="006A6BA1" w:rsidRDefault="006A6BA1"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74979" w14:textId="77777777" w:rsidR="00D55167" w:rsidRDefault="00D55167">
    <w:pPr>
      <w:pStyle w:val="Header"/>
    </w:pPr>
    <w:r>
      <w:rPr>
        <w:noProof/>
      </w:rPr>
      <w:drawing>
        <wp:inline distT="0" distB="0" distL="0" distR="0" wp14:anchorId="332D3845" wp14:editId="68D475B9">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A2ADC"/>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5F62103F"/>
    <w:multiLevelType w:val="multilevel"/>
    <w:tmpl w:val="D4E285B4"/>
    <w:lvl w:ilvl="0">
      <w:start w:val="1"/>
      <w:numFmt w:val="decimal"/>
      <w:pStyle w:val="Heading1"/>
      <w:lvlText w:val="9.%1 "/>
      <w:lvlJc w:val="left"/>
      <w:pPr>
        <w:ind w:left="-360" w:firstLine="360"/>
      </w:pPr>
      <w:rPr>
        <w:rFonts w:hint="default"/>
      </w:rPr>
    </w:lvl>
    <w:lvl w:ilvl="1">
      <w:start w:val="1"/>
      <w:numFmt w:val="decimal"/>
      <w:pStyle w:val="Heading2"/>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6"/>
  </w:num>
  <w:num w:numId="5">
    <w:abstractNumId w:val="1"/>
  </w:num>
  <w:num w:numId="6">
    <w:abstractNumId w:val="7"/>
  </w:num>
  <w:num w:numId="7">
    <w:abstractNumId w:val="4"/>
  </w:num>
  <w:num w:numId="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689"/>
    <w:rsid w:val="00002416"/>
    <w:rsid w:val="00003A13"/>
    <w:rsid w:val="000139E7"/>
    <w:rsid w:val="00013DA7"/>
    <w:rsid w:val="000157C9"/>
    <w:rsid w:val="0001761C"/>
    <w:rsid w:val="00027B1E"/>
    <w:rsid w:val="00031825"/>
    <w:rsid w:val="000322CB"/>
    <w:rsid w:val="00044C80"/>
    <w:rsid w:val="00045AC8"/>
    <w:rsid w:val="00051E3C"/>
    <w:rsid w:val="0005324C"/>
    <w:rsid w:val="000713AC"/>
    <w:rsid w:val="00074015"/>
    <w:rsid w:val="00093229"/>
    <w:rsid w:val="00093A9C"/>
    <w:rsid w:val="00096E47"/>
    <w:rsid w:val="000A0B56"/>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A50"/>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372D6"/>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E3C46"/>
    <w:rsid w:val="002F6DCF"/>
    <w:rsid w:val="00301AE7"/>
    <w:rsid w:val="00304FBE"/>
    <w:rsid w:val="0030625D"/>
    <w:rsid w:val="00313FF1"/>
    <w:rsid w:val="00315A49"/>
    <w:rsid w:val="00321C35"/>
    <w:rsid w:val="003275D6"/>
    <w:rsid w:val="00331E67"/>
    <w:rsid w:val="003445E6"/>
    <w:rsid w:val="00350E39"/>
    <w:rsid w:val="003526CF"/>
    <w:rsid w:val="00362F0E"/>
    <w:rsid w:val="00363C70"/>
    <w:rsid w:val="0037207F"/>
    <w:rsid w:val="00374375"/>
    <w:rsid w:val="003817F7"/>
    <w:rsid w:val="00382507"/>
    <w:rsid w:val="00383F79"/>
    <w:rsid w:val="003853D7"/>
    <w:rsid w:val="0038642E"/>
    <w:rsid w:val="0039793C"/>
    <w:rsid w:val="00397ACA"/>
    <w:rsid w:val="003A0583"/>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97E3B"/>
    <w:rsid w:val="004A4D30"/>
    <w:rsid w:val="004A59A0"/>
    <w:rsid w:val="004B40D3"/>
    <w:rsid w:val="004B4144"/>
    <w:rsid w:val="004B4198"/>
    <w:rsid w:val="004B4B26"/>
    <w:rsid w:val="004B6D60"/>
    <w:rsid w:val="004C1AEE"/>
    <w:rsid w:val="004C42B9"/>
    <w:rsid w:val="004C726D"/>
    <w:rsid w:val="004C76D0"/>
    <w:rsid w:val="004D3236"/>
    <w:rsid w:val="004D51FE"/>
    <w:rsid w:val="004D532F"/>
    <w:rsid w:val="004F02B0"/>
    <w:rsid w:val="00502B57"/>
    <w:rsid w:val="00507279"/>
    <w:rsid w:val="005112DE"/>
    <w:rsid w:val="005131C6"/>
    <w:rsid w:val="005202BB"/>
    <w:rsid w:val="00533AB8"/>
    <w:rsid w:val="00536FB2"/>
    <w:rsid w:val="00542D5D"/>
    <w:rsid w:val="00547CF1"/>
    <w:rsid w:val="00553617"/>
    <w:rsid w:val="005548D0"/>
    <w:rsid w:val="00556660"/>
    <w:rsid w:val="00566882"/>
    <w:rsid w:val="0056799C"/>
    <w:rsid w:val="00575B1A"/>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426E"/>
    <w:rsid w:val="005F5807"/>
    <w:rsid w:val="005F67C7"/>
    <w:rsid w:val="005F73D7"/>
    <w:rsid w:val="005F7C41"/>
    <w:rsid w:val="00612559"/>
    <w:rsid w:val="00614CB1"/>
    <w:rsid w:val="00625C0B"/>
    <w:rsid w:val="00630ABF"/>
    <w:rsid w:val="00631730"/>
    <w:rsid w:val="00633C0D"/>
    <w:rsid w:val="00634E4E"/>
    <w:rsid w:val="00640EA5"/>
    <w:rsid w:val="00651346"/>
    <w:rsid w:val="00653120"/>
    <w:rsid w:val="0065757C"/>
    <w:rsid w:val="006632D0"/>
    <w:rsid w:val="0066455D"/>
    <w:rsid w:val="00666361"/>
    <w:rsid w:val="00671694"/>
    <w:rsid w:val="00672DB9"/>
    <w:rsid w:val="00674FA2"/>
    <w:rsid w:val="00676250"/>
    <w:rsid w:val="00680B9F"/>
    <w:rsid w:val="006920C3"/>
    <w:rsid w:val="00693A41"/>
    <w:rsid w:val="00696519"/>
    <w:rsid w:val="006A6BA1"/>
    <w:rsid w:val="006B26ED"/>
    <w:rsid w:val="006B442B"/>
    <w:rsid w:val="006B5FCE"/>
    <w:rsid w:val="006B7E6B"/>
    <w:rsid w:val="006C1488"/>
    <w:rsid w:val="006C3B4F"/>
    <w:rsid w:val="006C4A51"/>
    <w:rsid w:val="006E1496"/>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103A"/>
    <w:rsid w:val="00743B4C"/>
    <w:rsid w:val="00745C81"/>
    <w:rsid w:val="00746309"/>
    <w:rsid w:val="00757332"/>
    <w:rsid w:val="007579F8"/>
    <w:rsid w:val="00772731"/>
    <w:rsid w:val="00772C22"/>
    <w:rsid w:val="00774C33"/>
    <w:rsid w:val="00781F8C"/>
    <w:rsid w:val="00790FD8"/>
    <w:rsid w:val="007951A8"/>
    <w:rsid w:val="007A063C"/>
    <w:rsid w:val="007A1CED"/>
    <w:rsid w:val="007A5CA1"/>
    <w:rsid w:val="007A6AD6"/>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2303C"/>
    <w:rsid w:val="00831307"/>
    <w:rsid w:val="008370C3"/>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0C8F"/>
    <w:rsid w:val="008C4BAB"/>
    <w:rsid w:val="008C79A1"/>
    <w:rsid w:val="008F2911"/>
    <w:rsid w:val="008F5BC3"/>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2A9"/>
    <w:rsid w:val="00A12BAC"/>
    <w:rsid w:val="00A13F49"/>
    <w:rsid w:val="00A3194F"/>
    <w:rsid w:val="00A40B5D"/>
    <w:rsid w:val="00A44C5A"/>
    <w:rsid w:val="00A516A8"/>
    <w:rsid w:val="00A522E5"/>
    <w:rsid w:val="00A53628"/>
    <w:rsid w:val="00A600C7"/>
    <w:rsid w:val="00A6223A"/>
    <w:rsid w:val="00A74A92"/>
    <w:rsid w:val="00A84500"/>
    <w:rsid w:val="00A8704B"/>
    <w:rsid w:val="00A91A09"/>
    <w:rsid w:val="00A922E4"/>
    <w:rsid w:val="00AA0C06"/>
    <w:rsid w:val="00AA285A"/>
    <w:rsid w:val="00AA5E5F"/>
    <w:rsid w:val="00AA629A"/>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1F88"/>
    <w:rsid w:val="00B62221"/>
    <w:rsid w:val="00B66B16"/>
    <w:rsid w:val="00B73DF5"/>
    <w:rsid w:val="00B7795F"/>
    <w:rsid w:val="00B8159B"/>
    <w:rsid w:val="00B8344E"/>
    <w:rsid w:val="00B85D2F"/>
    <w:rsid w:val="00B86DD9"/>
    <w:rsid w:val="00B86F7E"/>
    <w:rsid w:val="00B920F0"/>
    <w:rsid w:val="00B96072"/>
    <w:rsid w:val="00BA2957"/>
    <w:rsid w:val="00BB5DED"/>
    <w:rsid w:val="00BB6C81"/>
    <w:rsid w:val="00BC0B4C"/>
    <w:rsid w:val="00BC75B0"/>
    <w:rsid w:val="00BD3EF6"/>
    <w:rsid w:val="00BE426A"/>
    <w:rsid w:val="00BF4692"/>
    <w:rsid w:val="00BF6BBA"/>
    <w:rsid w:val="00BF71DE"/>
    <w:rsid w:val="00C028DA"/>
    <w:rsid w:val="00C05D66"/>
    <w:rsid w:val="00C073D6"/>
    <w:rsid w:val="00C2234C"/>
    <w:rsid w:val="00C31525"/>
    <w:rsid w:val="00C368EB"/>
    <w:rsid w:val="00C53A42"/>
    <w:rsid w:val="00C53D77"/>
    <w:rsid w:val="00C61F72"/>
    <w:rsid w:val="00C644F6"/>
    <w:rsid w:val="00C64A5F"/>
    <w:rsid w:val="00C71CCA"/>
    <w:rsid w:val="00C74394"/>
    <w:rsid w:val="00C75B49"/>
    <w:rsid w:val="00C814E5"/>
    <w:rsid w:val="00C8243B"/>
    <w:rsid w:val="00C8387B"/>
    <w:rsid w:val="00C94457"/>
    <w:rsid w:val="00CB3ED0"/>
    <w:rsid w:val="00CB618C"/>
    <w:rsid w:val="00CC0918"/>
    <w:rsid w:val="00CC0C6F"/>
    <w:rsid w:val="00CD3689"/>
    <w:rsid w:val="00CE30F0"/>
    <w:rsid w:val="00CE4045"/>
    <w:rsid w:val="00CE405B"/>
    <w:rsid w:val="00CE6C3C"/>
    <w:rsid w:val="00CF74A1"/>
    <w:rsid w:val="00D02195"/>
    <w:rsid w:val="00D04B02"/>
    <w:rsid w:val="00D15072"/>
    <w:rsid w:val="00D23A30"/>
    <w:rsid w:val="00D23BFF"/>
    <w:rsid w:val="00D24F2C"/>
    <w:rsid w:val="00D2532A"/>
    <w:rsid w:val="00D363F6"/>
    <w:rsid w:val="00D432C5"/>
    <w:rsid w:val="00D54AF3"/>
    <w:rsid w:val="00D55167"/>
    <w:rsid w:val="00D57CB5"/>
    <w:rsid w:val="00D60F56"/>
    <w:rsid w:val="00D70DE2"/>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0706"/>
    <w:rsid w:val="00E63761"/>
    <w:rsid w:val="00E66428"/>
    <w:rsid w:val="00E7146D"/>
    <w:rsid w:val="00E84BBB"/>
    <w:rsid w:val="00E86347"/>
    <w:rsid w:val="00E86CFE"/>
    <w:rsid w:val="00E912C6"/>
    <w:rsid w:val="00E96613"/>
    <w:rsid w:val="00EA0936"/>
    <w:rsid w:val="00EA1164"/>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632"/>
    <w:rsid w:val="00F64B14"/>
    <w:rsid w:val="00F672F4"/>
    <w:rsid w:val="00F73D45"/>
    <w:rsid w:val="00F753E6"/>
    <w:rsid w:val="00F82D16"/>
    <w:rsid w:val="00F94CE2"/>
    <w:rsid w:val="00FA257D"/>
    <w:rsid w:val="00FA2812"/>
    <w:rsid w:val="00FA39BB"/>
    <w:rsid w:val="00FB7D17"/>
    <w:rsid w:val="00FC7C91"/>
    <w:rsid w:val="00FD3994"/>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80977B"/>
  <w15:docId w15:val="{E28937DA-C6A4-4B02-A92B-5A683AF0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5807"/>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5F5807"/>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5F5807"/>
    <w:pPr>
      <w:numPr>
        <w:ilvl w:val="1"/>
      </w:numPr>
      <w:spacing w:before="200"/>
      <w:ind w:firstLine="0"/>
      <w:outlineLvl w:val="1"/>
    </w:pPr>
    <w:rPr>
      <w:bCs w:val="0"/>
      <w:sz w:val="24"/>
      <w:szCs w:val="26"/>
    </w:rPr>
  </w:style>
  <w:style w:type="paragraph" w:styleId="Heading3">
    <w:name w:val="heading 3"/>
    <w:basedOn w:val="Normal"/>
    <w:next w:val="Normal"/>
    <w:link w:val="Heading3Char"/>
    <w:uiPriority w:val="9"/>
    <w:unhideWhenUsed/>
    <w:qFormat/>
    <w:rsid w:val="005F5807"/>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5F580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5F580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5F58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5807"/>
  </w:style>
  <w:style w:type="character" w:customStyle="1" w:styleId="Heading1Char">
    <w:name w:val="Heading 1 Char"/>
    <w:link w:val="Heading1"/>
    <w:uiPriority w:val="9"/>
    <w:rsid w:val="005F5807"/>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5F5807"/>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5F5807"/>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5F5807"/>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5F5807"/>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5F5807"/>
    <w:pPr>
      <w:ind w:left="720"/>
      <w:contextualSpacing/>
    </w:pPr>
  </w:style>
  <w:style w:type="character" w:styleId="Hyperlink">
    <w:name w:val="Hyperlink"/>
    <w:uiPriority w:val="99"/>
    <w:unhideWhenUsed/>
    <w:rsid w:val="005F5807"/>
    <w:rPr>
      <w:color w:val="0000FF"/>
      <w:u w:val="single"/>
    </w:rPr>
  </w:style>
  <w:style w:type="paragraph" w:customStyle="1" w:styleId="NumList">
    <w:name w:val="NumList"/>
    <w:qFormat/>
    <w:rsid w:val="005F5807"/>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5F5807"/>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5F5807"/>
    <w:pPr>
      <w:outlineLvl w:val="9"/>
    </w:pPr>
  </w:style>
  <w:style w:type="paragraph" w:styleId="TOC2">
    <w:name w:val="toc 2"/>
    <w:next w:val="Normal"/>
    <w:autoRedefine/>
    <w:uiPriority w:val="39"/>
    <w:unhideWhenUsed/>
    <w:qFormat/>
    <w:rsid w:val="005F5807"/>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5F5807"/>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5F5807"/>
    <w:pPr>
      <w:ind w:left="480"/>
    </w:pPr>
    <w:rPr>
      <w:i/>
      <w:iCs/>
      <w:sz w:val="22"/>
      <w:szCs w:val="22"/>
    </w:rPr>
  </w:style>
  <w:style w:type="paragraph" w:styleId="Header">
    <w:name w:val="header"/>
    <w:basedOn w:val="Normal"/>
    <w:link w:val="HeaderChar"/>
    <w:uiPriority w:val="99"/>
    <w:unhideWhenUsed/>
    <w:rsid w:val="005F5807"/>
    <w:pPr>
      <w:tabs>
        <w:tab w:val="center" w:pos="4680"/>
        <w:tab w:val="right" w:pos="9360"/>
      </w:tabs>
    </w:pPr>
  </w:style>
  <w:style w:type="character" w:customStyle="1" w:styleId="HeaderChar">
    <w:name w:val="Header Char"/>
    <w:basedOn w:val="DefaultParagraphFont"/>
    <w:link w:val="Header"/>
    <w:uiPriority w:val="99"/>
    <w:rsid w:val="005F5807"/>
    <w:rPr>
      <w:rFonts w:ascii="Times New Roman" w:hAnsi="Times New Roman"/>
      <w:sz w:val="24"/>
      <w:szCs w:val="24"/>
    </w:rPr>
  </w:style>
  <w:style w:type="paragraph" w:styleId="Footer">
    <w:name w:val="footer"/>
    <w:basedOn w:val="Normal"/>
    <w:link w:val="FooterChar"/>
    <w:uiPriority w:val="99"/>
    <w:unhideWhenUsed/>
    <w:rsid w:val="005F5807"/>
    <w:pPr>
      <w:tabs>
        <w:tab w:val="center" w:pos="4680"/>
        <w:tab w:val="right" w:pos="9360"/>
      </w:tabs>
    </w:pPr>
  </w:style>
  <w:style w:type="character" w:customStyle="1" w:styleId="FooterChar">
    <w:name w:val="Footer Char"/>
    <w:basedOn w:val="DefaultParagraphFont"/>
    <w:link w:val="Footer"/>
    <w:uiPriority w:val="99"/>
    <w:rsid w:val="005F5807"/>
    <w:rPr>
      <w:rFonts w:ascii="Times New Roman" w:hAnsi="Times New Roman"/>
      <w:sz w:val="24"/>
      <w:szCs w:val="24"/>
    </w:rPr>
  </w:style>
  <w:style w:type="paragraph" w:customStyle="1" w:styleId="CCode">
    <w:name w:val="C_Code"/>
    <w:link w:val="CCodeChar"/>
    <w:qFormat/>
    <w:rsid w:val="005F5807"/>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5F5807"/>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5F5807"/>
    <w:pPr>
      <w:ind w:left="720"/>
    </w:pPr>
    <w:rPr>
      <w:sz w:val="18"/>
      <w:szCs w:val="18"/>
    </w:rPr>
  </w:style>
  <w:style w:type="paragraph" w:styleId="TOC5">
    <w:name w:val="toc 5"/>
    <w:basedOn w:val="Normal"/>
    <w:next w:val="Normal"/>
    <w:autoRedefine/>
    <w:uiPriority w:val="39"/>
    <w:unhideWhenUsed/>
    <w:rsid w:val="005F5807"/>
    <w:pPr>
      <w:ind w:left="960"/>
    </w:pPr>
    <w:rPr>
      <w:sz w:val="18"/>
      <w:szCs w:val="18"/>
    </w:rPr>
  </w:style>
  <w:style w:type="paragraph" w:styleId="TOC6">
    <w:name w:val="toc 6"/>
    <w:basedOn w:val="Normal"/>
    <w:next w:val="Normal"/>
    <w:autoRedefine/>
    <w:uiPriority w:val="39"/>
    <w:unhideWhenUsed/>
    <w:rsid w:val="005F5807"/>
    <w:pPr>
      <w:ind w:left="1200"/>
    </w:pPr>
    <w:rPr>
      <w:sz w:val="18"/>
      <w:szCs w:val="18"/>
    </w:rPr>
  </w:style>
  <w:style w:type="paragraph" w:styleId="TOC7">
    <w:name w:val="toc 7"/>
    <w:basedOn w:val="Normal"/>
    <w:next w:val="Normal"/>
    <w:autoRedefine/>
    <w:uiPriority w:val="39"/>
    <w:unhideWhenUsed/>
    <w:rsid w:val="005F5807"/>
    <w:pPr>
      <w:ind w:left="1440"/>
    </w:pPr>
    <w:rPr>
      <w:sz w:val="18"/>
      <w:szCs w:val="18"/>
    </w:rPr>
  </w:style>
  <w:style w:type="paragraph" w:styleId="TOC8">
    <w:name w:val="toc 8"/>
    <w:basedOn w:val="Normal"/>
    <w:next w:val="Normal"/>
    <w:autoRedefine/>
    <w:uiPriority w:val="39"/>
    <w:unhideWhenUsed/>
    <w:rsid w:val="005F5807"/>
    <w:pPr>
      <w:ind w:left="1680"/>
    </w:pPr>
    <w:rPr>
      <w:sz w:val="18"/>
      <w:szCs w:val="18"/>
    </w:rPr>
  </w:style>
  <w:style w:type="paragraph" w:styleId="TOC9">
    <w:name w:val="toc 9"/>
    <w:basedOn w:val="Normal"/>
    <w:next w:val="Normal"/>
    <w:autoRedefine/>
    <w:uiPriority w:val="39"/>
    <w:unhideWhenUsed/>
    <w:rsid w:val="005F5807"/>
    <w:pPr>
      <w:ind w:left="1920"/>
    </w:pPr>
    <w:rPr>
      <w:sz w:val="18"/>
      <w:szCs w:val="18"/>
    </w:rPr>
  </w:style>
  <w:style w:type="table" w:styleId="TableGrid">
    <w:name w:val="Table Grid"/>
    <w:basedOn w:val="TableNormal"/>
    <w:uiPriority w:val="59"/>
    <w:rsid w:val="005F580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5F5807"/>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5F5807"/>
    <w:rPr>
      <w:rFonts w:ascii="Tahoma" w:hAnsi="Tahoma" w:cs="Tahoma"/>
      <w:sz w:val="16"/>
      <w:szCs w:val="16"/>
    </w:rPr>
  </w:style>
  <w:style w:type="character" w:customStyle="1" w:styleId="BalloonTextChar">
    <w:name w:val="Balloon Text Char"/>
    <w:link w:val="BalloonText"/>
    <w:uiPriority w:val="99"/>
    <w:semiHidden/>
    <w:rsid w:val="005F5807"/>
    <w:rPr>
      <w:rFonts w:ascii="Tahoma" w:hAnsi="Tahoma" w:cs="Tahoma"/>
      <w:sz w:val="16"/>
      <w:szCs w:val="16"/>
    </w:rPr>
  </w:style>
  <w:style w:type="paragraph" w:styleId="Caption">
    <w:name w:val="caption"/>
    <w:basedOn w:val="Normal"/>
    <w:next w:val="Normal"/>
    <w:uiPriority w:val="35"/>
    <w:unhideWhenUsed/>
    <w:qFormat/>
    <w:rsid w:val="005F5807"/>
    <w:rPr>
      <w:b/>
      <w:bCs/>
      <w:color w:val="4F81BD"/>
      <w:sz w:val="18"/>
      <w:szCs w:val="18"/>
    </w:rPr>
  </w:style>
  <w:style w:type="paragraph" w:styleId="DocumentMap">
    <w:name w:val="Document Map"/>
    <w:basedOn w:val="Normal"/>
    <w:link w:val="DocumentMapChar"/>
    <w:uiPriority w:val="99"/>
    <w:semiHidden/>
    <w:unhideWhenUsed/>
    <w:rsid w:val="005F5807"/>
    <w:rPr>
      <w:rFonts w:ascii="Tahoma" w:hAnsi="Tahoma" w:cs="Tahoma"/>
      <w:sz w:val="16"/>
      <w:szCs w:val="16"/>
    </w:rPr>
  </w:style>
  <w:style w:type="character" w:customStyle="1" w:styleId="DocumentMapChar">
    <w:name w:val="Document Map Char"/>
    <w:link w:val="DocumentMap"/>
    <w:uiPriority w:val="99"/>
    <w:semiHidden/>
    <w:rsid w:val="005F5807"/>
    <w:rPr>
      <w:rFonts w:ascii="Tahoma" w:hAnsi="Tahoma" w:cs="Tahoma"/>
      <w:sz w:val="16"/>
      <w:szCs w:val="16"/>
    </w:rPr>
  </w:style>
  <w:style w:type="character" w:styleId="PlaceholderText">
    <w:name w:val="Placeholder Text"/>
    <w:uiPriority w:val="99"/>
    <w:semiHidden/>
    <w:rsid w:val="005F5807"/>
    <w:rPr>
      <w:color w:val="808080"/>
    </w:rPr>
  </w:style>
  <w:style w:type="character" w:styleId="CommentReference">
    <w:name w:val="annotation reference"/>
    <w:uiPriority w:val="99"/>
    <w:semiHidden/>
    <w:unhideWhenUsed/>
    <w:rsid w:val="005F5807"/>
    <w:rPr>
      <w:sz w:val="16"/>
      <w:szCs w:val="16"/>
    </w:rPr>
  </w:style>
  <w:style w:type="paragraph" w:styleId="CommentText">
    <w:name w:val="annotation text"/>
    <w:basedOn w:val="Normal"/>
    <w:link w:val="CommentTextChar"/>
    <w:uiPriority w:val="99"/>
    <w:semiHidden/>
    <w:unhideWhenUsed/>
    <w:rsid w:val="005F5807"/>
    <w:rPr>
      <w:sz w:val="20"/>
      <w:szCs w:val="20"/>
    </w:rPr>
  </w:style>
  <w:style w:type="character" w:customStyle="1" w:styleId="CommentTextChar">
    <w:name w:val="Comment Text Char"/>
    <w:basedOn w:val="DefaultParagraphFont"/>
    <w:link w:val="CommentText"/>
    <w:uiPriority w:val="99"/>
    <w:semiHidden/>
    <w:rsid w:val="005F580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F5807"/>
    <w:rPr>
      <w:b/>
      <w:bCs/>
    </w:rPr>
  </w:style>
  <w:style w:type="character" w:customStyle="1" w:styleId="CommentSubjectChar">
    <w:name w:val="Comment Subject Char"/>
    <w:link w:val="CommentSubject"/>
    <w:uiPriority w:val="99"/>
    <w:semiHidden/>
    <w:rsid w:val="005F5807"/>
    <w:rPr>
      <w:rFonts w:ascii="Times New Roman" w:hAnsi="Times New Roman"/>
      <w:b/>
      <w:bCs/>
      <w:sz w:val="20"/>
      <w:szCs w:val="20"/>
    </w:rPr>
  </w:style>
  <w:style w:type="character" w:styleId="FollowedHyperlink">
    <w:name w:val="FollowedHyperlink"/>
    <w:basedOn w:val="DefaultParagraphFont"/>
    <w:uiPriority w:val="99"/>
    <w:semiHidden/>
    <w:unhideWhenUsed/>
    <w:rsid w:val="005F5807"/>
    <w:rPr>
      <w:color w:val="954F72" w:themeColor="followedHyperlink"/>
      <w:u w:val="single"/>
    </w:rPr>
  </w:style>
  <w:style w:type="paragraph" w:customStyle="1" w:styleId="p1">
    <w:name w:val="p1"/>
    <w:basedOn w:val="Normal"/>
    <w:rsid w:val="005F5807"/>
    <w:pPr>
      <w:shd w:val="clear" w:color="auto" w:fill="FFFFFF"/>
    </w:pPr>
    <w:rPr>
      <w:rFonts w:ascii="Menlo" w:hAnsi="Menlo" w:cs="Menlo"/>
      <w:color w:val="000000"/>
      <w:sz w:val="17"/>
      <w:szCs w:val="17"/>
    </w:rPr>
  </w:style>
  <w:style w:type="character" w:customStyle="1" w:styleId="s1">
    <w:name w:val="s1"/>
    <w:basedOn w:val="DefaultParagraphFont"/>
    <w:rsid w:val="005F5807"/>
  </w:style>
  <w:style w:type="paragraph" w:customStyle="1" w:styleId="Exercise">
    <w:name w:val="Exercise"/>
    <w:basedOn w:val="Heading2"/>
    <w:qFormat/>
    <w:rsid w:val="005F5807"/>
    <w:pPr>
      <w:numPr>
        <w:numId w:val="3"/>
      </w:numPr>
      <w:ind w:left="0"/>
    </w:pPr>
  </w:style>
  <w:style w:type="character" w:customStyle="1" w:styleId="apple-converted-space">
    <w:name w:val="apple-converted-space"/>
    <w:basedOn w:val="DefaultParagraphFont"/>
    <w:rsid w:val="005F58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Git\WW101\labmanual\English\WA10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7FD4C7-473F-4E82-9273-C464941D2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WA101Template.dotx</Template>
  <TotalTime>172</TotalTime>
  <Pages>10</Pages>
  <Words>1934</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Landry</dc:creator>
  <cp:keywords/>
  <dc:description/>
  <cp:lastModifiedBy>Greg Landry</cp:lastModifiedBy>
  <cp:revision>38</cp:revision>
  <cp:lastPrinted>2017-10-25T14:37:00Z</cp:lastPrinted>
  <dcterms:created xsi:type="dcterms:W3CDTF">2017-09-12T20:59:00Z</dcterms:created>
  <dcterms:modified xsi:type="dcterms:W3CDTF">2017-10-25T14:37:00Z</dcterms:modified>
</cp:coreProperties>
</file>