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5031" w14:textId="77777777" w:rsidR="00551F7D" w:rsidRDefault="00551F7D" w:rsidP="00551F7D">
      <w:pPr>
        <w:rPr>
          <w:rFonts w:ascii="Cambria" w:eastAsia="Times New Roman" w:hAnsi="Cambria"/>
          <w:b/>
          <w:bCs/>
          <w:color w:val="365F91"/>
          <w:sz w:val="28"/>
          <w:szCs w:val="28"/>
        </w:rPr>
      </w:pPr>
      <w:r w:rsidRPr="00551F7D">
        <w:rPr>
          <w:rStyle w:val="BookTitle"/>
        </w:rPr>
        <w:t>Answer Key</w:t>
      </w:r>
    </w:p>
    <w:p w14:paraId="07F84132" w14:textId="77777777" w:rsidR="00BF6E4A" w:rsidRDefault="00BF6E4A" w:rsidP="0023191C">
      <w:pPr>
        <w:pStyle w:val="Heading1"/>
      </w:pPr>
      <w:r>
        <w:t>Chapter 1</w:t>
      </w:r>
    </w:p>
    <w:p w14:paraId="59E9C306" w14:textId="77777777" w:rsidR="00BF6E4A" w:rsidRDefault="00BF6E4A" w:rsidP="00BF6E4A">
      <w:pPr>
        <w:pStyle w:val="Heading3"/>
      </w:pPr>
      <w:r>
        <w:t>Exercise 1.3</w:t>
      </w:r>
    </w:p>
    <w:p w14:paraId="77EBAF4B" w14:textId="77777777" w:rsidR="00BF6E4A" w:rsidRDefault="00BF6E4A" w:rsidP="00BF6E4A">
      <w:pPr>
        <w:pStyle w:val="ListParagraph"/>
        <w:numPr>
          <w:ilvl w:val="0"/>
          <w:numId w:val="40"/>
        </w:numPr>
      </w:pPr>
      <w:r>
        <w:t>What is the organization of the spec?</w:t>
      </w:r>
    </w:p>
    <w:p w14:paraId="27B0C297" w14:textId="77777777" w:rsidR="00BF6E4A" w:rsidRDefault="00BF6E4A" w:rsidP="00BF6E4A">
      <w:pPr>
        <w:ind w:left="720"/>
      </w:pPr>
      <w:r>
        <w:t>Volumes, Parts, Sections</w:t>
      </w:r>
    </w:p>
    <w:p w14:paraId="4325D586" w14:textId="77777777" w:rsidR="00BF6E4A" w:rsidRDefault="00BF6E4A" w:rsidP="00BF6E4A">
      <w:pPr>
        <w:pStyle w:val="ListParagraph"/>
        <w:numPr>
          <w:ilvl w:val="0"/>
          <w:numId w:val="40"/>
        </w:numPr>
      </w:pPr>
      <w:r>
        <w:t>On what page does the Attribute protocol specification start?</w:t>
      </w:r>
    </w:p>
    <w:p w14:paraId="1D7D5823" w14:textId="77777777" w:rsidR="00BF6E4A" w:rsidRPr="00BF6E4A" w:rsidRDefault="003252AC" w:rsidP="00BF6E4A">
      <w:pPr>
        <w:ind w:left="720"/>
      </w:pPr>
      <w:r>
        <w:t>2169</w:t>
      </w:r>
    </w:p>
    <w:p w14:paraId="6CAB041D" w14:textId="77777777" w:rsidR="00B64B36" w:rsidRDefault="00B64B36">
      <w:pPr>
        <w:spacing w:line="259" w:lineRule="auto"/>
        <w:rPr>
          <w:rFonts w:eastAsia="Times New Roman"/>
          <w:b/>
          <w:bCs/>
          <w:color w:val="1F4E79" w:themeColor="accent1" w:themeShade="80"/>
          <w:sz w:val="28"/>
          <w:szCs w:val="28"/>
        </w:rPr>
      </w:pPr>
      <w:r>
        <w:br w:type="page"/>
      </w:r>
    </w:p>
    <w:p w14:paraId="77C9BEB9" w14:textId="77777777" w:rsidR="00551F7D" w:rsidRDefault="007E6207" w:rsidP="0023191C">
      <w:pPr>
        <w:pStyle w:val="Heading1"/>
      </w:pPr>
      <w:r>
        <w:lastRenderedPageBreak/>
        <w:t xml:space="preserve">Chapter </w:t>
      </w:r>
      <w:r w:rsidR="00551F7D">
        <w:t>2</w:t>
      </w:r>
    </w:p>
    <w:p w14:paraId="11A6B885" w14:textId="77777777" w:rsidR="00551F7D" w:rsidRDefault="00551F7D" w:rsidP="00551F7D">
      <w:pPr>
        <w:pStyle w:val="Heading3"/>
      </w:pPr>
      <w:r>
        <w:t xml:space="preserve">Exercise </w:t>
      </w:r>
      <w:r w:rsidR="007E6207">
        <w:t>2.</w:t>
      </w:r>
      <w:r>
        <w:t>1</w:t>
      </w:r>
    </w:p>
    <w:p w14:paraId="44017CCA" w14:textId="77777777" w:rsidR="007E6207" w:rsidRDefault="007E6207" w:rsidP="007E6207">
      <w:pPr>
        <w:pStyle w:val="ListParagraph"/>
        <w:numPr>
          <w:ilvl w:val="0"/>
          <w:numId w:val="27"/>
        </w:numPr>
      </w:pPr>
      <w:r>
        <w:t>Which chip GPIO is used for the I2C SCL and SDA pins?</w:t>
      </w:r>
    </w:p>
    <w:p w14:paraId="081D2D40" w14:textId="77777777" w:rsidR="00C959A5" w:rsidRDefault="00C959A5" w:rsidP="00C959A5">
      <w:pPr>
        <w:spacing w:after="0"/>
        <w:ind w:left="720"/>
      </w:pPr>
      <w:r>
        <w:t>SCL: WICED_P26</w:t>
      </w:r>
    </w:p>
    <w:p w14:paraId="625D97E3" w14:textId="77777777" w:rsidR="00C959A5" w:rsidRDefault="00C959A5" w:rsidP="00B64B36">
      <w:pPr>
        <w:ind w:left="720"/>
      </w:pPr>
      <w:r>
        <w:t>SDA: WICED_P28</w:t>
      </w:r>
    </w:p>
    <w:p w14:paraId="3B98BCAD" w14:textId="77777777" w:rsidR="007E6207" w:rsidRDefault="007E6207" w:rsidP="007E6207">
      <w:pPr>
        <w:pStyle w:val="ListParagraph"/>
        <w:numPr>
          <w:ilvl w:val="0"/>
          <w:numId w:val="27"/>
        </w:numPr>
      </w:pPr>
      <w:r>
        <w:t>Are the button pins pulled up or down? Where is that specified?</w:t>
      </w:r>
    </w:p>
    <w:p w14:paraId="6D8B1130" w14:textId="77777777" w:rsidR="007E6207" w:rsidRDefault="00C959A5" w:rsidP="007E6207">
      <w:pPr>
        <w:ind w:left="720"/>
      </w:pPr>
      <w:r>
        <w:t xml:space="preserve">Buttons are pulled up. This can be found in the file </w:t>
      </w:r>
      <w:proofErr w:type="spellStart"/>
      <w:r>
        <w:t>wiced_platform_pin_config.c</w:t>
      </w:r>
      <w:proofErr w:type="spellEnd"/>
      <w:r>
        <w:t xml:space="preserve"> in the platform folder on lines 85 and 96.</w:t>
      </w:r>
    </w:p>
    <w:p w14:paraId="0B1F3E33" w14:textId="77777777" w:rsidR="00B408A3" w:rsidRDefault="00B408A3" w:rsidP="007E6207">
      <w:pPr>
        <w:ind w:left="720"/>
      </w:pPr>
    </w:p>
    <w:p w14:paraId="48A1E366" w14:textId="77777777" w:rsidR="00551F7D" w:rsidRDefault="00551F7D" w:rsidP="00551F7D">
      <w:pPr>
        <w:pStyle w:val="Heading3"/>
      </w:pPr>
      <w:r>
        <w:t>E</w:t>
      </w:r>
      <w:r w:rsidR="007E6207">
        <w:t>xercise 2.</w:t>
      </w:r>
      <w:r>
        <w:t>2</w:t>
      </w:r>
    </w:p>
    <w:p w14:paraId="059D94BA" w14:textId="77777777" w:rsidR="007E6207" w:rsidRDefault="007E6207" w:rsidP="007E6207">
      <w:pPr>
        <w:pStyle w:val="ListParagraph"/>
        <w:numPr>
          <w:ilvl w:val="0"/>
          <w:numId w:val="28"/>
        </w:numPr>
      </w:pPr>
      <w:r>
        <w:t>What is the name of the first user application function that is executed? What does it do?</w:t>
      </w:r>
    </w:p>
    <w:p w14:paraId="095F60CA" w14:textId="77777777" w:rsidR="00C959A5" w:rsidRDefault="00C959A5" w:rsidP="00B64B36">
      <w:pPr>
        <w:ind w:left="720"/>
      </w:pPr>
      <w:r>
        <w:t>APPLICATION_START. It just initializes the Bluetooth stack and registers the callback.</w:t>
      </w:r>
    </w:p>
    <w:p w14:paraId="2B10E838" w14:textId="77777777" w:rsidR="007E6207" w:rsidRDefault="007E6207" w:rsidP="007E6207">
      <w:pPr>
        <w:pStyle w:val="ListParagraph"/>
        <w:numPr>
          <w:ilvl w:val="0"/>
          <w:numId w:val="28"/>
        </w:numPr>
      </w:pPr>
      <w:r>
        <w:t xml:space="preserve">What is the purpose of the function </w:t>
      </w:r>
      <w:proofErr w:type="spellStart"/>
      <w:r>
        <w:t>bt_cback</w:t>
      </w:r>
      <w:proofErr w:type="spellEnd"/>
      <w:r>
        <w:t>? When does the BTM_ENABLED_EVT case occur?</w:t>
      </w:r>
    </w:p>
    <w:p w14:paraId="42A98715" w14:textId="77777777" w:rsidR="00C959A5" w:rsidRDefault="00C959A5" w:rsidP="00B64B36">
      <w:pPr>
        <w:spacing w:line="259" w:lineRule="auto"/>
        <w:ind w:left="720"/>
      </w:pPr>
      <w:r>
        <w:t>It is the Bluetooth stack management callback function. It is called whenever there is a management event from the stack.</w:t>
      </w:r>
    </w:p>
    <w:p w14:paraId="7CB00931" w14:textId="77777777" w:rsidR="00C959A5" w:rsidRDefault="00C959A5" w:rsidP="00C959A5">
      <w:pPr>
        <w:pStyle w:val="ListParagraph"/>
        <w:numPr>
          <w:ilvl w:val="0"/>
          <w:numId w:val="28"/>
        </w:numPr>
        <w:spacing w:line="259" w:lineRule="auto"/>
      </w:pPr>
      <w:r>
        <w:t>What controls the rate of the LED blinking?</w:t>
      </w:r>
    </w:p>
    <w:p w14:paraId="085D9178" w14:textId="77777777" w:rsidR="00C959A5" w:rsidRPr="003252AC" w:rsidRDefault="00C959A5" w:rsidP="003252AC">
      <w:pPr>
        <w:spacing w:line="259" w:lineRule="auto"/>
        <w:ind w:left="720"/>
      </w:pPr>
      <w:r>
        <w:t xml:space="preserve">The first parameter to the RTOS delay function </w:t>
      </w:r>
      <w:proofErr w:type="spellStart"/>
      <w:r w:rsidRPr="00C959A5">
        <w:t>wiced_rtos_delay_milliseconds</w:t>
      </w:r>
      <w:proofErr w:type="spellEnd"/>
      <w:r>
        <w:t xml:space="preserve"> specifies the delay which controls the rate of the LED blinking.</w:t>
      </w:r>
    </w:p>
    <w:p w14:paraId="08A25508" w14:textId="77777777" w:rsidR="0023191C" w:rsidRDefault="0023191C" w:rsidP="0023191C">
      <w:pPr>
        <w:pStyle w:val="Heading3"/>
      </w:pPr>
      <w:r>
        <w:t>Exercise 2.6</w:t>
      </w:r>
    </w:p>
    <w:p w14:paraId="56A4BC5E" w14:textId="77777777" w:rsidR="0023191C" w:rsidRDefault="000A5D16" w:rsidP="0023191C">
      <w:pPr>
        <w:pStyle w:val="ListParagraph"/>
        <w:numPr>
          <w:ilvl w:val="3"/>
          <w:numId w:val="42"/>
        </w:numPr>
        <w:spacing w:line="259" w:lineRule="auto"/>
        <w:ind w:left="1800"/>
      </w:pPr>
      <w:r>
        <w:t>How many bytes does the NVRAM read function get before you press the button the first time?</w:t>
      </w:r>
    </w:p>
    <w:p w14:paraId="08DB3F4A" w14:textId="77777777" w:rsidR="0023191C" w:rsidRDefault="0023191C" w:rsidP="0023191C">
      <w:pPr>
        <w:pStyle w:val="ListParagraph"/>
        <w:ind w:left="1800"/>
      </w:pPr>
    </w:p>
    <w:p w14:paraId="5E17A4E4" w14:textId="77777777" w:rsidR="0023191C" w:rsidRDefault="000A5D16" w:rsidP="0023191C">
      <w:pPr>
        <w:pStyle w:val="ListParagraph"/>
        <w:ind w:left="1800"/>
      </w:pPr>
      <w:r>
        <w:t>0</w:t>
      </w:r>
    </w:p>
    <w:p w14:paraId="4C1DA2B5" w14:textId="77777777" w:rsidR="0023191C" w:rsidRDefault="0023191C" w:rsidP="0023191C">
      <w:pPr>
        <w:pStyle w:val="ListParagraph"/>
        <w:ind w:left="1800"/>
      </w:pPr>
    </w:p>
    <w:p w14:paraId="27F7D877" w14:textId="77777777" w:rsidR="000A5D16" w:rsidRDefault="000A5D16" w:rsidP="000A5D16">
      <w:pPr>
        <w:pStyle w:val="ListParagraph"/>
        <w:numPr>
          <w:ilvl w:val="3"/>
          <w:numId w:val="42"/>
        </w:numPr>
        <w:spacing w:line="259" w:lineRule="auto"/>
        <w:ind w:left="1800"/>
      </w:pPr>
      <w:r>
        <w:t>What is the return status value before you press the button the first time?</w:t>
      </w:r>
    </w:p>
    <w:p w14:paraId="6A38177B" w14:textId="77777777" w:rsidR="0023191C" w:rsidRDefault="0023191C" w:rsidP="000A5D16">
      <w:pPr>
        <w:pStyle w:val="ListParagraph"/>
        <w:spacing w:line="259" w:lineRule="auto"/>
        <w:ind w:left="1800"/>
      </w:pPr>
    </w:p>
    <w:p w14:paraId="04E9CA1D" w14:textId="77777777" w:rsidR="0023191C" w:rsidRDefault="0023191C" w:rsidP="0023191C">
      <w:pPr>
        <w:pStyle w:val="ListParagraph"/>
        <w:spacing w:line="259" w:lineRule="auto"/>
        <w:ind w:left="1800"/>
      </w:pPr>
      <w:r>
        <w:t>The return value is 40 (0x28).</w:t>
      </w:r>
    </w:p>
    <w:p w14:paraId="17FB7AC0" w14:textId="77777777" w:rsidR="0023191C" w:rsidRDefault="0023191C" w:rsidP="0023191C">
      <w:pPr>
        <w:pStyle w:val="ListParagraph"/>
        <w:spacing w:line="259" w:lineRule="auto"/>
        <w:ind w:left="2160"/>
      </w:pPr>
    </w:p>
    <w:p w14:paraId="25A0E4C7" w14:textId="77777777" w:rsidR="0023191C" w:rsidRDefault="0023191C" w:rsidP="0023191C">
      <w:pPr>
        <w:pStyle w:val="ListParagraph"/>
        <w:numPr>
          <w:ilvl w:val="3"/>
          <w:numId w:val="42"/>
        </w:numPr>
        <w:spacing w:line="259" w:lineRule="auto"/>
        <w:ind w:left="1800"/>
      </w:pPr>
      <w:r>
        <w:t>What does the return value mean?</w:t>
      </w:r>
    </w:p>
    <w:p w14:paraId="287575A5" w14:textId="77777777" w:rsidR="0023191C" w:rsidRDefault="0023191C" w:rsidP="0023191C">
      <w:pPr>
        <w:pStyle w:val="ListParagraph"/>
        <w:ind w:left="0"/>
      </w:pPr>
    </w:p>
    <w:p w14:paraId="3D2EFC21" w14:textId="77777777" w:rsidR="0023191C" w:rsidRDefault="0023191C" w:rsidP="0023191C">
      <w:pPr>
        <w:pStyle w:val="ListParagraph"/>
        <w:ind w:left="1800"/>
      </w:pPr>
      <w:r>
        <w:t xml:space="preserve">The return value of 40 (0x28) means ERROR. This is </w:t>
      </w:r>
      <w:r w:rsidR="00AC6397">
        <w:t>defined</w:t>
      </w:r>
      <w:r>
        <w:t xml:space="preserve"> in the file </w:t>
      </w:r>
      <w:proofErr w:type="spellStart"/>
      <w:r>
        <w:t>wiced_result.h</w:t>
      </w:r>
      <w:proofErr w:type="spellEnd"/>
      <w:r>
        <w:t>.</w:t>
      </w:r>
    </w:p>
    <w:p w14:paraId="4E8B58E0" w14:textId="77777777" w:rsidR="00B64B36" w:rsidRDefault="00B64B36">
      <w:pPr>
        <w:spacing w:line="259" w:lineRule="auto"/>
        <w:rPr>
          <w:rFonts w:eastAsia="Times New Roman"/>
          <w:b/>
          <w:bCs/>
          <w:color w:val="1F4E79" w:themeColor="accent1" w:themeShade="80"/>
          <w:sz w:val="28"/>
          <w:szCs w:val="28"/>
        </w:rPr>
      </w:pPr>
      <w:r>
        <w:br w:type="page"/>
      </w:r>
    </w:p>
    <w:p w14:paraId="52DD6FE0" w14:textId="77777777" w:rsidR="00551F7D" w:rsidRDefault="00295DDA" w:rsidP="0023191C">
      <w:pPr>
        <w:pStyle w:val="Heading1"/>
      </w:pPr>
      <w:r>
        <w:lastRenderedPageBreak/>
        <w:t xml:space="preserve">Chapter </w:t>
      </w:r>
      <w:r w:rsidR="00551F7D">
        <w:t>3</w:t>
      </w:r>
    </w:p>
    <w:p w14:paraId="1419D0CD" w14:textId="77777777" w:rsidR="00551F7D" w:rsidRDefault="007E6207" w:rsidP="00551F7D">
      <w:pPr>
        <w:pStyle w:val="Heading3"/>
      </w:pPr>
      <w:r>
        <w:t>Exercise 3.</w:t>
      </w:r>
      <w:r w:rsidR="00B408A3">
        <w:t>1</w:t>
      </w:r>
    </w:p>
    <w:p w14:paraId="3D6BF594" w14:textId="77777777" w:rsidR="007E6207" w:rsidRDefault="007E6207" w:rsidP="007E6207">
      <w:pPr>
        <w:pStyle w:val="ListParagraph"/>
        <w:numPr>
          <w:ilvl w:val="0"/>
          <w:numId w:val="29"/>
        </w:numPr>
      </w:pPr>
      <w:r>
        <w:t xml:space="preserve">Do you need </w:t>
      </w:r>
      <w:proofErr w:type="spellStart"/>
      <w:r w:rsidRPr="00B02F1E">
        <w:rPr>
          <w:i/>
        </w:rPr>
        <w:t>wiced_rtos_delay_</w:t>
      </w:r>
      <w:proofErr w:type="gramStart"/>
      <w:r w:rsidRPr="00B02F1E">
        <w:rPr>
          <w:i/>
        </w:rPr>
        <w:t>millisecon</w:t>
      </w:r>
      <w:r>
        <w:t>ds</w:t>
      </w:r>
      <w:proofErr w:type="spellEnd"/>
      <w:r>
        <w:t>(</w:t>
      </w:r>
      <w:proofErr w:type="gramEnd"/>
      <w:r>
        <w:t>) in the LED thread? Why or why not?</w:t>
      </w:r>
    </w:p>
    <w:p w14:paraId="71B915F0" w14:textId="77777777" w:rsidR="007E6207" w:rsidRDefault="00B408A3" w:rsidP="007E6207">
      <w:pPr>
        <w:ind w:left="720"/>
      </w:pPr>
      <w:r>
        <w:t xml:space="preserve">No, because the </w:t>
      </w:r>
      <w:proofErr w:type="spellStart"/>
      <w:r>
        <w:t>wiced_rtos_get_semaphore</w:t>
      </w:r>
      <w:proofErr w:type="spellEnd"/>
      <w:r>
        <w:t xml:space="preserve"> will cause the thread to suspend each time through the infinite loop while it waits for another button press.</w:t>
      </w:r>
    </w:p>
    <w:p w14:paraId="648B9CF5" w14:textId="77777777" w:rsidR="00B408A3" w:rsidRDefault="00B408A3" w:rsidP="007E6207">
      <w:pPr>
        <w:ind w:left="720"/>
      </w:pPr>
    </w:p>
    <w:p w14:paraId="5B115E1C" w14:textId="77777777" w:rsidR="007E6207" w:rsidRDefault="007E6207" w:rsidP="00446A32">
      <w:pPr>
        <w:pStyle w:val="ListParagraph"/>
        <w:numPr>
          <w:ilvl w:val="0"/>
          <w:numId w:val="29"/>
        </w:numPr>
      </w:pPr>
      <w:r>
        <w:t>What happens if you use a value of 100 for the semaphore timeout? Why?</w:t>
      </w:r>
    </w:p>
    <w:p w14:paraId="445442B8" w14:textId="77777777" w:rsidR="00B408A3" w:rsidRDefault="00B408A3" w:rsidP="007E6207">
      <w:pPr>
        <w:ind w:left="720"/>
      </w:pPr>
      <w:r>
        <w:t>The LED will blink every 100ms because the semaphore times out. This will happen even without pressing the button.</w:t>
      </w:r>
    </w:p>
    <w:p w14:paraId="6F9071EB" w14:textId="77777777" w:rsidR="00B408A3" w:rsidRDefault="00B408A3" w:rsidP="007E6207">
      <w:pPr>
        <w:ind w:left="720"/>
      </w:pPr>
    </w:p>
    <w:p w14:paraId="136F45DA" w14:textId="77777777" w:rsidR="00551F7D" w:rsidRDefault="007E6207" w:rsidP="00551F7D">
      <w:pPr>
        <w:pStyle w:val="Heading3"/>
      </w:pPr>
      <w:r>
        <w:t xml:space="preserve">Exercise </w:t>
      </w:r>
      <w:r w:rsidR="00551F7D">
        <w:t>3</w:t>
      </w:r>
      <w:r w:rsidR="00B408A3">
        <w:t>.2</w:t>
      </w:r>
    </w:p>
    <w:p w14:paraId="2ED76AE1" w14:textId="77777777" w:rsidR="007E6207" w:rsidRDefault="007E6207" w:rsidP="007E6207">
      <w:pPr>
        <w:pStyle w:val="ListParagraph"/>
        <w:numPr>
          <w:ilvl w:val="0"/>
          <w:numId w:val="31"/>
        </w:numPr>
      </w:pPr>
      <w:r>
        <w:t>What happens if you forget to unlock the mutex in one of the threads? Why?</w:t>
      </w:r>
    </w:p>
    <w:p w14:paraId="192BF370" w14:textId="77777777" w:rsidR="007E6207" w:rsidRDefault="00B408A3" w:rsidP="007E6207">
      <w:pPr>
        <w:ind w:left="720"/>
      </w:pPr>
      <w:r>
        <w:t>The thread that has the lock will keep running but the other thread will stay suspended because it can never get access to the mutex. Therefore, only one of the buttons will cause the LED to blink (the one that has the lock).</w:t>
      </w:r>
    </w:p>
    <w:p w14:paraId="4626BDEB" w14:textId="77777777" w:rsidR="00B408A3" w:rsidRDefault="00B408A3" w:rsidP="007E6207">
      <w:pPr>
        <w:ind w:left="720"/>
      </w:pPr>
    </w:p>
    <w:p w14:paraId="5750BCFB" w14:textId="77777777" w:rsidR="00551F7D" w:rsidRDefault="00551F7D" w:rsidP="00551F7D">
      <w:pPr>
        <w:pStyle w:val="Heading3"/>
      </w:pPr>
      <w:r>
        <w:t>E</w:t>
      </w:r>
      <w:r w:rsidR="007E6207">
        <w:t>xercise 3.</w:t>
      </w:r>
      <w:r w:rsidR="00B408A3">
        <w:t>4</w:t>
      </w:r>
    </w:p>
    <w:p w14:paraId="4F6ED681" w14:textId="77777777" w:rsidR="007E6207" w:rsidRDefault="007E6207" w:rsidP="007E6207">
      <w:pPr>
        <w:pStyle w:val="ListParagraph"/>
        <w:numPr>
          <w:ilvl w:val="0"/>
          <w:numId w:val="13"/>
        </w:numPr>
      </w:pPr>
      <w:r>
        <w:t xml:space="preserve">What happens if you don’t remove the </w:t>
      </w:r>
      <w:proofErr w:type="gramStart"/>
      <w:r w:rsidRPr="007E6207">
        <w:rPr>
          <w:i/>
        </w:rPr>
        <w:t>while(</w:t>
      </w:r>
      <w:proofErr w:type="gramEnd"/>
      <w:r w:rsidRPr="007E6207">
        <w:rPr>
          <w:i/>
        </w:rPr>
        <w:t>1)</w:t>
      </w:r>
      <w:r>
        <w:t xml:space="preserve"> loop from the function that blinks the LED? Why?</w:t>
      </w:r>
    </w:p>
    <w:p w14:paraId="6A27ED39" w14:textId="77777777" w:rsidR="007E6207" w:rsidRDefault="00B408A3" w:rsidP="007E6207">
      <w:pPr>
        <w:ind w:left="720"/>
      </w:pPr>
      <w:r>
        <w:t xml:space="preserve">The LED will appear to stay on all the time (in fact, it is blinking on/off rapidly) so it appears dim. The reason is that as soon as the timer executes the LED blinking function once, it never exits so it continually blinks the LED with </w:t>
      </w:r>
      <w:r w:rsidR="00014FB6">
        <w:t xml:space="preserve">almost </w:t>
      </w:r>
      <w:r>
        <w:t>no delay.</w:t>
      </w:r>
    </w:p>
    <w:p w14:paraId="18C4A629" w14:textId="77777777" w:rsidR="00B64B36" w:rsidRDefault="00B64B36">
      <w:pPr>
        <w:spacing w:line="259" w:lineRule="auto"/>
        <w:rPr>
          <w:rFonts w:eastAsia="Times New Roman"/>
          <w:b/>
          <w:bCs/>
          <w:color w:val="1F4E79" w:themeColor="accent1" w:themeShade="80"/>
          <w:sz w:val="28"/>
          <w:szCs w:val="28"/>
        </w:rPr>
      </w:pPr>
      <w:r>
        <w:br w:type="page"/>
      </w:r>
    </w:p>
    <w:p w14:paraId="4B272F70" w14:textId="77777777" w:rsidR="0038379F" w:rsidRDefault="00295DDA" w:rsidP="0023191C">
      <w:pPr>
        <w:pStyle w:val="Heading1"/>
      </w:pPr>
      <w:r>
        <w:lastRenderedPageBreak/>
        <w:t xml:space="preserve">Chapter </w:t>
      </w:r>
      <w:r w:rsidR="0038379F">
        <w:t>4A</w:t>
      </w:r>
    </w:p>
    <w:p w14:paraId="3953AC89" w14:textId="77777777" w:rsidR="0038379F" w:rsidRDefault="00295DDA" w:rsidP="003252AC">
      <w:pPr>
        <w:pStyle w:val="Heading3"/>
      </w:pPr>
      <w:r>
        <w:t>Exercise 4</w:t>
      </w:r>
      <w:r w:rsidR="003F7DD1">
        <w:t>A</w:t>
      </w:r>
      <w:r w:rsidR="0038379F">
        <w:t>.</w:t>
      </w:r>
      <w:r w:rsidR="00D47271">
        <w:t>3</w:t>
      </w:r>
    </w:p>
    <w:p w14:paraId="5A0EDD3C" w14:textId="77777777" w:rsidR="003F7DD1" w:rsidRDefault="003F7DD1" w:rsidP="003252AC">
      <w:pPr>
        <w:pStyle w:val="ListParagraph"/>
        <w:keepNext/>
        <w:numPr>
          <w:ilvl w:val="0"/>
          <w:numId w:val="32"/>
        </w:numPr>
        <w:spacing w:line="259" w:lineRule="auto"/>
      </w:pPr>
      <w:r>
        <w:t>How many bytes is the advertisement packet?</w:t>
      </w:r>
    </w:p>
    <w:p w14:paraId="074A1BFE" w14:textId="77777777" w:rsidR="002A5504" w:rsidRDefault="002A5504" w:rsidP="003252AC">
      <w:pPr>
        <w:keepNext/>
        <w:ind w:left="720"/>
      </w:pPr>
      <w:r>
        <w:t>The advertisement packet is19 bytes. They are:</w:t>
      </w:r>
    </w:p>
    <w:p w14:paraId="4120A6E8" w14:textId="77777777" w:rsidR="002A5504" w:rsidRDefault="002A5504" w:rsidP="002A5504">
      <w:pPr>
        <w:ind w:left="1440"/>
      </w:pPr>
      <w:r>
        <w:t>Flags (3)</w:t>
      </w:r>
    </w:p>
    <w:p w14:paraId="1CAFDEA3" w14:textId="77777777" w:rsidR="002A5504" w:rsidRDefault="002A5504" w:rsidP="002A5504">
      <w:pPr>
        <w:ind w:left="1440"/>
      </w:pPr>
      <w:r>
        <w:tab/>
        <w:t>Length (1)</w:t>
      </w:r>
    </w:p>
    <w:p w14:paraId="21FCCA37" w14:textId="77777777" w:rsidR="002A5504" w:rsidRDefault="002A5504" w:rsidP="002A5504">
      <w:pPr>
        <w:ind w:left="1440"/>
      </w:pPr>
      <w:r>
        <w:tab/>
        <w:t>Type (1)</w:t>
      </w:r>
    </w:p>
    <w:p w14:paraId="79E65FE4" w14:textId="77777777" w:rsidR="002A5504" w:rsidRDefault="002A5504" w:rsidP="002A5504">
      <w:pPr>
        <w:ind w:left="1440"/>
      </w:pPr>
      <w:r>
        <w:tab/>
        <w:t>Data (1)</w:t>
      </w:r>
    </w:p>
    <w:p w14:paraId="15F9ABB6" w14:textId="77777777" w:rsidR="002A5504" w:rsidRDefault="002A5504" w:rsidP="002A5504">
      <w:pPr>
        <w:ind w:left="1440"/>
      </w:pPr>
      <w:r>
        <w:t>Local Name (9)</w:t>
      </w:r>
    </w:p>
    <w:p w14:paraId="263D1E97" w14:textId="77777777" w:rsidR="002A5504" w:rsidRDefault="002A5504" w:rsidP="002A5504">
      <w:pPr>
        <w:ind w:left="1440"/>
      </w:pPr>
      <w:r>
        <w:tab/>
        <w:t>Length (1)</w:t>
      </w:r>
    </w:p>
    <w:p w14:paraId="11CB468C" w14:textId="77777777" w:rsidR="002A5504" w:rsidRDefault="002A5504" w:rsidP="002A5504">
      <w:pPr>
        <w:ind w:left="1440"/>
      </w:pPr>
      <w:r>
        <w:tab/>
        <w:t>Type (1)</w:t>
      </w:r>
    </w:p>
    <w:p w14:paraId="3E5E2B79" w14:textId="77777777" w:rsidR="002A5504" w:rsidRDefault="002A5504" w:rsidP="002A5504">
      <w:pPr>
        <w:ind w:left="1440"/>
      </w:pPr>
      <w:r>
        <w:tab/>
        <w:t>Data (7)</w:t>
      </w:r>
    </w:p>
    <w:p w14:paraId="3DB686CA" w14:textId="77777777" w:rsidR="002A5504" w:rsidRDefault="002A5504" w:rsidP="002A5504">
      <w:pPr>
        <w:ind w:left="1440"/>
      </w:pPr>
      <w:r>
        <w:t>Appearance (4)</w:t>
      </w:r>
    </w:p>
    <w:p w14:paraId="1E5DD850" w14:textId="77777777" w:rsidR="002A5504" w:rsidRDefault="002A5504" w:rsidP="002A5504">
      <w:pPr>
        <w:ind w:left="1440"/>
      </w:pPr>
      <w:r>
        <w:tab/>
        <w:t>Length (1)</w:t>
      </w:r>
    </w:p>
    <w:p w14:paraId="1140423E" w14:textId="77777777" w:rsidR="002A5504" w:rsidRDefault="002A5504" w:rsidP="002A5504">
      <w:pPr>
        <w:ind w:left="1440"/>
      </w:pPr>
      <w:r>
        <w:tab/>
        <w:t>Type (1)</w:t>
      </w:r>
    </w:p>
    <w:p w14:paraId="6939FB72" w14:textId="77777777" w:rsidR="002A5504" w:rsidRDefault="002A5504" w:rsidP="002A5504">
      <w:pPr>
        <w:ind w:left="1440"/>
      </w:pPr>
      <w:r>
        <w:tab/>
        <w:t>Data (2)</w:t>
      </w:r>
    </w:p>
    <w:p w14:paraId="707023B8" w14:textId="77777777" w:rsidR="002A5504" w:rsidRDefault="002A5504" w:rsidP="002A5504">
      <w:pPr>
        <w:ind w:left="1440"/>
      </w:pPr>
      <w:r>
        <w:t>Manufacturer Specific Data (3)</w:t>
      </w:r>
    </w:p>
    <w:p w14:paraId="19174BD9" w14:textId="77777777" w:rsidR="002A5504" w:rsidRDefault="002A5504" w:rsidP="002A5504">
      <w:pPr>
        <w:ind w:left="1440"/>
      </w:pPr>
      <w:r>
        <w:tab/>
        <w:t>Length (1)</w:t>
      </w:r>
    </w:p>
    <w:p w14:paraId="2DC57D01" w14:textId="77777777" w:rsidR="002A5504" w:rsidRDefault="002A5504" w:rsidP="002A5504">
      <w:pPr>
        <w:ind w:left="1440"/>
      </w:pPr>
      <w:r>
        <w:tab/>
        <w:t>Type (1)</w:t>
      </w:r>
    </w:p>
    <w:p w14:paraId="0C59598C" w14:textId="77777777" w:rsidR="006E138E" w:rsidRPr="003252AC" w:rsidRDefault="002A5504" w:rsidP="003252AC">
      <w:pPr>
        <w:ind w:left="1440"/>
      </w:pPr>
      <w:r>
        <w:tab/>
        <w:t>Data (1)</w:t>
      </w:r>
    </w:p>
    <w:p w14:paraId="5ACCFC97" w14:textId="77777777" w:rsidR="003F7DD1" w:rsidRDefault="003F7DD1" w:rsidP="003F7DD1">
      <w:pPr>
        <w:pStyle w:val="Heading3"/>
      </w:pPr>
      <w:r>
        <w:t>Exercise 4A.</w:t>
      </w:r>
      <w:r w:rsidR="00D47271">
        <w:t>4</w:t>
      </w:r>
    </w:p>
    <w:p w14:paraId="0503178F" w14:textId="77777777" w:rsidR="003F7DD1" w:rsidRDefault="003F7DD1" w:rsidP="003F7DD1">
      <w:pPr>
        <w:pStyle w:val="ListParagraph"/>
        <w:numPr>
          <w:ilvl w:val="0"/>
          <w:numId w:val="33"/>
        </w:numPr>
        <w:spacing w:line="259" w:lineRule="auto"/>
      </w:pPr>
      <w:r w:rsidRPr="00830EAE">
        <w:t xml:space="preserve">What function is called when there is a </w:t>
      </w:r>
      <w:r>
        <w:t>S</w:t>
      </w:r>
      <w:r w:rsidRPr="00830EAE">
        <w:t>tack event? Where is it registered?</w:t>
      </w:r>
    </w:p>
    <w:p w14:paraId="62AB6F3C" w14:textId="77777777" w:rsidR="003F7DD1" w:rsidRDefault="002A5504" w:rsidP="003F7DD1">
      <w:pPr>
        <w:ind w:left="720"/>
      </w:pPr>
      <w:r>
        <w:t xml:space="preserve">The function is </w:t>
      </w:r>
      <w:r w:rsidRPr="002A5504">
        <w:rPr>
          <w:i/>
        </w:rPr>
        <w:t>ex0</w:t>
      </w:r>
      <w:r w:rsidR="00665C30">
        <w:rPr>
          <w:i/>
        </w:rPr>
        <w:t>3</w:t>
      </w:r>
      <w:r w:rsidRPr="002A5504">
        <w:rPr>
          <w:i/>
        </w:rPr>
        <w:t>_ble_con_management_callback</w:t>
      </w:r>
      <w:r>
        <w:t xml:space="preserve">. It is registered using </w:t>
      </w:r>
      <w:proofErr w:type="spellStart"/>
      <w:r w:rsidRPr="002A5504">
        <w:rPr>
          <w:i/>
        </w:rPr>
        <w:t>wiced_bt_stack_init</w:t>
      </w:r>
      <w:proofErr w:type="spellEnd"/>
      <w:r>
        <w:t xml:space="preserve"> in </w:t>
      </w:r>
      <w:proofErr w:type="spellStart"/>
      <w:r w:rsidRPr="002A5504">
        <w:rPr>
          <w:i/>
        </w:rPr>
        <w:t>application_start</w:t>
      </w:r>
      <w:proofErr w:type="spellEnd"/>
      <w:r>
        <w:t>.</w:t>
      </w:r>
    </w:p>
    <w:p w14:paraId="65D74A07" w14:textId="77777777" w:rsidR="002A5504" w:rsidRPr="00B407D1" w:rsidRDefault="002A5504" w:rsidP="003F7DD1">
      <w:pPr>
        <w:ind w:left="720"/>
      </w:pPr>
    </w:p>
    <w:p w14:paraId="0F3FEAB4" w14:textId="77777777" w:rsidR="003F7DD1" w:rsidRDefault="003F7DD1" w:rsidP="003F7DD1">
      <w:pPr>
        <w:pStyle w:val="ListParagraph"/>
        <w:numPr>
          <w:ilvl w:val="0"/>
          <w:numId w:val="33"/>
        </w:numPr>
        <w:spacing w:line="259" w:lineRule="auto"/>
      </w:pPr>
      <w:r w:rsidRPr="00830EAE">
        <w:t>What function is called when there is a GATT database event? Where is it registered?</w:t>
      </w:r>
    </w:p>
    <w:p w14:paraId="221BAE0B" w14:textId="77777777" w:rsidR="003F7DD1" w:rsidRDefault="002A5504" w:rsidP="003F7DD1">
      <w:pPr>
        <w:ind w:left="720"/>
      </w:pPr>
      <w:r>
        <w:t xml:space="preserve">The function is </w:t>
      </w:r>
      <w:r w:rsidRPr="002A5504">
        <w:rPr>
          <w:i/>
        </w:rPr>
        <w:t>ex0</w:t>
      </w:r>
      <w:r w:rsidR="00665C30">
        <w:rPr>
          <w:i/>
        </w:rPr>
        <w:t>3</w:t>
      </w:r>
      <w:r w:rsidRPr="002A5504">
        <w:rPr>
          <w:i/>
        </w:rPr>
        <w:t>_ble_con_event_handler</w:t>
      </w:r>
      <w:r>
        <w:t xml:space="preserve">. It is registered using </w:t>
      </w:r>
      <w:proofErr w:type="spellStart"/>
      <w:r w:rsidRPr="002A5504">
        <w:rPr>
          <w:i/>
        </w:rPr>
        <w:t>wiced_bt_gatt_register</w:t>
      </w:r>
      <w:proofErr w:type="spellEnd"/>
      <w:r>
        <w:t xml:space="preserve"> in</w:t>
      </w:r>
      <w:r w:rsidRPr="002A5504">
        <w:t xml:space="preserve"> </w:t>
      </w:r>
      <w:r w:rsidRPr="002A5504">
        <w:rPr>
          <w:i/>
        </w:rPr>
        <w:t>ex0</w:t>
      </w:r>
      <w:r w:rsidR="00665C30">
        <w:rPr>
          <w:i/>
        </w:rPr>
        <w:t>3</w:t>
      </w:r>
      <w:r w:rsidRPr="002A5504">
        <w:rPr>
          <w:i/>
        </w:rPr>
        <w:t>_ble_con_app_init</w:t>
      </w:r>
      <w:r>
        <w:t>.</w:t>
      </w:r>
    </w:p>
    <w:p w14:paraId="1AF0ADBF" w14:textId="77777777" w:rsidR="002A5504" w:rsidRPr="00B407D1" w:rsidRDefault="002A5504" w:rsidP="003F7DD1">
      <w:pPr>
        <w:ind w:left="720"/>
      </w:pPr>
    </w:p>
    <w:p w14:paraId="1E463262" w14:textId="77777777" w:rsidR="003F7DD1" w:rsidRDefault="003F7DD1" w:rsidP="003F7DD1">
      <w:pPr>
        <w:pStyle w:val="ListParagraph"/>
        <w:numPr>
          <w:ilvl w:val="0"/>
          <w:numId w:val="33"/>
        </w:numPr>
        <w:spacing w:line="259" w:lineRule="auto"/>
      </w:pPr>
      <w:r w:rsidRPr="00830EAE">
        <w:lastRenderedPageBreak/>
        <w:t>Which GATT events are implemented? What other GATT events exist? (Hint: right click and select Open Declaration on one of the implemented events)</w:t>
      </w:r>
    </w:p>
    <w:p w14:paraId="0607A3B6" w14:textId="77777777" w:rsidR="002A5504" w:rsidRDefault="002A5504" w:rsidP="002A5504">
      <w:pPr>
        <w:spacing w:line="259" w:lineRule="auto"/>
        <w:ind w:left="720"/>
      </w:pPr>
      <w:r>
        <w:t>Implemented:</w:t>
      </w:r>
    </w:p>
    <w:p w14:paraId="6E2022E1" w14:textId="77777777" w:rsidR="002A5504" w:rsidRDefault="002A5504" w:rsidP="002A5504">
      <w:pPr>
        <w:spacing w:after="0" w:line="259" w:lineRule="auto"/>
        <w:ind w:left="1440"/>
      </w:pPr>
      <w:r w:rsidRPr="002A5504">
        <w:t>GATT_CONNECTION_STATUS_EVT</w:t>
      </w:r>
    </w:p>
    <w:p w14:paraId="61E7008E" w14:textId="77777777" w:rsidR="002A5504" w:rsidRDefault="002A5504" w:rsidP="002A5504">
      <w:pPr>
        <w:spacing w:line="259" w:lineRule="auto"/>
        <w:ind w:left="1440"/>
      </w:pPr>
      <w:r w:rsidRPr="002A5504">
        <w:t>GATT_ATTRIBUTE_REQUEST_EVT</w:t>
      </w:r>
    </w:p>
    <w:p w14:paraId="760D3A4C" w14:textId="77777777" w:rsidR="002A5504" w:rsidRDefault="002A5504" w:rsidP="002A5504">
      <w:pPr>
        <w:spacing w:line="259" w:lineRule="auto"/>
      </w:pPr>
      <w:r>
        <w:tab/>
        <w:t>Others:</w:t>
      </w:r>
    </w:p>
    <w:p w14:paraId="74827955" w14:textId="77777777" w:rsidR="002A5504" w:rsidRDefault="002A5504" w:rsidP="002A5504">
      <w:pPr>
        <w:spacing w:after="0" w:line="259" w:lineRule="auto"/>
        <w:ind w:left="1440"/>
      </w:pPr>
      <w:r w:rsidRPr="002A5504">
        <w:t>GATT_OPERATION_CPLT_EVT</w:t>
      </w:r>
    </w:p>
    <w:p w14:paraId="4C75984E" w14:textId="77777777" w:rsidR="002A5504" w:rsidRDefault="002A5504" w:rsidP="002A5504">
      <w:pPr>
        <w:spacing w:after="0" w:line="259" w:lineRule="auto"/>
        <w:ind w:left="1440"/>
      </w:pPr>
      <w:r w:rsidRPr="002A5504">
        <w:t>GATT_DISCOVERY_RESULT_EVT</w:t>
      </w:r>
    </w:p>
    <w:p w14:paraId="5660CDDD" w14:textId="77777777" w:rsidR="002A5504" w:rsidRDefault="002A5504" w:rsidP="002A5504">
      <w:pPr>
        <w:spacing w:after="0" w:line="259" w:lineRule="auto"/>
        <w:ind w:left="1440"/>
      </w:pPr>
      <w:r w:rsidRPr="002A5504">
        <w:t>GATT_DISCOVERY_CPLT_EVT</w:t>
      </w:r>
    </w:p>
    <w:p w14:paraId="5AC675D8" w14:textId="77777777" w:rsidR="002A5504" w:rsidRDefault="002A5504" w:rsidP="002A5504">
      <w:pPr>
        <w:spacing w:line="259" w:lineRule="auto"/>
        <w:ind w:left="1440"/>
      </w:pPr>
      <w:r w:rsidRPr="002A5504">
        <w:t>GATT_CONGESTION_EVT</w:t>
      </w:r>
    </w:p>
    <w:p w14:paraId="0AA3C227" w14:textId="77777777" w:rsidR="003F7DD1" w:rsidRDefault="003F7DD1" w:rsidP="003F7DD1"/>
    <w:p w14:paraId="475C0E1C" w14:textId="77777777" w:rsidR="003F7DD1" w:rsidRDefault="003F7DD1" w:rsidP="003F7DD1">
      <w:pPr>
        <w:pStyle w:val="ListParagraph"/>
        <w:numPr>
          <w:ilvl w:val="0"/>
          <w:numId w:val="33"/>
        </w:numPr>
      </w:pPr>
      <w:r w:rsidRPr="00830EAE">
        <w:t>In the GATT "GATT_ATTRIBUTE_REQUEST_EVT", what request types are implemented? What other request types exist?</w:t>
      </w:r>
    </w:p>
    <w:p w14:paraId="31962E00" w14:textId="77777777" w:rsidR="002A5504" w:rsidRDefault="002A5504" w:rsidP="002A5504">
      <w:pPr>
        <w:ind w:left="720"/>
      </w:pPr>
      <w:r>
        <w:t>Implemented:</w:t>
      </w:r>
    </w:p>
    <w:p w14:paraId="696F8A11" w14:textId="77777777" w:rsidR="002A5504" w:rsidRDefault="002A5504" w:rsidP="002A5504">
      <w:pPr>
        <w:spacing w:after="0"/>
        <w:ind w:left="1440"/>
      </w:pPr>
      <w:r>
        <w:t>GATTS_REQ_TYPE_READ</w:t>
      </w:r>
    </w:p>
    <w:p w14:paraId="7710A6BB" w14:textId="77777777" w:rsidR="002A5504" w:rsidRDefault="002A5504" w:rsidP="002A5504">
      <w:pPr>
        <w:ind w:left="1440"/>
      </w:pPr>
      <w:r w:rsidRPr="002A5504">
        <w:t>GATTS_REQ_TYPE_WRITE</w:t>
      </w:r>
    </w:p>
    <w:p w14:paraId="54D95E1A" w14:textId="77777777" w:rsidR="002A5504" w:rsidRDefault="002A5504" w:rsidP="002A5504">
      <w:pPr>
        <w:ind w:left="720"/>
      </w:pPr>
      <w:r>
        <w:t>Others:</w:t>
      </w:r>
    </w:p>
    <w:p w14:paraId="31FBE330" w14:textId="77777777" w:rsidR="00402759" w:rsidRDefault="002A5504" w:rsidP="00402759">
      <w:pPr>
        <w:spacing w:after="0"/>
        <w:ind w:left="1440"/>
      </w:pPr>
      <w:r w:rsidRPr="002A5504">
        <w:t>GATTS_REQ_TYPE_PREP_WRITE</w:t>
      </w:r>
    </w:p>
    <w:p w14:paraId="274776D0" w14:textId="77777777" w:rsidR="00402759" w:rsidRDefault="00402759" w:rsidP="00402759">
      <w:pPr>
        <w:spacing w:after="0"/>
        <w:ind w:left="1440"/>
      </w:pPr>
      <w:r>
        <w:t>GATTS_REQ_TYPE_WRITE_EXEC</w:t>
      </w:r>
    </w:p>
    <w:p w14:paraId="7BA5E340" w14:textId="77777777" w:rsidR="002A5504" w:rsidRDefault="00402759" w:rsidP="00402759">
      <w:pPr>
        <w:spacing w:after="0"/>
        <w:ind w:left="1440"/>
      </w:pPr>
      <w:r>
        <w:t>GATTS_REQ_TYPE_MTU</w:t>
      </w:r>
    </w:p>
    <w:p w14:paraId="260BF85A" w14:textId="77777777" w:rsidR="006E138E" w:rsidRDefault="00402759" w:rsidP="003252AC">
      <w:pPr>
        <w:ind w:left="1440"/>
      </w:pPr>
      <w:r>
        <w:t>GATTS_REQ_TYPE_CONF</w:t>
      </w:r>
    </w:p>
    <w:p w14:paraId="34434FF7" w14:textId="77777777" w:rsidR="00B64B36" w:rsidRDefault="00B64B36">
      <w:pPr>
        <w:spacing w:line="259" w:lineRule="auto"/>
        <w:rPr>
          <w:rFonts w:eastAsia="Times New Roman"/>
          <w:b/>
          <w:bCs/>
          <w:color w:val="1F4E79" w:themeColor="accent1" w:themeShade="80"/>
          <w:sz w:val="28"/>
          <w:szCs w:val="28"/>
        </w:rPr>
      </w:pPr>
      <w:r>
        <w:br w:type="page"/>
      </w:r>
    </w:p>
    <w:p w14:paraId="155F8436" w14:textId="77777777" w:rsidR="006E138E" w:rsidRDefault="006E138E" w:rsidP="0023191C">
      <w:pPr>
        <w:pStyle w:val="Heading1"/>
      </w:pPr>
      <w:r>
        <w:lastRenderedPageBreak/>
        <w:t>Chapter 4B</w:t>
      </w:r>
    </w:p>
    <w:p w14:paraId="0C5FB80E" w14:textId="77777777" w:rsidR="006E138E" w:rsidRDefault="006E138E" w:rsidP="006E138E">
      <w:pPr>
        <w:pStyle w:val="Heading3"/>
      </w:pPr>
      <w:r>
        <w:t>Exercise 4B.</w:t>
      </w:r>
      <w:r w:rsidR="00665C30">
        <w:t>3</w:t>
      </w:r>
    </w:p>
    <w:p w14:paraId="4F24998C" w14:textId="77777777" w:rsidR="006E138E" w:rsidRDefault="006E138E" w:rsidP="006E138E">
      <w:pPr>
        <w:pStyle w:val="ListParagraph"/>
        <w:numPr>
          <w:ilvl w:val="0"/>
          <w:numId w:val="34"/>
        </w:numPr>
      </w:pPr>
      <w:r>
        <w:t>How long does the device stay in high duty cycle advertising mode</w:t>
      </w:r>
      <w:r w:rsidRPr="00830EAE">
        <w:t>?</w:t>
      </w:r>
      <w:r>
        <w:t xml:space="preserve"> How long does it stay in low duty cycle advertising mode? Where are these values set?</w:t>
      </w:r>
    </w:p>
    <w:p w14:paraId="4A236CFF" w14:textId="77777777" w:rsidR="006E138E" w:rsidRDefault="001B201E" w:rsidP="001B201E">
      <w:pPr>
        <w:ind w:left="720"/>
      </w:pPr>
      <w:r>
        <w:t xml:space="preserve">High: 30 seconds  </w:t>
      </w:r>
    </w:p>
    <w:p w14:paraId="4C194402" w14:textId="77777777" w:rsidR="001B201E" w:rsidRDefault="001B201E" w:rsidP="001B201E">
      <w:pPr>
        <w:ind w:left="720"/>
      </w:pPr>
      <w:r>
        <w:t>Low: 60 seconds</w:t>
      </w:r>
    </w:p>
    <w:p w14:paraId="0052E49C" w14:textId="77777777" w:rsidR="001B201E" w:rsidRDefault="001B201E" w:rsidP="001B201E">
      <w:pPr>
        <w:ind w:left="720"/>
      </w:pPr>
      <w:r>
        <w:t xml:space="preserve">These are specified in the </w:t>
      </w:r>
      <w:proofErr w:type="spellStart"/>
      <w:r>
        <w:t>wiced_bt_cfg.c</w:t>
      </w:r>
      <w:proofErr w:type="spellEnd"/>
      <w:r>
        <w:t xml:space="preserve"> file in </w:t>
      </w:r>
      <w:proofErr w:type="spellStart"/>
      <w:r w:rsidRPr="001B201E">
        <w:rPr>
          <w:i/>
        </w:rPr>
        <w:t>wiced_bt_cfg_settings.ble_advert_cfg.high_duty_duration</w:t>
      </w:r>
      <w:proofErr w:type="spellEnd"/>
      <w:r>
        <w:t xml:space="preserve"> and </w:t>
      </w:r>
      <w:proofErr w:type="spellStart"/>
      <w:r w:rsidRPr="001B201E">
        <w:rPr>
          <w:i/>
        </w:rPr>
        <w:t>wiced_bt_cfg_settings.ble_advert_cfg.low_duty_duration</w:t>
      </w:r>
      <w:proofErr w:type="spellEnd"/>
    </w:p>
    <w:p w14:paraId="0718ED06" w14:textId="77777777" w:rsidR="006E138E" w:rsidRDefault="006E138E" w:rsidP="006E138E">
      <w:pPr>
        <w:pStyle w:val="Heading3"/>
      </w:pPr>
      <w:r>
        <w:t>Exercise 4B.</w:t>
      </w:r>
      <w:r w:rsidR="00665C30">
        <w:t>4</w:t>
      </w:r>
    </w:p>
    <w:p w14:paraId="6249A312" w14:textId="77777777" w:rsidR="006E138E" w:rsidRDefault="006E138E" w:rsidP="006E138E">
      <w:pPr>
        <w:pStyle w:val="ListParagraph"/>
        <w:numPr>
          <w:ilvl w:val="0"/>
          <w:numId w:val="36"/>
        </w:numPr>
        <w:spacing w:line="259" w:lineRule="auto"/>
      </w:pPr>
      <w:r w:rsidRPr="00830EAE">
        <w:t>What items are stored in NVRAM?</w:t>
      </w:r>
    </w:p>
    <w:p w14:paraId="3E01D1FB" w14:textId="77777777" w:rsidR="006E138E" w:rsidRDefault="006E138E" w:rsidP="006E138E">
      <w:pPr>
        <w:pStyle w:val="ListParagraph"/>
        <w:spacing w:line="259" w:lineRule="auto"/>
      </w:pPr>
    </w:p>
    <w:p w14:paraId="66E15CAD" w14:textId="77777777" w:rsidR="0052234C" w:rsidRDefault="0052234C" w:rsidP="006E138E">
      <w:pPr>
        <w:pStyle w:val="ListParagraph"/>
        <w:spacing w:line="259" w:lineRule="auto"/>
      </w:pPr>
      <w:proofErr w:type="spellStart"/>
      <w:r w:rsidRPr="0052234C">
        <w:rPr>
          <w:i/>
        </w:rPr>
        <w:t>Hostinfo</w:t>
      </w:r>
      <w:proofErr w:type="spellEnd"/>
      <w:r>
        <w:t xml:space="preserve"> (Remote BDADDR and Button CCCD state)</w:t>
      </w:r>
    </w:p>
    <w:p w14:paraId="6EAD5886" w14:textId="77777777" w:rsidR="0052234C" w:rsidRPr="0052234C" w:rsidRDefault="0052234C" w:rsidP="006E138E">
      <w:pPr>
        <w:pStyle w:val="ListParagraph"/>
        <w:spacing w:line="259" w:lineRule="auto"/>
        <w:rPr>
          <w:i/>
        </w:rPr>
      </w:pPr>
      <w:r w:rsidRPr="0052234C">
        <w:rPr>
          <w:i/>
        </w:rPr>
        <w:t>Local Keys</w:t>
      </w:r>
      <w:r w:rsidR="00B64B36">
        <w:rPr>
          <w:i/>
        </w:rPr>
        <w:t xml:space="preserve"> (Privacy Information)</w:t>
      </w:r>
    </w:p>
    <w:p w14:paraId="0B29FA4E" w14:textId="77777777" w:rsidR="0052234C" w:rsidRPr="0052234C" w:rsidRDefault="0052234C" w:rsidP="006E138E">
      <w:pPr>
        <w:pStyle w:val="ListParagraph"/>
        <w:spacing w:line="259" w:lineRule="auto"/>
        <w:rPr>
          <w:i/>
        </w:rPr>
      </w:pPr>
      <w:r w:rsidRPr="0052234C">
        <w:rPr>
          <w:i/>
        </w:rPr>
        <w:t>Paired Device Keys</w:t>
      </w:r>
      <w:r w:rsidR="00B64B36">
        <w:rPr>
          <w:i/>
        </w:rPr>
        <w:t xml:space="preserve"> (Encryption Information)</w:t>
      </w:r>
    </w:p>
    <w:p w14:paraId="64742BEB" w14:textId="77777777" w:rsidR="0052234C" w:rsidRPr="00830EAE" w:rsidRDefault="0052234C" w:rsidP="006E138E">
      <w:pPr>
        <w:pStyle w:val="ListParagraph"/>
        <w:spacing w:line="259" w:lineRule="auto"/>
      </w:pPr>
    </w:p>
    <w:p w14:paraId="57C5CF4E" w14:textId="77777777" w:rsidR="006E138E" w:rsidRPr="00830EAE" w:rsidRDefault="006E138E" w:rsidP="006E138E">
      <w:pPr>
        <w:pStyle w:val="ListParagraph"/>
        <w:numPr>
          <w:ilvl w:val="0"/>
          <w:numId w:val="36"/>
        </w:numPr>
        <w:spacing w:line="259" w:lineRule="auto"/>
      </w:pPr>
      <w:r w:rsidRPr="00830EAE">
        <w:t>Which event stores each piece of information?</w:t>
      </w:r>
    </w:p>
    <w:p w14:paraId="5AAEC39E" w14:textId="77777777" w:rsidR="006E138E" w:rsidRDefault="0052234C" w:rsidP="0052234C">
      <w:pPr>
        <w:ind w:left="720"/>
      </w:pPr>
      <w:proofErr w:type="spellStart"/>
      <w:r w:rsidRPr="0052234C">
        <w:rPr>
          <w:i/>
        </w:rPr>
        <w:t>Hostinfo</w:t>
      </w:r>
      <w:proofErr w:type="spellEnd"/>
      <w:r>
        <w:t xml:space="preserve"> is stored during </w:t>
      </w:r>
      <w:r w:rsidRPr="0052234C">
        <w:t>BTM_PAIRING_COMPLETE_EVT</w:t>
      </w:r>
      <w:r>
        <w:t xml:space="preserve"> and in </w:t>
      </w:r>
      <w:r w:rsidRPr="0052234C">
        <w:t>ex03_ble_bond_set_value</w:t>
      </w:r>
      <w:r>
        <w:t xml:space="preserve"> if the Button CCCD value was written</w:t>
      </w:r>
    </w:p>
    <w:p w14:paraId="7D936DE5" w14:textId="77777777" w:rsidR="0052234C" w:rsidRDefault="0052234C" w:rsidP="0052234C">
      <w:pPr>
        <w:tabs>
          <w:tab w:val="left" w:pos="4073"/>
        </w:tabs>
        <w:ind w:left="720"/>
      </w:pPr>
      <w:r w:rsidRPr="0052234C">
        <w:rPr>
          <w:i/>
        </w:rPr>
        <w:t>Local Keys</w:t>
      </w:r>
      <w:r>
        <w:t xml:space="preserve"> are stored during </w:t>
      </w:r>
      <w:r w:rsidRPr="0052234C">
        <w:t>BTM_LOCAL_IDENTITY_KEYS_UPDATE_EVT</w:t>
      </w:r>
    </w:p>
    <w:p w14:paraId="1BEBE0CE" w14:textId="77777777" w:rsidR="006E138E" w:rsidRDefault="0052234C" w:rsidP="0052234C">
      <w:pPr>
        <w:ind w:left="720"/>
      </w:pPr>
      <w:r w:rsidRPr="0052234C">
        <w:rPr>
          <w:i/>
        </w:rPr>
        <w:t>Paired Keys</w:t>
      </w:r>
      <w:r>
        <w:t xml:space="preserve"> are stored during </w:t>
      </w:r>
      <w:r w:rsidRPr="0052234C">
        <w:t>BTM_PAIRED_DEVICE_LINK_KEYS_UPDATE_EVT</w:t>
      </w:r>
    </w:p>
    <w:p w14:paraId="431C06FE" w14:textId="77777777" w:rsidR="0052234C" w:rsidRPr="00B407D1" w:rsidRDefault="0052234C" w:rsidP="00B64B36">
      <w:pPr>
        <w:ind w:left="720"/>
      </w:pPr>
      <w:r>
        <w:t xml:space="preserve">All three are cleared out (i.e. reset) in the </w:t>
      </w:r>
      <w:proofErr w:type="spellStart"/>
      <w:r w:rsidRPr="0052234C">
        <w:t>button_cback</w:t>
      </w:r>
      <w:proofErr w:type="spellEnd"/>
      <w:r>
        <w:t xml:space="preserve"> function to allow re-pairing.</w:t>
      </w:r>
    </w:p>
    <w:p w14:paraId="2545150B" w14:textId="77777777" w:rsidR="006E138E" w:rsidRDefault="006E138E" w:rsidP="006E138E">
      <w:pPr>
        <w:pStyle w:val="ListParagraph"/>
        <w:numPr>
          <w:ilvl w:val="0"/>
          <w:numId w:val="36"/>
        </w:numPr>
        <w:spacing w:line="259" w:lineRule="auto"/>
      </w:pPr>
      <w:r w:rsidRPr="00830EAE">
        <w:t>Which event retrieves each piece of information?</w:t>
      </w:r>
    </w:p>
    <w:p w14:paraId="66450782" w14:textId="77777777" w:rsidR="0052234C" w:rsidRDefault="0052234C" w:rsidP="0052234C">
      <w:pPr>
        <w:ind w:left="720"/>
      </w:pPr>
      <w:proofErr w:type="spellStart"/>
      <w:r w:rsidRPr="0052234C">
        <w:rPr>
          <w:i/>
        </w:rPr>
        <w:t>Hostinfo</w:t>
      </w:r>
      <w:proofErr w:type="spellEnd"/>
      <w:r>
        <w:t xml:space="preserve"> is retrieved by </w:t>
      </w:r>
      <w:r w:rsidRPr="0052234C">
        <w:t>BTM_ENCRYPTION_STATUS_EVT</w:t>
      </w:r>
      <w:r>
        <w:t xml:space="preserve"> (if the device was previously bonded </w:t>
      </w:r>
    </w:p>
    <w:p w14:paraId="013DEF21" w14:textId="77777777" w:rsidR="0052234C" w:rsidRDefault="0052234C" w:rsidP="0052234C">
      <w:pPr>
        <w:ind w:left="720"/>
      </w:pPr>
      <w:r w:rsidRPr="0052234C">
        <w:rPr>
          <w:i/>
        </w:rPr>
        <w:t>Local Keys</w:t>
      </w:r>
      <w:r>
        <w:t xml:space="preserve"> are retrieved by </w:t>
      </w:r>
      <w:r w:rsidRPr="0052234C">
        <w:t>BTM_LOCAL_IDENTITY_KEYS_REQUEST_EVT</w:t>
      </w:r>
    </w:p>
    <w:p w14:paraId="400B83DA" w14:textId="77777777" w:rsidR="0052234C" w:rsidRDefault="0052234C" w:rsidP="0052234C">
      <w:pPr>
        <w:ind w:left="720"/>
      </w:pPr>
      <w:r w:rsidRPr="0052234C">
        <w:rPr>
          <w:i/>
        </w:rPr>
        <w:t>Paired Keys</w:t>
      </w:r>
      <w:r>
        <w:t xml:space="preserve"> are retrieved by </w:t>
      </w:r>
      <w:r w:rsidRPr="0052234C">
        <w:t xml:space="preserve">ex03_ble_bond_app_init </w:t>
      </w:r>
      <w:r w:rsidR="00B4191C">
        <w:t>(at startup)</w:t>
      </w:r>
      <w:r>
        <w:t xml:space="preserve"> and by </w:t>
      </w:r>
      <w:r w:rsidRPr="0052234C">
        <w:t>BTM_PAIRED_DEVICE_LINK_KEYS_REQUEST_EVT</w:t>
      </w:r>
    </w:p>
    <w:p w14:paraId="14CE2B40" w14:textId="77777777" w:rsidR="00B64B36" w:rsidRDefault="00B64B36" w:rsidP="00B64B36">
      <w:pPr>
        <w:pStyle w:val="ListParagraph"/>
        <w:numPr>
          <w:ilvl w:val="0"/>
          <w:numId w:val="36"/>
        </w:numPr>
        <w:spacing w:line="259" w:lineRule="auto"/>
      </w:pPr>
      <w:r>
        <w:t>In what event is the privacy info read from NVRAM?</w:t>
      </w:r>
    </w:p>
    <w:p w14:paraId="445DE827" w14:textId="77777777" w:rsidR="00B64B36" w:rsidRDefault="00B64B36" w:rsidP="00B64B36">
      <w:pPr>
        <w:ind w:left="720"/>
      </w:pPr>
      <w:r w:rsidRPr="0052234C">
        <w:t>BTM_LOCAL_IDENTITY_KEYS_REQUEST_EVT</w:t>
      </w:r>
    </w:p>
    <w:p w14:paraId="619FF8F5" w14:textId="77777777" w:rsidR="00B64B36" w:rsidRPr="00B64B36" w:rsidRDefault="00B64B36" w:rsidP="00B64B36">
      <w:pPr>
        <w:pStyle w:val="ListParagraph"/>
        <w:numPr>
          <w:ilvl w:val="0"/>
          <w:numId w:val="36"/>
        </w:numPr>
        <w:spacing w:line="259" w:lineRule="auto"/>
        <w:rPr>
          <w:szCs w:val="22"/>
        </w:rPr>
      </w:pPr>
      <w:r>
        <w:t xml:space="preserve">Which event is called if privacy information is not retrieved after new keys have been </w:t>
      </w:r>
      <w:r w:rsidR="0016009A">
        <w:t>generated</w:t>
      </w:r>
      <w:r>
        <w:t xml:space="preserve"> by the stack?</w:t>
      </w:r>
    </w:p>
    <w:p w14:paraId="511EB235" w14:textId="77777777" w:rsidR="00B64B36" w:rsidRDefault="00B64B36" w:rsidP="00B64B36">
      <w:pPr>
        <w:ind w:left="720"/>
      </w:pPr>
      <w:r w:rsidRPr="0052234C">
        <w:t>BTM_LOCAL_IDENTITY_KEYS_</w:t>
      </w:r>
      <w:r>
        <w:t>UPDATE</w:t>
      </w:r>
      <w:r w:rsidRPr="0052234C">
        <w:t>_EVT</w:t>
      </w:r>
    </w:p>
    <w:p w14:paraId="21A787FA" w14:textId="77777777" w:rsidR="00B64B36" w:rsidRPr="00305D4E" w:rsidRDefault="00B64B36" w:rsidP="00B64B36">
      <w:pPr>
        <w:pStyle w:val="ListParagraph"/>
        <w:spacing w:line="259" w:lineRule="auto"/>
        <w:rPr>
          <w:szCs w:val="22"/>
        </w:rPr>
      </w:pPr>
    </w:p>
    <w:p w14:paraId="33184ACD" w14:textId="77777777" w:rsidR="0052234C" w:rsidRPr="00830EAE" w:rsidRDefault="0052234C" w:rsidP="0052234C">
      <w:pPr>
        <w:spacing w:line="259" w:lineRule="auto"/>
        <w:ind w:left="360"/>
      </w:pPr>
    </w:p>
    <w:p w14:paraId="45FA712A" w14:textId="77777777" w:rsidR="006E138E" w:rsidRDefault="006E138E" w:rsidP="006E138E">
      <w:pPr>
        <w:pStyle w:val="Heading3"/>
      </w:pPr>
      <w:r>
        <w:t>Exercise 4B.</w:t>
      </w:r>
      <w:r w:rsidR="00CA7A98">
        <w:t>5</w:t>
      </w:r>
    </w:p>
    <w:p w14:paraId="33D4382B" w14:textId="77777777" w:rsidR="006E138E" w:rsidRDefault="006E138E" w:rsidP="006E138E">
      <w:pPr>
        <w:pStyle w:val="ListParagraph"/>
        <w:numPr>
          <w:ilvl w:val="0"/>
          <w:numId w:val="39"/>
        </w:numPr>
        <w:spacing w:line="259" w:lineRule="auto"/>
      </w:pPr>
      <w:r w:rsidRPr="00830EAE">
        <w:t>Other than BTM_IO_CAPABILITIES_NONE and BTM_IO_CAPABILITIES_DISPLAY_ONLY, what other choices are available? What do they mean?</w:t>
      </w:r>
    </w:p>
    <w:p w14:paraId="6F7B9047" w14:textId="77777777" w:rsidR="006E138E" w:rsidRDefault="00D824CF" w:rsidP="00D824CF">
      <w:pPr>
        <w:ind w:left="720"/>
      </w:pPr>
      <w:r w:rsidRPr="00D824CF">
        <w:t>BTM_IO_CAPABILITIES_DISPLAY_AND_YES_NO_INPUT</w:t>
      </w:r>
    </w:p>
    <w:p w14:paraId="725AD8A5" w14:textId="77777777" w:rsidR="00D824CF" w:rsidRDefault="00D824CF" w:rsidP="002771EE">
      <w:pPr>
        <w:ind w:left="1440"/>
      </w:pPr>
      <w:r>
        <w:t xml:space="preserve">Device can display values </w:t>
      </w:r>
      <w:r w:rsidR="00B4191C">
        <w:t xml:space="preserve">(e.g. 6-digit numbers) </w:t>
      </w:r>
      <w:r>
        <w:t xml:space="preserve">and </w:t>
      </w:r>
      <w:r w:rsidR="002771EE">
        <w:t>can accept a Yes/No input from the user.</w:t>
      </w:r>
    </w:p>
    <w:p w14:paraId="22361EAA" w14:textId="77777777" w:rsidR="002771EE" w:rsidRDefault="00B4191C" w:rsidP="002771EE">
      <w:pPr>
        <w:ind w:left="720"/>
      </w:pPr>
      <w:r w:rsidRPr="00B4191C">
        <w:t>BTM_IO_CAPABILITIES_KEYBOARD_ONLY</w:t>
      </w:r>
    </w:p>
    <w:p w14:paraId="114328D1" w14:textId="77777777" w:rsidR="00B4191C" w:rsidRDefault="00B4191C" w:rsidP="00B4191C">
      <w:pPr>
        <w:ind w:left="1440"/>
      </w:pPr>
      <w:r>
        <w:t>Device can accept input (e.g. numbers) but cannot display any values.</w:t>
      </w:r>
    </w:p>
    <w:p w14:paraId="58819139" w14:textId="77777777" w:rsidR="00B4191C" w:rsidRDefault="00B4191C" w:rsidP="00B4191C">
      <w:pPr>
        <w:ind w:left="720"/>
      </w:pPr>
      <w:r w:rsidRPr="00B4191C">
        <w:t>BTM_IO_CAPABILITIES_BLE_DISPLAY_AND_KEYBOARD_INPUT</w:t>
      </w:r>
    </w:p>
    <w:p w14:paraId="7DAD137E" w14:textId="77777777" w:rsidR="00B4191C" w:rsidRDefault="00B4191C" w:rsidP="00B4191C">
      <w:pPr>
        <w:ind w:left="1440"/>
      </w:pPr>
      <w:r>
        <w:t>Device can display values (e.g. 6-digit numbers) and</w:t>
      </w:r>
      <w:r w:rsidRPr="00B4191C">
        <w:t xml:space="preserve"> </w:t>
      </w:r>
      <w:r>
        <w:t>can accept input (e.g. numbers).</w:t>
      </w:r>
    </w:p>
    <w:p w14:paraId="73D1B62A" w14:textId="77777777" w:rsidR="006E138E" w:rsidRDefault="006E138E" w:rsidP="006E138E"/>
    <w:p w14:paraId="4F4670F4" w14:textId="77777777" w:rsidR="006E138E" w:rsidRPr="00830EAE" w:rsidRDefault="006E138E" w:rsidP="006E138E">
      <w:pPr>
        <w:pStyle w:val="ListParagraph"/>
        <w:numPr>
          <w:ilvl w:val="0"/>
          <w:numId w:val="39"/>
        </w:numPr>
        <w:spacing w:line="259" w:lineRule="auto"/>
      </w:pPr>
      <w:r>
        <w:t>What additional stack callback event occurs compared to the previous exercise? At what point does it get called?</w:t>
      </w:r>
    </w:p>
    <w:p w14:paraId="5C6818AE" w14:textId="77777777" w:rsidR="006E138E" w:rsidRDefault="006E138E" w:rsidP="006E138E">
      <w:pPr>
        <w:pStyle w:val="ListParagraph"/>
      </w:pPr>
    </w:p>
    <w:p w14:paraId="2087B576" w14:textId="77777777" w:rsidR="004675CE" w:rsidRDefault="007601B2" w:rsidP="006E138E">
      <w:pPr>
        <w:pStyle w:val="ListParagraph"/>
      </w:pPr>
      <w:r w:rsidRPr="007601B2">
        <w:t>BTM_PASSKEY_NOTIFICATION_EVT</w:t>
      </w:r>
    </w:p>
    <w:p w14:paraId="11493913" w14:textId="77777777" w:rsidR="007601B2" w:rsidRDefault="007601B2" w:rsidP="006E138E">
      <w:pPr>
        <w:pStyle w:val="ListParagraph"/>
      </w:pPr>
    </w:p>
    <w:p w14:paraId="411F5323" w14:textId="77777777" w:rsidR="007601B2" w:rsidRDefault="007601B2" w:rsidP="006E138E">
      <w:pPr>
        <w:pStyle w:val="ListParagraph"/>
      </w:pPr>
      <w:r>
        <w:t xml:space="preserve">This event is called between </w:t>
      </w:r>
      <w:r w:rsidRPr="007601B2">
        <w:t>BTM_PAIRING_IO_CAPABILITIES_BLE_REQUEST_EVT</w:t>
      </w:r>
      <w:r>
        <w:t xml:space="preserve"> and </w:t>
      </w:r>
      <w:r w:rsidRPr="007601B2">
        <w:t>BTM_ENCRYPTION_STATUS_EVT</w:t>
      </w:r>
      <w:r>
        <w:t>.</w:t>
      </w:r>
    </w:p>
    <w:p w14:paraId="69C53942" w14:textId="77777777" w:rsidR="00D15A38" w:rsidRDefault="00D15A38">
      <w:pPr>
        <w:spacing w:line="259" w:lineRule="auto"/>
        <w:rPr>
          <w:rFonts w:eastAsia="Times New Roman"/>
          <w:b/>
          <w:bCs/>
          <w:color w:val="1F4E79" w:themeColor="accent1" w:themeShade="80"/>
          <w:sz w:val="28"/>
          <w:szCs w:val="28"/>
        </w:rPr>
      </w:pPr>
      <w:r>
        <w:br w:type="page"/>
      </w:r>
    </w:p>
    <w:p w14:paraId="4E32871F" w14:textId="77777777" w:rsidR="00D15A38" w:rsidRDefault="00D15A38" w:rsidP="00D15A38">
      <w:pPr>
        <w:pStyle w:val="Heading1"/>
      </w:pPr>
      <w:r>
        <w:lastRenderedPageBreak/>
        <w:t>Chapter 4C</w:t>
      </w:r>
    </w:p>
    <w:p w14:paraId="03768A8E" w14:textId="77777777" w:rsidR="00D15A38" w:rsidRDefault="00D15A38" w:rsidP="00D15A38">
      <w:pPr>
        <w:pStyle w:val="Heading3"/>
      </w:pPr>
      <w:r>
        <w:t>Exercise 4C.</w:t>
      </w:r>
      <w:r w:rsidR="00E046CA">
        <w:t>7</w:t>
      </w:r>
      <w:bookmarkStart w:id="0" w:name="_GoBack"/>
      <w:bookmarkEnd w:id="0"/>
    </w:p>
    <w:p w14:paraId="75AE1857" w14:textId="77777777" w:rsidR="00D15A38" w:rsidRDefault="00D15A38" w:rsidP="00D15A38">
      <w:pPr>
        <w:pStyle w:val="ListParagraph"/>
        <w:numPr>
          <w:ilvl w:val="0"/>
          <w:numId w:val="45"/>
        </w:numPr>
        <w:spacing w:line="259" w:lineRule="auto"/>
      </w:pPr>
      <w:r>
        <w:t>Which variable is used to control sleep permissions? What are its states?</w:t>
      </w:r>
    </w:p>
    <w:p w14:paraId="32E8A8A2" w14:textId="77777777" w:rsidR="00D15A38" w:rsidRDefault="00D15A38" w:rsidP="00D15A38">
      <w:pPr>
        <w:pStyle w:val="ListParagraph"/>
        <w:spacing w:line="259" w:lineRule="auto"/>
      </w:pPr>
    </w:p>
    <w:p w14:paraId="229A1F67" w14:textId="77777777" w:rsidR="00D15A38" w:rsidRDefault="00D15A38" w:rsidP="00D15A38">
      <w:pPr>
        <w:pStyle w:val="ListParagraph"/>
        <w:spacing w:line="259" w:lineRule="auto"/>
      </w:pPr>
      <w:r>
        <w:t xml:space="preserve">The variable is </w:t>
      </w:r>
      <w:proofErr w:type="spellStart"/>
      <w:r>
        <w:t>sleep_type</w:t>
      </w:r>
      <w:proofErr w:type="spellEnd"/>
      <w:r>
        <w:t>. It can be:</w:t>
      </w:r>
    </w:p>
    <w:p w14:paraId="0DB37003" w14:textId="77777777" w:rsidR="00D15A38" w:rsidRDefault="00D15A38" w:rsidP="00D15A38">
      <w:pPr>
        <w:pStyle w:val="ListParagraph"/>
        <w:spacing w:line="259" w:lineRule="auto"/>
        <w:ind w:firstLine="720"/>
      </w:pPr>
      <w:r>
        <w:t>WICED_SLEEP_NOT_ALLOWED</w:t>
      </w:r>
    </w:p>
    <w:p w14:paraId="37DCE268" w14:textId="77777777" w:rsidR="00D15A38" w:rsidRDefault="00D15A38" w:rsidP="00D15A38">
      <w:pPr>
        <w:pStyle w:val="ListParagraph"/>
        <w:spacing w:line="259" w:lineRule="auto"/>
        <w:ind w:firstLine="720"/>
      </w:pPr>
      <w:r>
        <w:t>WICED_SLEEP_ALLOWED_WITHOUT_SHUTDOWN</w:t>
      </w:r>
    </w:p>
    <w:p w14:paraId="2FE675EA" w14:textId="77777777" w:rsidR="00D15A38" w:rsidRDefault="00D15A38" w:rsidP="00D15A38">
      <w:pPr>
        <w:pStyle w:val="ListParagraph"/>
        <w:spacing w:line="259" w:lineRule="auto"/>
        <w:ind w:firstLine="720"/>
      </w:pPr>
      <w:r>
        <w:t>WICED_SLEEP_ALLOWED_WITH_SHUTDOWN</w:t>
      </w:r>
    </w:p>
    <w:p w14:paraId="37466C72" w14:textId="77777777" w:rsidR="00D15A38" w:rsidRDefault="00D15A38" w:rsidP="00D15A38">
      <w:pPr>
        <w:pStyle w:val="ListParagraph"/>
        <w:spacing w:line="259" w:lineRule="auto"/>
        <w:ind w:firstLine="720"/>
      </w:pPr>
    </w:p>
    <w:p w14:paraId="23BB3479" w14:textId="77777777" w:rsidR="00D15A38" w:rsidRDefault="00D15A38" w:rsidP="00D15A38">
      <w:pPr>
        <w:pStyle w:val="ListParagraph"/>
        <w:numPr>
          <w:ilvl w:val="0"/>
          <w:numId w:val="45"/>
        </w:numPr>
        <w:spacing w:line="259" w:lineRule="auto"/>
      </w:pPr>
      <w:r>
        <w:t>What is printed to the UART when:</w:t>
      </w:r>
    </w:p>
    <w:p w14:paraId="5FD8BE60" w14:textId="77777777" w:rsidR="00D15A38" w:rsidRDefault="00D15A38" w:rsidP="00D15A38">
      <w:pPr>
        <w:pStyle w:val="ListParagraph"/>
        <w:numPr>
          <w:ilvl w:val="1"/>
          <w:numId w:val="45"/>
        </w:numPr>
        <w:spacing w:line="259" w:lineRule="auto"/>
      </w:pPr>
      <w:r>
        <w:t>A sleep request is denied:</w:t>
      </w:r>
      <w:r>
        <w:tab/>
      </w:r>
      <w:r>
        <w:tab/>
      </w:r>
      <w:r>
        <w:tab/>
      </w:r>
      <w:r>
        <w:tab/>
        <w:t>x</w:t>
      </w:r>
    </w:p>
    <w:p w14:paraId="190C6077" w14:textId="77777777" w:rsidR="00D15A38" w:rsidRDefault="00D15A38" w:rsidP="00D15A38">
      <w:pPr>
        <w:pStyle w:val="ListParagraph"/>
        <w:numPr>
          <w:ilvl w:val="1"/>
          <w:numId w:val="45"/>
        </w:numPr>
        <w:spacing w:line="259" w:lineRule="auto"/>
      </w:pPr>
      <w:r>
        <w:t>A sleep request is allowed without shutdown:</w:t>
      </w:r>
      <w:r>
        <w:tab/>
        <w:t>$</w:t>
      </w:r>
    </w:p>
    <w:p w14:paraId="0ADD64D0" w14:textId="77777777" w:rsidR="00D15A38" w:rsidRDefault="00D15A38" w:rsidP="00D15A38">
      <w:pPr>
        <w:pStyle w:val="ListParagraph"/>
        <w:numPr>
          <w:ilvl w:val="1"/>
          <w:numId w:val="45"/>
        </w:numPr>
        <w:spacing w:line="259" w:lineRule="auto"/>
      </w:pPr>
      <w:r>
        <w:t>A sleep request is allowed with shutdown:</w:t>
      </w:r>
      <w:r>
        <w:tab/>
      </w:r>
      <w:r>
        <w:tab/>
        <w:t>.</w:t>
      </w:r>
    </w:p>
    <w:p w14:paraId="6A714026" w14:textId="77777777" w:rsidR="00A221E7" w:rsidRDefault="00A221E7" w:rsidP="00D15A38">
      <w:pPr>
        <w:pStyle w:val="ListParagraph"/>
        <w:numPr>
          <w:ilvl w:val="1"/>
          <w:numId w:val="45"/>
        </w:numPr>
        <w:spacing w:line="259" w:lineRule="auto"/>
      </w:pPr>
      <w:r>
        <w:t>A fast boot occurs:</w:t>
      </w:r>
      <w:r>
        <w:tab/>
      </w:r>
      <w:r>
        <w:tab/>
      </w:r>
      <w:r>
        <w:tab/>
      </w:r>
      <w:r>
        <w:tab/>
        <w:t xml:space="preserve">    </w:t>
      </w:r>
      <w:r>
        <w:tab/>
        <w:t>f</w:t>
      </w:r>
    </w:p>
    <w:p w14:paraId="15B6E1AD" w14:textId="77777777" w:rsidR="00D15A38" w:rsidRDefault="00D15A38" w:rsidP="00D15A38">
      <w:pPr>
        <w:pStyle w:val="ListParagraph"/>
        <w:spacing w:line="259" w:lineRule="auto"/>
      </w:pPr>
    </w:p>
    <w:p w14:paraId="23FC6498" w14:textId="77777777" w:rsidR="00D15A38" w:rsidRDefault="00D15A38" w:rsidP="00D15A38">
      <w:pPr>
        <w:pStyle w:val="ListParagraph"/>
        <w:numPr>
          <w:ilvl w:val="0"/>
          <w:numId w:val="45"/>
        </w:numPr>
        <w:spacing w:line="259" w:lineRule="auto"/>
      </w:pPr>
      <w:r>
        <w:t>When is sleep not allowed? When is sleep allowed but without shutdown (PDS)? When is sleep allowed with shutdown (SDS)?</w:t>
      </w:r>
    </w:p>
    <w:p w14:paraId="24ABDE48" w14:textId="77777777" w:rsidR="00D15A38" w:rsidRDefault="00D15A38" w:rsidP="00D15A38">
      <w:pPr>
        <w:pStyle w:val="ListParagraph"/>
        <w:spacing w:line="259" w:lineRule="auto"/>
      </w:pPr>
    </w:p>
    <w:p w14:paraId="707B396F" w14:textId="77777777" w:rsidR="00F44032" w:rsidRDefault="00F44032" w:rsidP="00D15A38">
      <w:pPr>
        <w:pStyle w:val="ListParagraph"/>
        <w:spacing w:line="259" w:lineRule="auto"/>
      </w:pPr>
      <w:r>
        <w:t>Sleep is not allowed from powerup until advertising is started.</w:t>
      </w:r>
    </w:p>
    <w:p w14:paraId="425749E4" w14:textId="77777777" w:rsidR="00A80635" w:rsidRDefault="00A80635" w:rsidP="00D15A38">
      <w:pPr>
        <w:pStyle w:val="ListParagraph"/>
        <w:spacing w:line="259" w:lineRule="auto"/>
      </w:pPr>
    </w:p>
    <w:p w14:paraId="29BA7F54" w14:textId="77777777" w:rsidR="00F44032" w:rsidRDefault="00F44032" w:rsidP="00D15A38">
      <w:pPr>
        <w:pStyle w:val="ListParagraph"/>
        <w:spacing w:line="259" w:lineRule="auto"/>
      </w:pPr>
      <w:r>
        <w:t>PDS is a</w:t>
      </w:r>
      <w:r w:rsidR="00A80635">
        <w:t xml:space="preserve">llowed once the GATT connection </w:t>
      </w:r>
      <w:r>
        <w:t xml:space="preserve">is made </w:t>
      </w:r>
      <w:r w:rsidR="00A80635">
        <w:t xml:space="preserve">(GATT_CONNECTION_STATUS_EVT with status of connected) </w:t>
      </w:r>
      <w:r>
        <w:t xml:space="preserve">until </w:t>
      </w:r>
      <w:r w:rsidR="00A80635">
        <w:t>paring is complete (BTM_ENCRYPTION_STATUS_EVT with result of WICED_SUCCESS)</w:t>
      </w:r>
      <w:r>
        <w:t>.</w:t>
      </w:r>
    </w:p>
    <w:p w14:paraId="72B388A3" w14:textId="77777777" w:rsidR="00A80635" w:rsidRDefault="00A80635" w:rsidP="00D15A38">
      <w:pPr>
        <w:pStyle w:val="ListParagraph"/>
        <w:spacing w:line="259" w:lineRule="auto"/>
      </w:pPr>
    </w:p>
    <w:p w14:paraId="6C8DCE39" w14:textId="77777777" w:rsidR="00F44032" w:rsidRDefault="00F44032" w:rsidP="00D15A38">
      <w:pPr>
        <w:pStyle w:val="ListParagraph"/>
        <w:spacing w:line="259" w:lineRule="auto"/>
      </w:pPr>
      <w:r>
        <w:t>SDS is allowed during advertising</w:t>
      </w:r>
      <w:r w:rsidR="00A80635">
        <w:t xml:space="preserve"> and during a connection once pairing is complete.</w:t>
      </w:r>
    </w:p>
    <w:p w14:paraId="172D4809" w14:textId="77777777" w:rsidR="00D15A38" w:rsidRDefault="00D15A38" w:rsidP="00D15A38">
      <w:pPr>
        <w:pStyle w:val="ListParagraph"/>
        <w:spacing w:line="259" w:lineRule="auto"/>
      </w:pPr>
    </w:p>
    <w:p w14:paraId="3F314754" w14:textId="77777777" w:rsidR="00A80635" w:rsidRDefault="00A80635" w:rsidP="00D15A38">
      <w:pPr>
        <w:pStyle w:val="ListParagraph"/>
        <w:numPr>
          <w:ilvl w:val="0"/>
          <w:numId w:val="45"/>
        </w:numPr>
        <w:spacing w:line="259" w:lineRule="auto"/>
      </w:pPr>
      <w:r>
        <w:t>When does SDS occur (Hint: you can determine that SDS occurred when you see a fast boot)?</w:t>
      </w:r>
    </w:p>
    <w:p w14:paraId="608A34FC" w14:textId="77777777" w:rsidR="00A80635" w:rsidRDefault="00A80635" w:rsidP="00A80635">
      <w:pPr>
        <w:spacing w:line="259" w:lineRule="auto"/>
        <w:ind w:left="720"/>
      </w:pPr>
      <w:r>
        <w:t>SDS occurs during low duty cycle advertising (because the timeout is set to 0) and during a connection once pairing is complete.</w:t>
      </w:r>
    </w:p>
    <w:p w14:paraId="311F8EB9" w14:textId="77777777" w:rsidR="00D15A38" w:rsidRDefault="00D15A38" w:rsidP="00D15A38">
      <w:pPr>
        <w:pStyle w:val="ListParagraph"/>
        <w:numPr>
          <w:ilvl w:val="0"/>
          <w:numId w:val="45"/>
        </w:numPr>
        <w:spacing w:line="259" w:lineRule="auto"/>
      </w:pPr>
      <w:r>
        <w:t>What is done differently f</w:t>
      </w:r>
      <w:r w:rsidR="00237C67">
        <w:t>or a cold boot vs. a fast</w:t>
      </w:r>
      <w:r>
        <w:t xml:space="preserve"> boot? Why?</w:t>
      </w:r>
    </w:p>
    <w:p w14:paraId="22B32D9E" w14:textId="77777777" w:rsidR="00F44032" w:rsidRDefault="00F44032" w:rsidP="00F44032">
      <w:pPr>
        <w:pStyle w:val="ListParagraph"/>
        <w:spacing w:line="259" w:lineRule="auto"/>
      </w:pPr>
    </w:p>
    <w:p w14:paraId="4EE9DB24" w14:textId="77777777" w:rsidR="00F44032" w:rsidRDefault="00F44032" w:rsidP="00F44032">
      <w:pPr>
        <w:pStyle w:val="ListParagraph"/>
        <w:spacing w:line="259" w:lineRule="auto"/>
      </w:pPr>
      <w:r>
        <w:t>For a cold boot, the GPIO for button 1 is configured. That isn't needed for a fast boot since the GPIO configuration is retained. Also, more debug information is printed during a cold boot to get initial startup information without flooding the screen with values during fast boot.</w:t>
      </w:r>
    </w:p>
    <w:p w14:paraId="7C88DE9F" w14:textId="77777777" w:rsidR="00F44032" w:rsidRDefault="00F44032" w:rsidP="00F44032">
      <w:pPr>
        <w:pStyle w:val="ListParagraph"/>
        <w:spacing w:line="259" w:lineRule="auto"/>
      </w:pPr>
    </w:p>
    <w:p w14:paraId="29D18534" w14:textId="77777777" w:rsidR="00F44032" w:rsidRDefault="00F44032" w:rsidP="00F44032">
      <w:pPr>
        <w:pStyle w:val="ListParagraph"/>
        <w:spacing w:line="259" w:lineRule="auto"/>
      </w:pPr>
      <w:r>
        <w:t xml:space="preserve">For a fast boot, we check the </w:t>
      </w:r>
      <w:proofErr w:type="spellStart"/>
      <w:r>
        <w:t>connection_id</w:t>
      </w:r>
      <w:proofErr w:type="spellEnd"/>
      <w:r>
        <w:t xml:space="preserve">. If the device is connected, then we read </w:t>
      </w:r>
      <w:proofErr w:type="spellStart"/>
      <w:r>
        <w:t>hostinfo</w:t>
      </w:r>
      <w:proofErr w:type="spellEnd"/>
      <w:r>
        <w:t xml:space="preserve"> </w:t>
      </w:r>
      <w:r w:rsidR="00A80635">
        <w:t>(paring information) from the NVRAM,</w:t>
      </w:r>
      <w:r>
        <w:t xml:space="preserve"> restore the </w:t>
      </w:r>
      <w:r w:rsidR="00A80635">
        <w:t xml:space="preserve">previous </w:t>
      </w:r>
      <w:r>
        <w:t xml:space="preserve">CapSense button </w:t>
      </w:r>
      <w:r>
        <w:lastRenderedPageBreak/>
        <w:t>value and CCCD value in the GATT database.</w:t>
      </w:r>
      <w:r w:rsidR="00A80635">
        <w:t xml:space="preserve"> This allows the firmware to determine if a notification must be sent the next time a CapSense scan is done (i.e. if the CapSense value has changed and notifications are enabled).</w:t>
      </w:r>
    </w:p>
    <w:p w14:paraId="65EFF714" w14:textId="77777777" w:rsidR="00D15A38" w:rsidRDefault="00D15A38" w:rsidP="00D15A38">
      <w:pPr>
        <w:pStyle w:val="ListParagraph"/>
        <w:spacing w:line="259" w:lineRule="auto"/>
      </w:pPr>
    </w:p>
    <w:p w14:paraId="41E69647" w14:textId="77777777" w:rsidR="00D15A38" w:rsidRDefault="00D15A38" w:rsidP="00D15A38">
      <w:pPr>
        <w:pStyle w:val="ListParagraph"/>
        <w:numPr>
          <w:ilvl w:val="0"/>
          <w:numId w:val="45"/>
        </w:numPr>
        <w:spacing w:line="259" w:lineRule="auto"/>
      </w:pPr>
      <w:r>
        <w:t>What is AON RAM? What values is it used for and why?</w:t>
      </w:r>
    </w:p>
    <w:p w14:paraId="461FFDBB" w14:textId="77777777" w:rsidR="00D15A38" w:rsidRDefault="00D15A38" w:rsidP="00D15A38">
      <w:pPr>
        <w:pStyle w:val="ListParagraph"/>
        <w:spacing w:line="259" w:lineRule="auto"/>
      </w:pPr>
    </w:p>
    <w:p w14:paraId="5455C3E7" w14:textId="77777777" w:rsidR="008563E8" w:rsidRDefault="00F44032" w:rsidP="00D15A38">
      <w:pPr>
        <w:pStyle w:val="ListParagraph"/>
        <w:spacing w:line="259" w:lineRule="auto"/>
      </w:pPr>
      <w:r>
        <w:t>AON is Always ON RAM. It is RAM that is retained during SD</w:t>
      </w:r>
      <w:r w:rsidR="008563E8">
        <w:t xml:space="preserve">S. It is used for </w:t>
      </w:r>
      <w:proofErr w:type="spellStart"/>
      <w:r w:rsidR="008563E8">
        <w:t>connection_id</w:t>
      </w:r>
      <w:proofErr w:type="spellEnd"/>
      <w:r w:rsidR="008563E8">
        <w:t xml:space="preserve">, </w:t>
      </w:r>
      <w:proofErr w:type="spellStart"/>
      <w:r w:rsidR="008563E8">
        <w:t>prevVal</w:t>
      </w:r>
      <w:proofErr w:type="spellEnd"/>
      <w:r w:rsidR="008563E8">
        <w:t xml:space="preserve">, and </w:t>
      </w:r>
      <w:proofErr w:type="spellStart"/>
      <w:r w:rsidR="008563E8">
        <w:t>advert_mode</w:t>
      </w:r>
      <w:proofErr w:type="spellEnd"/>
      <w:r w:rsidR="008563E8">
        <w:t>.</w:t>
      </w:r>
    </w:p>
    <w:p w14:paraId="79494E01" w14:textId="77777777" w:rsidR="008563E8" w:rsidRDefault="008563E8" w:rsidP="00D15A38">
      <w:pPr>
        <w:pStyle w:val="ListParagraph"/>
        <w:spacing w:line="259" w:lineRule="auto"/>
      </w:pPr>
    </w:p>
    <w:p w14:paraId="0C427B72" w14:textId="77777777" w:rsidR="008563E8" w:rsidRDefault="008563E8" w:rsidP="00D15A38">
      <w:pPr>
        <w:pStyle w:val="ListParagraph"/>
        <w:spacing w:line="259" w:lineRule="auto"/>
      </w:pPr>
      <w:proofErr w:type="spellStart"/>
      <w:r>
        <w:t>connection_id</w:t>
      </w:r>
      <w:proofErr w:type="spellEnd"/>
      <w:r>
        <w:t xml:space="preserve"> </w:t>
      </w:r>
      <w:r w:rsidR="00F44032">
        <w:t xml:space="preserve">allows us to tell if we were connected when we went to sleep </w:t>
      </w:r>
      <w:r>
        <w:t>so that the bonding information can be restored on a fast boot.</w:t>
      </w:r>
    </w:p>
    <w:p w14:paraId="6D867A49" w14:textId="77777777" w:rsidR="00F44032" w:rsidRDefault="008563E8" w:rsidP="00D15A38">
      <w:pPr>
        <w:pStyle w:val="ListParagraph"/>
        <w:spacing w:line="259" w:lineRule="auto"/>
      </w:pPr>
      <w:proofErr w:type="spellStart"/>
      <w:r>
        <w:t>prevVal</w:t>
      </w:r>
      <w:proofErr w:type="spellEnd"/>
      <w:r>
        <w:t xml:space="preserve"> is used </w:t>
      </w:r>
      <w:r w:rsidR="00F44032">
        <w:t>to re</w:t>
      </w:r>
      <w:r>
        <w:t>store the CapSense button value. This is done so that the firmware can tell if the button value changed while the device was asleep.</w:t>
      </w:r>
    </w:p>
    <w:p w14:paraId="5B0E335C" w14:textId="77777777" w:rsidR="008563E8" w:rsidRDefault="008563E8" w:rsidP="00D15A38">
      <w:pPr>
        <w:pStyle w:val="ListParagraph"/>
        <w:spacing w:line="259" w:lineRule="auto"/>
      </w:pPr>
      <w:proofErr w:type="spellStart"/>
      <w:r>
        <w:t>Advert_mode</w:t>
      </w:r>
      <w:proofErr w:type="spellEnd"/>
      <w:r>
        <w:t xml:space="preserve"> is saved so that on a fast boot advertising can start up where it left off. If this wasn't done, the device would start high duty cycle advertisements again as soon as it did a fast boot.</w:t>
      </w:r>
    </w:p>
    <w:p w14:paraId="4AD53F8A" w14:textId="77777777" w:rsidR="00D15A38" w:rsidRDefault="00D15A38" w:rsidP="00D15A38">
      <w:pPr>
        <w:pStyle w:val="ListParagraph"/>
        <w:spacing w:line="259" w:lineRule="auto"/>
      </w:pPr>
    </w:p>
    <w:p w14:paraId="71F37948" w14:textId="77777777" w:rsidR="00D15A38" w:rsidRDefault="00D15A38" w:rsidP="00635356">
      <w:pPr>
        <w:pStyle w:val="ListParagraph"/>
        <w:keepNext/>
        <w:numPr>
          <w:ilvl w:val="0"/>
          <w:numId w:val="45"/>
        </w:numPr>
        <w:spacing w:line="259" w:lineRule="auto"/>
      </w:pPr>
      <w:r>
        <w:t>Where are the connection parameters (interval and timeout) updated? Why?</w:t>
      </w:r>
    </w:p>
    <w:p w14:paraId="2480AB6E" w14:textId="77777777" w:rsidR="00F44032" w:rsidRDefault="00F44032" w:rsidP="00F44032">
      <w:pPr>
        <w:spacing w:line="259" w:lineRule="auto"/>
        <w:ind w:left="720"/>
      </w:pPr>
      <w:r>
        <w:t xml:space="preserve">In the GATT connection callback. This </w:t>
      </w:r>
      <w:r w:rsidR="008563E8">
        <w:t xml:space="preserve">reduces power consumption and </w:t>
      </w:r>
      <w:r>
        <w:t>allows power down without losing the connection.</w:t>
      </w:r>
    </w:p>
    <w:p w14:paraId="773D6091" w14:textId="77777777" w:rsidR="00D15A38" w:rsidRDefault="00D15A38" w:rsidP="00D15A38">
      <w:pPr>
        <w:spacing w:line="259" w:lineRule="auto"/>
        <w:ind w:left="360"/>
      </w:pPr>
    </w:p>
    <w:sectPr w:rsidR="00D15A3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12028" w14:textId="77777777" w:rsidR="00F371EA" w:rsidRDefault="00F371EA" w:rsidP="00DF6D18">
      <w:r>
        <w:separator/>
      </w:r>
    </w:p>
  </w:endnote>
  <w:endnote w:type="continuationSeparator" w:id="0">
    <w:p w14:paraId="2B8F7EDF" w14:textId="77777777" w:rsidR="00F371EA" w:rsidRDefault="00F371EA"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0120EE1" w14:textId="77777777" w:rsidR="006C6FE4" w:rsidRDefault="006C6FE4" w:rsidP="00547CF1">
            <w:pPr>
              <w:pStyle w:val="Footer"/>
              <w:spacing w:after="0"/>
            </w:pPr>
          </w:p>
          <w:p w14:paraId="7FD1B6DC" w14:textId="77777777"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A3236C">
              <w:rPr>
                <w:noProof/>
              </w:rPr>
              <w:t>3</w:t>
            </w:r>
            <w:r>
              <w:fldChar w:fldCharType="end"/>
            </w:r>
            <w:r>
              <w:t xml:space="preserve"> of </w:t>
            </w:r>
            <w:fldSimple w:instr=" NUMPAGES  ">
              <w:r w:rsidR="00A3236C">
                <w:rPr>
                  <w:noProof/>
                </w:rPr>
                <w:t>3</w:t>
              </w:r>
            </w:fldSimple>
          </w:p>
        </w:sdtContent>
      </w:sdt>
    </w:sdtContent>
  </w:sdt>
  <w:p w14:paraId="2B611022" w14:textId="77777777"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41E" w14:textId="77777777" w:rsidR="00F371EA" w:rsidRDefault="00F371EA" w:rsidP="00DF6D18">
      <w:r>
        <w:separator/>
      </w:r>
    </w:p>
  </w:footnote>
  <w:footnote w:type="continuationSeparator" w:id="0">
    <w:p w14:paraId="617F8519" w14:textId="77777777" w:rsidR="00F371EA" w:rsidRDefault="00F371EA"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A45C" w14:textId="77777777" w:rsidR="006C6FE4" w:rsidRDefault="006C6FE4">
    <w:pPr>
      <w:pStyle w:val="Header"/>
    </w:pPr>
    <w:r>
      <w:rPr>
        <w:noProof/>
      </w:rPr>
      <w:drawing>
        <wp:inline distT="0" distB="0" distL="0" distR="0" wp14:anchorId="2B2903E5" wp14:editId="5F874181">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F3"/>
    <w:multiLevelType w:val="hybridMultilevel"/>
    <w:tmpl w:val="5758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B7EA5"/>
    <w:multiLevelType w:val="hybridMultilevel"/>
    <w:tmpl w:val="A3A2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D7C0E"/>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747962"/>
    <w:multiLevelType w:val="hybridMultilevel"/>
    <w:tmpl w:val="AC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860CBB"/>
    <w:multiLevelType w:val="hybridMultilevel"/>
    <w:tmpl w:val="0E44A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5E7D2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03160"/>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F0931"/>
    <w:multiLevelType w:val="hybridMultilevel"/>
    <w:tmpl w:val="B3F66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75CB4"/>
    <w:multiLevelType w:val="hybridMultilevel"/>
    <w:tmpl w:val="16AE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F747F9"/>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101875"/>
    <w:multiLevelType w:val="hybridMultilevel"/>
    <w:tmpl w:val="8F1EE22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D12D1A"/>
    <w:multiLevelType w:val="hybridMultilevel"/>
    <w:tmpl w:val="D7E04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E04C7"/>
    <w:multiLevelType w:val="hybridMultilevel"/>
    <w:tmpl w:val="D7EE6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D0F32"/>
    <w:multiLevelType w:val="hybridMultilevel"/>
    <w:tmpl w:val="A7D41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62103F"/>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724CD"/>
    <w:multiLevelType w:val="hybridMultilevel"/>
    <w:tmpl w:val="DEF63718"/>
    <w:lvl w:ilvl="0" w:tplc="B0B81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0F5D6C"/>
    <w:multiLevelType w:val="hybridMultilevel"/>
    <w:tmpl w:val="962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8E7554"/>
    <w:multiLevelType w:val="hybridMultilevel"/>
    <w:tmpl w:val="D8086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59808E0"/>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F5CFA"/>
    <w:multiLevelType w:val="hybridMultilevel"/>
    <w:tmpl w:val="7BF0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2"/>
  </w:num>
  <w:num w:numId="3">
    <w:abstractNumId w:val="11"/>
  </w:num>
  <w:num w:numId="4">
    <w:abstractNumId w:val="2"/>
  </w:num>
  <w:num w:numId="5">
    <w:abstractNumId w:val="7"/>
  </w:num>
  <w:num w:numId="6">
    <w:abstractNumId w:val="27"/>
  </w:num>
  <w:num w:numId="7">
    <w:abstractNumId w:val="20"/>
  </w:num>
  <w:num w:numId="8">
    <w:abstractNumId w:val="12"/>
  </w:num>
  <w:num w:numId="9">
    <w:abstractNumId w:val="17"/>
  </w:num>
  <w:num w:numId="10">
    <w:abstractNumId w:val="3"/>
  </w:num>
  <w:num w:numId="11">
    <w:abstractNumId w:val="44"/>
  </w:num>
  <w:num w:numId="12">
    <w:abstractNumId w:val="1"/>
  </w:num>
  <w:num w:numId="13">
    <w:abstractNumId w:val="24"/>
  </w:num>
  <w:num w:numId="14">
    <w:abstractNumId w:val="36"/>
  </w:num>
  <w:num w:numId="15">
    <w:abstractNumId w:val="14"/>
  </w:num>
  <w:num w:numId="16">
    <w:abstractNumId w:val="38"/>
  </w:num>
  <w:num w:numId="17">
    <w:abstractNumId w:val="21"/>
  </w:num>
  <w:num w:numId="18">
    <w:abstractNumId w:val="10"/>
  </w:num>
  <w:num w:numId="19">
    <w:abstractNumId w:val="8"/>
  </w:num>
  <w:num w:numId="20">
    <w:abstractNumId w:val="30"/>
  </w:num>
  <w:num w:numId="21">
    <w:abstractNumId w:val="31"/>
  </w:num>
  <w:num w:numId="22">
    <w:abstractNumId w:val="28"/>
  </w:num>
  <w:num w:numId="23">
    <w:abstractNumId w:val="5"/>
  </w:num>
  <w:num w:numId="24">
    <w:abstractNumId w:val="6"/>
  </w:num>
  <w:num w:numId="25">
    <w:abstractNumId w:val="37"/>
  </w:num>
  <w:num w:numId="26">
    <w:abstractNumId w:val="33"/>
  </w:num>
  <w:num w:numId="27">
    <w:abstractNumId w:val="29"/>
  </w:num>
  <w:num w:numId="28">
    <w:abstractNumId w:val="25"/>
  </w:num>
  <w:num w:numId="29">
    <w:abstractNumId w:val="18"/>
  </w:num>
  <w:num w:numId="30">
    <w:abstractNumId w:val="41"/>
  </w:num>
  <w:num w:numId="31">
    <w:abstractNumId w:val="16"/>
  </w:num>
  <w:num w:numId="32">
    <w:abstractNumId w:val="23"/>
  </w:num>
  <w:num w:numId="33">
    <w:abstractNumId w:val="19"/>
  </w:num>
  <w:num w:numId="34">
    <w:abstractNumId w:val="13"/>
  </w:num>
  <w:num w:numId="35">
    <w:abstractNumId w:val="9"/>
  </w:num>
  <w:num w:numId="36">
    <w:abstractNumId w:val="43"/>
  </w:num>
  <w:num w:numId="37">
    <w:abstractNumId w:val="15"/>
  </w:num>
  <w:num w:numId="38">
    <w:abstractNumId w:val="32"/>
  </w:num>
  <w:num w:numId="39">
    <w:abstractNumId w:val="42"/>
  </w:num>
  <w:num w:numId="40">
    <w:abstractNumId w:val="40"/>
  </w:num>
  <w:num w:numId="41">
    <w:abstractNumId w:val="34"/>
  </w:num>
  <w:num w:numId="42">
    <w:abstractNumId w:val="0"/>
  </w:num>
  <w:num w:numId="43">
    <w:abstractNumId w:val="26"/>
  </w:num>
  <w:num w:numId="44">
    <w:abstractNumId w:val="39"/>
  </w:num>
  <w:num w:numId="4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4FB6"/>
    <w:rsid w:val="000157C9"/>
    <w:rsid w:val="0001761C"/>
    <w:rsid w:val="000235AD"/>
    <w:rsid w:val="00027B1E"/>
    <w:rsid w:val="00031825"/>
    <w:rsid w:val="000322CB"/>
    <w:rsid w:val="00044C80"/>
    <w:rsid w:val="00045AC8"/>
    <w:rsid w:val="00051E3C"/>
    <w:rsid w:val="0005324C"/>
    <w:rsid w:val="00074015"/>
    <w:rsid w:val="00087F58"/>
    <w:rsid w:val="00093229"/>
    <w:rsid w:val="00093A9C"/>
    <w:rsid w:val="00096E47"/>
    <w:rsid w:val="000A10C2"/>
    <w:rsid w:val="000A5D16"/>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19B3"/>
    <w:rsid w:val="00132EF0"/>
    <w:rsid w:val="00137E77"/>
    <w:rsid w:val="001448EB"/>
    <w:rsid w:val="001542E2"/>
    <w:rsid w:val="0015653A"/>
    <w:rsid w:val="00156EEC"/>
    <w:rsid w:val="0016009A"/>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01E"/>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191C"/>
    <w:rsid w:val="00235D4E"/>
    <w:rsid w:val="00237C67"/>
    <w:rsid w:val="00242C1E"/>
    <w:rsid w:val="00254990"/>
    <w:rsid w:val="002563F7"/>
    <w:rsid w:val="0026305C"/>
    <w:rsid w:val="00263211"/>
    <w:rsid w:val="00264AA3"/>
    <w:rsid w:val="00266D14"/>
    <w:rsid w:val="002771EE"/>
    <w:rsid w:val="00280BC8"/>
    <w:rsid w:val="00283B23"/>
    <w:rsid w:val="0028641F"/>
    <w:rsid w:val="00287758"/>
    <w:rsid w:val="00292555"/>
    <w:rsid w:val="0029288C"/>
    <w:rsid w:val="00292E3E"/>
    <w:rsid w:val="0029333E"/>
    <w:rsid w:val="00295DDA"/>
    <w:rsid w:val="00296706"/>
    <w:rsid w:val="002A0044"/>
    <w:rsid w:val="002A0254"/>
    <w:rsid w:val="002A5504"/>
    <w:rsid w:val="002C1BB1"/>
    <w:rsid w:val="002C2164"/>
    <w:rsid w:val="002C32EA"/>
    <w:rsid w:val="002C3B9E"/>
    <w:rsid w:val="002C44D7"/>
    <w:rsid w:val="002C468D"/>
    <w:rsid w:val="002C5818"/>
    <w:rsid w:val="002C7876"/>
    <w:rsid w:val="002D63D5"/>
    <w:rsid w:val="002D6B5C"/>
    <w:rsid w:val="002D75BC"/>
    <w:rsid w:val="002F6DCF"/>
    <w:rsid w:val="00301AE7"/>
    <w:rsid w:val="00304FBE"/>
    <w:rsid w:val="00313FF1"/>
    <w:rsid w:val="00315A49"/>
    <w:rsid w:val="00321C35"/>
    <w:rsid w:val="003252AC"/>
    <w:rsid w:val="00326905"/>
    <w:rsid w:val="003275D6"/>
    <w:rsid w:val="00331E67"/>
    <w:rsid w:val="003445E6"/>
    <w:rsid w:val="00350E39"/>
    <w:rsid w:val="003526CF"/>
    <w:rsid w:val="00362F0E"/>
    <w:rsid w:val="0037207F"/>
    <w:rsid w:val="00374375"/>
    <w:rsid w:val="003817F7"/>
    <w:rsid w:val="00382507"/>
    <w:rsid w:val="0038379F"/>
    <w:rsid w:val="003853D7"/>
    <w:rsid w:val="0038642E"/>
    <w:rsid w:val="003947EE"/>
    <w:rsid w:val="0039793C"/>
    <w:rsid w:val="00397ACA"/>
    <w:rsid w:val="003A355F"/>
    <w:rsid w:val="003A4FAD"/>
    <w:rsid w:val="003B2C9C"/>
    <w:rsid w:val="003B66DF"/>
    <w:rsid w:val="003B7B2A"/>
    <w:rsid w:val="003C2864"/>
    <w:rsid w:val="003C323F"/>
    <w:rsid w:val="003D14E0"/>
    <w:rsid w:val="003D39DA"/>
    <w:rsid w:val="003E3652"/>
    <w:rsid w:val="003E39EE"/>
    <w:rsid w:val="003E6C7C"/>
    <w:rsid w:val="003F19A0"/>
    <w:rsid w:val="003F7DD1"/>
    <w:rsid w:val="0040035E"/>
    <w:rsid w:val="004007F8"/>
    <w:rsid w:val="00402759"/>
    <w:rsid w:val="00406245"/>
    <w:rsid w:val="00410B59"/>
    <w:rsid w:val="004119D6"/>
    <w:rsid w:val="00416612"/>
    <w:rsid w:val="00417EB2"/>
    <w:rsid w:val="004212A3"/>
    <w:rsid w:val="00423020"/>
    <w:rsid w:val="004320E0"/>
    <w:rsid w:val="004377C2"/>
    <w:rsid w:val="0044445E"/>
    <w:rsid w:val="004446D7"/>
    <w:rsid w:val="00445477"/>
    <w:rsid w:val="00445DBC"/>
    <w:rsid w:val="00446A32"/>
    <w:rsid w:val="004475C1"/>
    <w:rsid w:val="00450660"/>
    <w:rsid w:val="00451963"/>
    <w:rsid w:val="00454EBF"/>
    <w:rsid w:val="004566FB"/>
    <w:rsid w:val="00464E99"/>
    <w:rsid w:val="004675CE"/>
    <w:rsid w:val="0047091C"/>
    <w:rsid w:val="0048212A"/>
    <w:rsid w:val="004865E3"/>
    <w:rsid w:val="004941CE"/>
    <w:rsid w:val="004958AC"/>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2C42"/>
    <w:rsid w:val="005075C9"/>
    <w:rsid w:val="005112DE"/>
    <w:rsid w:val="005131C6"/>
    <w:rsid w:val="005202BB"/>
    <w:rsid w:val="0052234C"/>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0873"/>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35356"/>
    <w:rsid w:val="00640EA5"/>
    <w:rsid w:val="00651346"/>
    <w:rsid w:val="00653120"/>
    <w:rsid w:val="0065757C"/>
    <w:rsid w:val="006632D0"/>
    <w:rsid w:val="0066455D"/>
    <w:rsid w:val="00665C30"/>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38E"/>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601B2"/>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E6207"/>
    <w:rsid w:val="007F4A73"/>
    <w:rsid w:val="0082303C"/>
    <w:rsid w:val="008254BF"/>
    <w:rsid w:val="00846077"/>
    <w:rsid w:val="008470CF"/>
    <w:rsid w:val="00855385"/>
    <w:rsid w:val="008563E8"/>
    <w:rsid w:val="008563F7"/>
    <w:rsid w:val="00857DC2"/>
    <w:rsid w:val="00862D39"/>
    <w:rsid w:val="0086381B"/>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32A7"/>
    <w:rsid w:val="009E63E9"/>
    <w:rsid w:val="009F16EB"/>
    <w:rsid w:val="00A10458"/>
    <w:rsid w:val="00A11A32"/>
    <w:rsid w:val="00A12BAC"/>
    <w:rsid w:val="00A13F49"/>
    <w:rsid w:val="00A20299"/>
    <w:rsid w:val="00A221E7"/>
    <w:rsid w:val="00A27366"/>
    <w:rsid w:val="00A3194F"/>
    <w:rsid w:val="00A3236C"/>
    <w:rsid w:val="00A40B5D"/>
    <w:rsid w:val="00A44C5A"/>
    <w:rsid w:val="00A516A8"/>
    <w:rsid w:val="00A522E5"/>
    <w:rsid w:val="00A53628"/>
    <w:rsid w:val="00A57FBA"/>
    <w:rsid w:val="00A600C7"/>
    <w:rsid w:val="00A6223A"/>
    <w:rsid w:val="00A74A92"/>
    <w:rsid w:val="00A80635"/>
    <w:rsid w:val="00A8704B"/>
    <w:rsid w:val="00A91A09"/>
    <w:rsid w:val="00A922E4"/>
    <w:rsid w:val="00AA0C06"/>
    <w:rsid w:val="00AA285A"/>
    <w:rsid w:val="00AA5E5F"/>
    <w:rsid w:val="00AB1245"/>
    <w:rsid w:val="00AB2297"/>
    <w:rsid w:val="00AB46C7"/>
    <w:rsid w:val="00AB46DC"/>
    <w:rsid w:val="00AB5B28"/>
    <w:rsid w:val="00AB7E62"/>
    <w:rsid w:val="00AC6397"/>
    <w:rsid w:val="00AD162F"/>
    <w:rsid w:val="00AD2619"/>
    <w:rsid w:val="00AE0CB0"/>
    <w:rsid w:val="00AE27CC"/>
    <w:rsid w:val="00AE66A3"/>
    <w:rsid w:val="00AF4E9B"/>
    <w:rsid w:val="00B005F5"/>
    <w:rsid w:val="00B007E5"/>
    <w:rsid w:val="00B02BDF"/>
    <w:rsid w:val="00B05BEF"/>
    <w:rsid w:val="00B14B57"/>
    <w:rsid w:val="00B2240E"/>
    <w:rsid w:val="00B35DA0"/>
    <w:rsid w:val="00B36CA4"/>
    <w:rsid w:val="00B408A3"/>
    <w:rsid w:val="00B4162C"/>
    <w:rsid w:val="00B4191C"/>
    <w:rsid w:val="00B430B7"/>
    <w:rsid w:val="00B448B5"/>
    <w:rsid w:val="00B457AA"/>
    <w:rsid w:val="00B46B7B"/>
    <w:rsid w:val="00B50F42"/>
    <w:rsid w:val="00B525EE"/>
    <w:rsid w:val="00B62221"/>
    <w:rsid w:val="00B64B36"/>
    <w:rsid w:val="00B73DF5"/>
    <w:rsid w:val="00B7795F"/>
    <w:rsid w:val="00B8159B"/>
    <w:rsid w:val="00B8344E"/>
    <w:rsid w:val="00B85D2F"/>
    <w:rsid w:val="00B86DD9"/>
    <w:rsid w:val="00B86F7E"/>
    <w:rsid w:val="00B920F0"/>
    <w:rsid w:val="00BB5DED"/>
    <w:rsid w:val="00BC0B4C"/>
    <w:rsid w:val="00BD3EF6"/>
    <w:rsid w:val="00BE426A"/>
    <w:rsid w:val="00BE6E68"/>
    <w:rsid w:val="00BF4692"/>
    <w:rsid w:val="00BF6BBA"/>
    <w:rsid w:val="00BF6E4A"/>
    <w:rsid w:val="00BF71DE"/>
    <w:rsid w:val="00C028DA"/>
    <w:rsid w:val="00C05D66"/>
    <w:rsid w:val="00C073D6"/>
    <w:rsid w:val="00C2234C"/>
    <w:rsid w:val="00C31053"/>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959A5"/>
    <w:rsid w:val="00CA63C0"/>
    <w:rsid w:val="00CA7A98"/>
    <w:rsid w:val="00CB3ED0"/>
    <w:rsid w:val="00CB618C"/>
    <w:rsid w:val="00CC0918"/>
    <w:rsid w:val="00CC0C6F"/>
    <w:rsid w:val="00CC2BF9"/>
    <w:rsid w:val="00CE30F0"/>
    <w:rsid w:val="00CE4045"/>
    <w:rsid w:val="00CE405B"/>
    <w:rsid w:val="00CE5AB0"/>
    <w:rsid w:val="00CE6C3C"/>
    <w:rsid w:val="00CF74A1"/>
    <w:rsid w:val="00D02195"/>
    <w:rsid w:val="00D04B02"/>
    <w:rsid w:val="00D15072"/>
    <w:rsid w:val="00D15A38"/>
    <w:rsid w:val="00D23BFF"/>
    <w:rsid w:val="00D24F2C"/>
    <w:rsid w:val="00D363F6"/>
    <w:rsid w:val="00D432C5"/>
    <w:rsid w:val="00D47271"/>
    <w:rsid w:val="00D54AF3"/>
    <w:rsid w:val="00D55167"/>
    <w:rsid w:val="00D60F56"/>
    <w:rsid w:val="00D70DE2"/>
    <w:rsid w:val="00D755D5"/>
    <w:rsid w:val="00D7774C"/>
    <w:rsid w:val="00D824CF"/>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46CA"/>
    <w:rsid w:val="00E05EFF"/>
    <w:rsid w:val="00E106AA"/>
    <w:rsid w:val="00E1216F"/>
    <w:rsid w:val="00E2667F"/>
    <w:rsid w:val="00E316DF"/>
    <w:rsid w:val="00E358FB"/>
    <w:rsid w:val="00E36A06"/>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162"/>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1EA"/>
    <w:rsid w:val="00F37A6B"/>
    <w:rsid w:val="00F417BC"/>
    <w:rsid w:val="00F44032"/>
    <w:rsid w:val="00F54F87"/>
    <w:rsid w:val="00F6018E"/>
    <w:rsid w:val="00F614D5"/>
    <w:rsid w:val="00F64B14"/>
    <w:rsid w:val="00F672F4"/>
    <w:rsid w:val="00F73D45"/>
    <w:rsid w:val="00F753E6"/>
    <w:rsid w:val="00F82D16"/>
    <w:rsid w:val="00F91C86"/>
    <w:rsid w:val="00F94CE2"/>
    <w:rsid w:val="00FA257D"/>
    <w:rsid w:val="00FA2812"/>
    <w:rsid w:val="00FA39BB"/>
    <w:rsid w:val="00FA640E"/>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267EC"/>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62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23191C"/>
    <w:pPr>
      <w:keepNext/>
      <w:keepLines/>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7E6207"/>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7E62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7E62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7E62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191C"/>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7E62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7E62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7E62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7E62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7E6207"/>
    <w:pPr>
      <w:ind w:left="720"/>
      <w:contextualSpacing/>
    </w:pPr>
  </w:style>
  <w:style w:type="character" w:styleId="Hyperlink">
    <w:name w:val="Hyperlink"/>
    <w:uiPriority w:val="99"/>
    <w:unhideWhenUsed/>
    <w:rsid w:val="007E6207"/>
    <w:rPr>
      <w:color w:val="0000FF"/>
      <w:u w:val="single"/>
    </w:rPr>
  </w:style>
  <w:style w:type="paragraph" w:customStyle="1" w:styleId="NumList">
    <w:name w:val="NumList"/>
    <w:qFormat/>
    <w:rsid w:val="007E62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E62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7E6207"/>
    <w:pPr>
      <w:outlineLvl w:val="9"/>
    </w:pPr>
  </w:style>
  <w:style w:type="paragraph" w:styleId="TOC2">
    <w:name w:val="toc 2"/>
    <w:next w:val="Normal"/>
    <w:autoRedefine/>
    <w:uiPriority w:val="39"/>
    <w:unhideWhenUsed/>
    <w:qFormat/>
    <w:rsid w:val="007E62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7E62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7E6207"/>
    <w:pPr>
      <w:ind w:left="480"/>
    </w:pPr>
    <w:rPr>
      <w:i/>
      <w:iCs/>
      <w:sz w:val="22"/>
      <w:szCs w:val="22"/>
    </w:rPr>
  </w:style>
  <w:style w:type="paragraph" w:styleId="Header">
    <w:name w:val="header"/>
    <w:basedOn w:val="Normal"/>
    <w:link w:val="HeaderChar"/>
    <w:uiPriority w:val="99"/>
    <w:unhideWhenUsed/>
    <w:rsid w:val="007E6207"/>
    <w:pPr>
      <w:tabs>
        <w:tab w:val="center" w:pos="4680"/>
        <w:tab w:val="right" w:pos="9360"/>
      </w:tabs>
    </w:pPr>
  </w:style>
  <w:style w:type="character" w:customStyle="1" w:styleId="HeaderChar">
    <w:name w:val="Header Char"/>
    <w:basedOn w:val="DefaultParagraphFont"/>
    <w:link w:val="Header"/>
    <w:uiPriority w:val="99"/>
    <w:rsid w:val="007E6207"/>
    <w:rPr>
      <w:rFonts w:ascii="Times New Roman" w:hAnsi="Times New Roman"/>
      <w:sz w:val="24"/>
      <w:szCs w:val="24"/>
    </w:rPr>
  </w:style>
  <w:style w:type="paragraph" w:styleId="Footer">
    <w:name w:val="footer"/>
    <w:basedOn w:val="Normal"/>
    <w:link w:val="FooterChar"/>
    <w:uiPriority w:val="99"/>
    <w:unhideWhenUsed/>
    <w:rsid w:val="007E6207"/>
    <w:pPr>
      <w:tabs>
        <w:tab w:val="center" w:pos="4680"/>
        <w:tab w:val="right" w:pos="9360"/>
      </w:tabs>
    </w:pPr>
  </w:style>
  <w:style w:type="character" w:customStyle="1" w:styleId="FooterChar">
    <w:name w:val="Footer Char"/>
    <w:basedOn w:val="DefaultParagraphFont"/>
    <w:link w:val="Footer"/>
    <w:uiPriority w:val="99"/>
    <w:rsid w:val="007E6207"/>
    <w:rPr>
      <w:rFonts w:ascii="Times New Roman" w:hAnsi="Times New Roman"/>
      <w:sz w:val="24"/>
      <w:szCs w:val="24"/>
    </w:rPr>
  </w:style>
  <w:style w:type="paragraph" w:customStyle="1" w:styleId="CCode">
    <w:name w:val="C_Code"/>
    <w:link w:val="CCodeChar"/>
    <w:qFormat/>
    <w:rsid w:val="007E62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7E62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7E6207"/>
    <w:pPr>
      <w:ind w:left="720"/>
    </w:pPr>
    <w:rPr>
      <w:sz w:val="18"/>
      <w:szCs w:val="18"/>
    </w:rPr>
  </w:style>
  <w:style w:type="paragraph" w:styleId="TOC5">
    <w:name w:val="toc 5"/>
    <w:basedOn w:val="Normal"/>
    <w:next w:val="Normal"/>
    <w:autoRedefine/>
    <w:uiPriority w:val="39"/>
    <w:unhideWhenUsed/>
    <w:rsid w:val="007E6207"/>
    <w:pPr>
      <w:ind w:left="960"/>
    </w:pPr>
    <w:rPr>
      <w:sz w:val="18"/>
      <w:szCs w:val="18"/>
    </w:rPr>
  </w:style>
  <w:style w:type="paragraph" w:styleId="TOC6">
    <w:name w:val="toc 6"/>
    <w:basedOn w:val="Normal"/>
    <w:next w:val="Normal"/>
    <w:autoRedefine/>
    <w:uiPriority w:val="39"/>
    <w:unhideWhenUsed/>
    <w:rsid w:val="007E6207"/>
    <w:pPr>
      <w:ind w:left="1200"/>
    </w:pPr>
    <w:rPr>
      <w:sz w:val="18"/>
      <w:szCs w:val="18"/>
    </w:rPr>
  </w:style>
  <w:style w:type="paragraph" w:styleId="TOC7">
    <w:name w:val="toc 7"/>
    <w:basedOn w:val="Normal"/>
    <w:next w:val="Normal"/>
    <w:autoRedefine/>
    <w:uiPriority w:val="39"/>
    <w:unhideWhenUsed/>
    <w:rsid w:val="007E6207"/>
    <w:pPr>
      <w:ind w:left="1440"/>
    </w:pPr>
    <w:rPr>
      <w:sz w:val="18"/>
      <w:szCs w:val="18"/>
    </w:rPr>
  </w:style>
  <w:style w:type="paragraph" w:styleId="TOC8">
    <w:name w:val="toc 8"/>
    <w:basedOn w:val="Normal"/>
    <w:next w:val="Normal"/>
    <w:autoRedefine/>
    <w:uiPriority w:val="39"/>
    <w:unhideWhenUsed/>
    <w:rsid w:val="007E6207"/>
    <w:pPr>
      <w:ind w:left="1680"/>
    </w:pPr>
    <w:rPr>
      <w:sz w:val="18"/>
      <w:szCs w:val="18"/>
    </w:rPr>
  </w:style>
  <w:style w:type="paragraph" w:styleId="TOC9">
    <w:name w:val="toc 9"/>
    <w:basedOn w:val="Normal"/>
    <w:next w:val="Normal"/>
    <w:autoRedefine/>
    <w:uiPriority w:val="39"/>
    <w:unhideWhenUsed/>
    <w:rsid w:val="007E6207"/>
    <w:pPr>
      <w:ind w:left="1920"/>
    </w:pPr>
    <w:rPr>
      <w:sz w:val="18"/>
      <w:szCs w:val="18"/>
    </w:rPr>
  </w:style>
  <w:style w:type="table" w:styleId="TableGrid">
    <w:name w:val="Table Grid"/>
    <w:basedOn w:val="TableNormal"/>
    <w:uiPriority w:val="59"/>
    <w:rsid w:val="007E62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7E62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7E6207"/>
    <w:rPr>
      <w:rFonts w:ascii="Tahoma" w:hAnsi="Tahoma" w:cs="Tahoma"/>
      <w:sz w:val="16"/>
      <w:szCs w:val="16"/>
    </w:rPr>
  </w:style>
  <w:style w:type="character" w:customStyle="1" w:styleId="BalloonTextChar">
    <w:name w:val="Balloon Text Char"/>
    <w:link w:val="BalloonText"/>
    <w:uiPriority w:val="99"/>
    <w:semiHidden/>
    <w:rsid w:val="007E6207"/>
    <w:rPr>
      <w:rFonts w:ascii="Tahoma" w:hAnsi="Tahoma" w:cs="Tahoma"/>
      <w:sz w:val="16"/>
      <w:szCs w:val="16"/>
    </w:rPr>
  </w:style>
  <w:style w:type="paragraph" w:styleId="Caption">
    <w:name w:val="caption"/>
    <w:basedOn w:val="Normal"/>
    <w:next w:val="Normal"/>
    <w:uiPriority w:val="35"/>
    <w:unhideWhenUsed/>
    <w:qFormat/>
    <w:rsid w:val="007E6207"/>
    <w:rPr>
      <w:b/>
      <w:bCs/>
      <w:color w:val="4F81BD"/>
      <w:sz w:val="18"/>
      <w:szCs w:val="18"/>
    </w:rPr>
  </w:style>
  <w:style w:type="paragraph" w:styleId="DocumentMap">
    <w:name w:val="Document Map"/>
    <w:basedOn w:val="Normal"/>
    <w:link w:val="DocumentMapChar"/>
    <w:uiPriority w:val="99"/>
    <w:semiHidden/>
    <w:unhideWhenUsed/>
    <w:rsid w:val="007E6207"/>
    <w:rPr>
      <w:rFonts w:ascii="Tahoma" w:hAnsi="Tahoma" w:cs="Tahoma"/>
      <w:sz w:val="16"/>
      <w:szCs w:val="16"/>
    </w:rPr>
  </w:style>
  <w:style w:type="character" w:customStyle="1" w:styleId="DocumentMapChar">
    <w:name w:val="Document Map Char"/>
    <w:link w:val="DocumentMap"/>
    <w:uiPriority w:val="99"/>
    <w:semiHidden/>
    <w:rsid w:val="007E6207"/>
    <w:rPr>
      <w:rFonts w:ascii="Tahoma" w:hAnsi="Tahoma" w:cs="Tahoma"/>
      <w:sz w:val="16"/>
      <w:szCs w:val="16"/>
    </w:rPr>
  </w:style>
  <w:style w:type="character" w:styleId="PlaceholderText">
    <w:name w:val="Placeholder Text"/>
    <w:uiPriority w:val="99"/>
    <w:semiHidden/>
    <w:rsid w:val="007E6207"/>
    <w:rPr>
      <w:color w:val="808080"/>
    </w:rPr>
  </w:style>
  <w:style w:type="character" w:styleId="CommentReference">
    <w:name w:val="annotation reference"/>
    <w:uiPriority w:val="99"/>
    <w:semiHidden/>
    <w:unhideWhenUsed/>
    <w:rsid w:val="007E6207"/>
    <w:rPr>
      <w:sz w:val="16"/>
      <w:szCs w:val="16"/>
    </w:rPr>
  </w:style>
  <w:style w:type="paragraph" w:styleId="CommentText">
    <w:name w:val="annotation text"/>
    <w:basedOn w:val="Normal"/>
    <w:link w:val="CommentTextChar"/>
    <w:uiPriority w:val="99"/>
    <w:semiHidden/>
    <w:unhideWhenUsed/>
    <w:rsid w:val="007E6207"/>
    <w:rPr>
      <w:sz w:val="20"/>
      <w:szCs w:val="20"/>
    </w:rPr>
  </w:style>
  <w:style w:type="character" w:customStyle="1" w:styleId="CommentTextChar">
    <w:name w:val="Comment Text Char"/>
    <w:basedOn w:val="DefaultParagraphFont"/>
    <w:link w:val="CommentText"/>
    <w:uiPriority w:val="99"/>
    <w:semiHidden/>
    <w:rsid w:val="007E62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E6207"/>
    <w:rPr>
      <w:b/>
      <w:bCs/>
    </w:rPr>
  </w:style>
  <w:style w:type="character" w:customStyle="1" w:styleId="CommentSubjectChar">
    <w:name w:val="Comment Subject Char"/>
    <w:link w:val="CommentSubject"/>
    <w:uiPriority w:val="99"/>
    <w:semiHidden/>
    <w:rsid w:val="007E6207"/>
    <w:rPr>
      <w:rFonts w:ascii="Times New Roman" w:hAnsi="Times New Roman"/>
      <w:b/>
      <w:bCs/>
      <w:sz w:val="20"/>
      <w:szCs w:val="20"/>
    </w:rPr>
  </w:style>
  <w:style w:type="character" w:styleId="FollowedHyperlink">
    <w:name w:val="FollowedHyperlink"/>
    <w:basedOn w:val="DefaultParagraphFont"/>
    <w:uiPriority w:val="99"/>
    <w:semiHidden/>
    <w:unhideWhenUsed/>
    <w:rsid w:val="007E6207"/>
    <w:rPr>
      <w:color w:val="954F72" w:themeColor="followedHyperlink"/>
      <w:u w:val="single"/>
    </w:rPr>
  </w:style>
  <w:style w:type="paragraph" w:customStyle="1" w:styleId="p1">
    <w:name w:val="p1"/>
    <w:basedOn w:val="Normal"/>
    <w:rsid w:val="007E6207"/>
    <w:pPr>
      <w:shd w:val="clear" w:color="auto" w:fill="FFFFFF"/>
    </w:pPr>
    <w:rPr>
      <w:rFonts w:ascii="Menlo" w:hAnsi="Menlo" w:cs="Menlo"/>
      <w:color w:val="000000"/>
      <w:sz w:val="17"/>
      <w:szCs w:val="17"/>
    </w:rPr>
  </w:style>
  <w:style w:type="character" w:customStyle="1" w:styleId="s1">
    <w:name w:val="s1"/>
    <w:basedOn w:val="DefaultParagraphFont"/>
    <w:rsid w:val="007E6207"/>
  </w:style>
  <w:style w:type="paragraph" w:customStyle="1" w:styleId="Exercise">
    <w:name w:val="Exercise"/>
    <w:basedOn w:val="Heading2"/>
    <w:qFormat/>
    <w:rsid w:val="007E6207"/>
    <w:pPr>
      <w:numPr>
        <w:numId w:val="3"/>
      </w:numPr>
      <w:ind w:left="0"/>
    </w:pPr>
  </w:style>
  <w:style w:type="character" w:customStyle="1" w:styleId="apple-converted-space">
    <w:name w:val="apple-converted-space"/>
    <w:basedOn w:val="DefaultParagraphFont"/>
    <w:rsid w:val="007E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B6F25-FD50-4538-ADAB-77CF3246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217</TotalTime>
  <Pages>1</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69</cp:revision>
  <cp:lastPrinted>2018-09-28T00:28:00Z</cp:lastPrinted>
  <dcterms:created xsi:type="dcterms:W3CDTF">2017-09-12T21:53:00Z</dcterms:created>
  <dcterms:modified xsi:type="dcterms:W3CDTF">2018-09-28T00:28:00Z</dcterms:modified>
</cp:coreProperties>
</file>