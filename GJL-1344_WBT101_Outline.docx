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BB88F" w14:textId="6D0C163E" w:rsidR="00D651E8" w:rsidRDefault="00D651E8" w:rsidP="00813846"/>
    <w:p w14:paraId="56ABB890" w14:textId="77777777" w:rsidR="00D651E8" w:rsidRDefault="00D651E8">
      <w:pPr>
        <w:ind w:right="-990"/>
        <w:rPr>
          <w:b/>
          <w:sz w:val="28"/>
        </w:rPr>
      </w:pPr>
    </w:p>
    <w:p w14:paraId="56ABB891" w14:textId="77777777" w:rsidR="00D651E8" w:rsidRDefault="00D651E8">
      <w:pPr>
        <w:ind w:right="-990"/>
        <w:jc w:val="center"/>
        <w:rPr>
          <w:b/>
          <w:sz w:val="28"/>
        </w:rPr>
      </w:pPr>
      <w:r>
        <w:rPr>
          <w:b/>
          <w:sz w:val="28"/>
        </w:rPr>
        <w:t>CYPRESS SEMICONDUCTOR CORPORATION</w:t>
      </w:r>
    </w:p>
    <w:p w14:paraId="56ABB892" w14:textId="77777777" w:rsidR="00D651E8" w:rsidRDefault="00D651E8">
      <w:pPr>
        <w:pStyle w:val="AppendixTitle1"/>
        <w:keepLines w:val="0"/>
        <w:spacing w:after="0"/>
        <w:ind w:firstLine="720"/>
      </w:pPr>
      <w:r>
        <w:t>Internal Correspondence</w:t>
      </w:r>
    </w:p>
    <w:p w14:paraId="56ABB893" w14:textId="77777777" w:rsidR="00D651E8" w:rsidRDefault="00D651E8">
      <w:pPr>
        <w:pStyle w:val="Body"/>
        <w:spacing w:after="0"/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2756"/>
        <w:gridCol w:w="6262"/>
        <w:gridCol w:w="630"/>
      </w:tblGrid>
      <w:tr w:rsidR="00D651E8" w14:paraId="56ABB896" w14:textId="77777777">
        <w:trPr>
          <w:gridAfter w:val="1"/>
          <w:wAfter w:w="630" w:type="dxa"/>
          <w:trHeight w:val="288"/>
        </w:trPr>
        <w:tc>
          <w:tcPr>
            <w:tcW w:w="2756" w:type="dxa"/>
            <w:vAlign w:val="center"/>
          </w:tcPr>
          <w:p w14:paraId="56ABB894" w14:textId="77777777" w:rsidR="00D651E8" w:rsidRDefault="00D651E8">
            <w:pPr>
              <w:jc w:val="righ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6262" w:type="dxa"/>
            <w:vAlign w:val="center"/>
          </w:tcPr>
          <w:p w14:paraId="56ABB895" w14:textId="39D5647C" w:rsidR="00D651E8" w:rsidRDefault="008E2F75" w:rsidP="00D00C10">
            <w:pPr>
              <w:pStyle w:val="TableHeader1"/>
              <w:rPr>
                <w:bCs/>
              </w:rPr>
            </w:pPr>
            <w:r>
              <w:fldChar w:fldCharType="begin"/>
            </w:r>
            <w:r>
              <w:instrText xml:space="preserve"> DATE  \* MERGEFORMAT </w:instrText>
            </w:r>
            <w:r>
              <w:fldChar w:fldCharType="separate"/>
            </w:r>
            <w:r w:rsidR="00DC2D9B" w:rsidRPr="00DC2D9B">
              <w:rPr>
                <w:b w:val="0"/>
                <w:noProof/>
              </w:rPr>
              <w:t>1/2/2018</w:t>
            </w:r>
            <w:r>
              <w:rPr>
                <w:b w:val="0"/>
                <w:noProof/>
              </w:rPr>
              <w:fldChar w:fldCharType="end"/>
            </w:r>
          </w:p>
        </w:tc>
      </w:tr>
      <w:tr w:rsidR="00D651E8" w14:paraId="56ABB899" w14:textId="77777777">
        <w:trPr>
          <w:gridAfter w:val="1"/>
          <w:wAfter w:w="630" w:type="dxa"/>
          <w:trHeight w:val="288"/>
        </w:trPr>
        <w:tc>
          <w:tcPr>
            <w:tcW w:w="2756" w:type="dxa"/>
            <w:vAlign w:val="center"/>
          </w:tcPr>
          <w:p w14:paraId="56ABB897" w14:textId="77777777" w:rsidR="00D651E8" w:rsidRDefault="00D651E8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6262" w:type="dxa"/>
            <w:vAlign w:val="center"/>
          </w:tcPr>
          <w:p w14:paraId="56ABB898" w14:textId="77777777" w:rsidR="00D651E8" w:rsidRDefault="009A54D7" w:rsidP="009A54D7">
            <w:pPr>
              <w:rPr>
                <w:b/>
              </w:rPr>
            </w:pPr>
            <w:r>
              <w:rPr>
                <w:b/>
              </w:rPr>
              <w:t>Alan Hawse</w:t>
            </w:r>
            <w:r w:rsidR="00754D2B">
              <w:rPr>
                <w:b/>
              </w:rPr>
              <w:t xml:space="preserve"> (</w:t>
            </w:r>
            <w:r>
              <w:rPr>
                <w:b/>
              </w:rPr>
              <w:t>ARH</w:t>
            </w:r>
            <w:r w:rsidR="008042C8">
              <w:rPr>
                <w:b/>
              </w:rPr>
              <w:t>)</w:t>
            </w:r>
          </w:p>
        </w:tc>
      </w:tr>
      <w:tr w:rsidR="00D651E8" w14:paraId="56ABB89C" w14:textId="77777777">
        <w:trPr>
          <w:gridAfter w:val="1"/>
          <w:wAfter w:w="630" w:type="dxa"/>
          <w:trHeight w:val="288"/>
        </w:trPr>
        <w:tc>
          <w:tcPr>
            <w:tcW w:w="2756" w:type="dxa"/>
          </w:tcPr>
          <w:p w14:paraId="56ABB89A" w14:textId="77777777" w:rsidR="00D651E8" w:rsidRDefault="00D651E8">
            <w:pPr>
              <w:pStyle w:val="Header"/>
              <w:keepLines w:val="0"/>
              <w:tabs>
                <w:tab w:val="clear" w:pos="4320"/>
                <w:tab w:val="clear" w:pos="8640"/>
              </w:tabs>
              <w:jc w:val="right"/>
            </w:pPr>
            <w:r>
              <w:t>Author:</w:t>
            </w:r>
          </w:p>
        </w:tc>
        <w:tc>
          <w:tcPr>
            <w:tcW w:w="6262" w:type="dxa"/>
          </w:tcPr>
          <w:p w14:paraId="56ABB89B" w14:textId="77777777" w:rsidR="00D651E8" w:rsidRDefault="00D00C10">
            <w:pPr>
              <w:pStyle w:val="Header"/>
              <w:keepLines w:val="0"/>
              <w:tabs>
                <w:tab w:val="clear" w:pos="4320"/>
                <w:tab w:val="clear" w:pos="8640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t>Greg Landry (GJL</w:t>
            </w:r>
            <w:r w:rsidR="00D651E8">
              <w:rPr>
                <w:b w:val="0"/>
                <w:bCs/>
              </w:rPr>
              <w:t>)</w:t>
            </w:r>
          </w:p>
        </w:tc>
      </w:tr>
      <w:tr w:rsidR="00D651E8" w14:paraId="56ABB89F" w14:textId="77777777">
        <w:trPr>
          <w:gridAfter w:val="1"/>
          <w:wAfter w:w="630" w:type="dxa"/>
          <w:trHeight w:val="288"/>
        </w:trPr>
        <w:tc>
          <w:tcPr>
            <w:tcW w:w="2756" w:type="dxa"/>
            <w:vAlign w:val="center"/>
          </w:tcPr>
          <w:p w14:paraId="56ABB89D" w14:textId="77777777" w:rsidR="00D651E8" w:rsidRDefault="00D651E8">
            <w:pPr>
              <w:jc w:val="right"/>
              <w:rPr>
                <w:b/>
              </w:rPr>
            </w:pPr>
            <w:r>
              <w:rPr>
                <w:b/>
              </w:rPr>
              <w:t>Author File#:</w:t>
            </w:r>
          </w:p>
        </w:tc>
        <w:tc>
          <w:tcPr>
            <w:tcW w:w="6262" w:type="dxa"/>
            <w:vAlign w:val="center"/>
          </w:tcPr>
          <w:p w14:paraId="56ABB89E" w14:textId="574E560C" w:rsidR="00D651E8" w:rsidRDefault="00D00C10" w:rsidP="00121DE4">
            <w:pPr>
              <w:pStyle w:val="Body"/>
              <w:spacing w:after="0"/>
              <w:rPr>
                <w:bCs/>
              </w:rPr>
            </w:pPr>
            <w:r>
              <w:rPr>
                <w:bCs/>
              </w:rPr>
              <w:t>GJL-</w:t>
            </w:r>
            <w:r w:rsidR="00CC4EB1">
              <w:rPr>
                <w:bCs/>
              </w:rPr>
              <w:t>1344</w:t>
            </w:r>
          </w:p>
        </w:tc>
      </w:tr>
      <w:tr w:rsidR="00D651E8" w14:paraId="56ABB8A2" w14:textId="77777777">
        <w:trPr>
          <w:gridAfter w:val="1"/>
          <w:wAfter w:w="630" w:type="dxa"/>
          <w:trHeight w:val="288"/>
        </w:trPr>
        <w:tc>
          <w:tcPr>
            <w:tcW w:w="2756" w:type="dxa"/>
            <w:vAlign w:val="center"/>
          </w:tcPr>
          <w:p w14:paraId="56ABB8A0" w14:textId="77777777" w:rsidR="00D651E8" w:rsidRDefault="00D651E8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6262" w:type="dxa"/>
            <w:vAlign w:val="center"/>
          </w:tcPr>
          <w:p w14:paraId="56ABB8A1" w14:textId="6911B2EB" w:rsidR="00D651E8" w:rsidRDefault="00CC4EB1">
            <w:pPr>
              <w:pStyle w:val="Body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Cypress Academy WICED Bluetooth 101 </w:t>
            </w:r>
            <w:r w:rsidR="00711396">
              <w:rPr>
                <w:b/>
                <w:bCs/>
              </w:rPr>
              <w:t xml:space="preserve">Course </w:t>
            </w:r>
            <w:r>
              <w:rPr>
                <w:b/>
                <w:bCs/>
              </w:rPr>
              <w:t>Outline</w:t>
            </w:r>
          </w:p>
        </w:tc>
      </w:tr>
      <w:tr w:rsidR="00D651E8" w14:paraId="56ABB8A5" w14:textId="77777777">
        <w:trPr>
          <w:gridAfter w:val="1"/>
          <w:wAfter w:w="630" w:type="dxa"/>
          <w:trHeight w:val="288"/>
        </w:trPr>
        <w:tc>
          <w:tcPr>
            <w:tcW w:w="2756" w:type="dxa"/>
            <w:vAlign w:val="center"/>
          </w:tcPr>
          <w:p w14:paraId="56ABB8A3" w14:textId="77777777" w:rsidR="00D651E8" w:rsidRDefault="00D651E8">
            <w:pPr>
              <w:jc w:val="right"/>
              <w:rPr>
                <w:b/>
              </w:rPr>
            </w:pPr>
            <w:r>
              <w:rPr>
                <w:b/>
              </w:rPr>
              <w:t>Category:</w:t>
            </w:r>
          </w:p>
        </w:tc>
        <w:tc>
          <w:tcPr>
            <w:tcW w:w="6262" w:type="dxa"/>
            <w:vAlign w:val="center"/>
          </w:tcPr>
          <w:p w14:paraId="56ABB8A4" w14:textId="08E15134" w:rsidR="00D651E8" w:rsidRDefault="00813846" w:rsidP="00813846">
            <w:pPr>
              <w:pStyle w:val="Body"/>
              <w:spacing w:after="0"/>
              <w:ind w:right="-195"/>
            </w:pPr>
            <w:r>
              <w:t>IoT</w:t>
            </w:r>
            <w:r w:rsidR="00121DE4">
              <w:t>, PSoC, MCU</w:t>
            </w:r>
            <w:r w:rsidR="00CC4EB1">
              <w:t>, Bluetooth Classic, BR, EDR, BLE</w:t>
            </w:r>
          </w:p>
        </w:tc>
      </w:tr>
      <w:tr w:rsidR="00D651E8" w14:paraId="56ABB8A8" w14:textId="77777777">
        <w:trPr>
          <w:trHeight w:val="144"/>
        </w:trPr>
        <w:tc>
          <w:tcPr>
            <w:tcW w:w="2756" w:type="dxa"/>
            <w:vAlign w:val="center"/>
          </w:tcPr>
          <w:p w14:paraId="56ABB8A6" w14:textId="77777777" w:rsidR="00D651E8" w:rsidRDefault="00D651E8">
            <w:pPr>
              <w:jc w:val="right"/>
              <w:rPr>
                <w:b/>
              </w:rPr>
            </w:pPr>
            <w:r>
              <w:rPr>
                <w:b/>
              </w:rPr>
              <w:t>Distribution:</w:t>
            </w:r>
          </w:p>
        </w:tc>
        <w:tc>
          <w:tcPr>
            <w:tcW w:w="6892" w:type="dxa"/>
            <w:gridSpan w:val="2"/>
            <w:vAlign w:val="center"/>
          </w:tcPr>
          <w:p w14:paraId="56ABB8A7" w14:textId="12752855" w:rsidR="003703CF" w:rsidRDefault="003703CF" w:rsidP="00D00C10">
            <w:pPr>
              <w:pStyle w:val="Body"/>
              <w:spacing w:after="0"/>
              <w:ind w:right="-195"/>
            </w:pPr>
            <w:r>
              <w:t xml:space="preserve">GRGA, HNTR, MIFO, </w:t>
            </w:r>
            <w:r w:rsidR="008A3FBB">
              <w:t xml:space="preserve">SKUV, </w:t>
            </w:r>
            <w:r>
              <w:t>YFS</w:t>
            </w:r>
            <w:r w:rsidR="00DC2D9B">
              <w:t>, SGUP, RICA</w:t>
            </w:r>
            <w:bookmarkStart w:id="0" w:name="_GoBack"/>
            <w:bookmarkEnd w:id="0"/>
          </w:p>
        </w:tc>
      </w:tr>
    </w:tbl>
    <w:p w14:paraId="56ABB8A9" w14:textId="77777777" w:rsidR="00D651E8" w:rsidRDefault="00D651E8">
      <w:pPr>
        <w:pStyle w:val="BlockText"/>
        <w:pBdr>
          <w:bottom w:val="single" w:sz="6" w:space="1" w:color="auto"/>
        </w:pBdr>
        <w:ind w:left="0" w:right="-180"/>
      </w:pPr>
    </w:p>
    <w:p w14:paraId="6726C8B9" w14:textId="77777777" w:rsidR="002B4F5F" w:rsidRDefault="002B4F5F" w:rsidP="002B4F5F">
      <w:pPr>
        <w:pStyle w:val="Heading1"/>
      </w:pPr>
      <w:r>
        <w:t>History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164"/>
        <w:gridCol w:w="8484"/>
      </w:tblGrid>
      <w:tr w:rsidR="002B4F5F" w14:paraId="32EB88BE" w14:textId="77777777" w:rsidTr="00BC5C4E">
        <w:trPr>
          <w:tblHeader/>
        </w:trPr>
        <w:tc>
          <w:tcPr>
            <w:tcW w:w="1164" w:type="dxa"/>
            <w:shd w:val="clear" w:color="auto" w:fill="D9D9D9" w:themeFill="background1" w:themeFillShade="D9"/>
          </w:tcPr>
          <w:p w14:paraId="55EF4922" w14:textId="77777777" w:rsidR="002B4F5F" w:rsidRPr="00BA12F9" w:rsidRDefault="002B4F5F" w:rsidP="00BC5C4E">
            <w:pPr>
              <w:pStyle w:val="BlockText"/>
              <w:ind w:left="0" w:right="0"/>
              <w:rPr>
                <w:b/>
              </w:rPr>
            </w:pPr>
            <w:r w:rsidRPr="00BA12F9">
              <w:rPr>
                <w:b/>
              </w:rPr>
              <w:t>Version</w:t>
            </w:r>
          </w:p>
        </w:tc>
        <w:tc>
          <w:tcPr>
            <w:tcW w:w="8484" w:type="dxa"/>
            <w:shd w:val="clear" w:color="auto" w:fill="D9D9D9" w:themeFill="background1" w:themeFillShade="D9"/>
          </w:tcPr>
          <w:p w14:paraId="57D574B8" w14:textId="77777777" w:rsidR="002B4F5F" w:rsidRPr="00BA12F9" w:rsidRDefault="002B4F5F" w:rsidP="00BC5C4E">
            <w:pPr>
              <w:pStyle w:val="BlockText"/>
              <w:ind w:left="0" w:right="0"/>
              <w:rPr>
                <w:b/>
              </w:rPr>
            </w:pPr>
            <w:r w:rsidRPr="00BA12F9">
              <w:rPr>
                <w:b/>
              </w:rPr>
              <w:t>Summary of Changes</w:t>
            </w:r>
          </w:p>
        </w:tc>
      </w:tr>
      <w:tr w:rsidR="002B4F5F" w14:paraId="74739186" w14:textId="77777777" w:rsidTr="00BC5C4E">
        <w:tc>
          <w:tcPr>
            <w:tcW w:w="1164" w:type="dxa"/>
          </w:tcPr>
          <w:p w14:paraId="10E9A8F5" w14:textId="77777777" w:rsidR="002B4F5F" w:rsidRDefault="002B4F5F" w:rsidP="00BC5C4E">
            <w:pPr>
              <w:pStyle w:val="BlockText"/>
              <w:ind w:left="0" w:right="0"/>
            </w:pPr>
            <w:r>
              <w:t>**</w:t>
            </w:r>
          </w:p>
        </w:tc>
        <w:tc>
          <w:tcPr>
            <w:tcW w:w="8484" w:type="dxa"/>
          </w:tcPr>
          <w:p w14:paraId="6F0380DD" w14:textId="77777777" w:rsidR="002B4F5F" w:rsidRDefault="002B4F5F" w:rsidP="00BC5C4E">
            <w:pPr>
              <w:pStyle w:val="BlockText"/>
              <w:ind w:left="0" w:right="0"/>
            </w:pPr>
            <w:r>
              <w:t>Initial version</w:t>
            </w:r>
          </w:p>
        </w:tc>
      </w:tr>
    </w:tbl>
    <w:p w14:paraId="56ABB8AA" w14:textId="77777777" w:rsidR="008042C8" w:rsidRDefault="008042C8" w:rsidP="008042C8">
      <w:pPr>
        <w:pStyle w:val="Heading1"/>
      </w:pPr>
      <w:r>
        <w:t>Summary</w:t>
      </w:r>
    </w:p>
    <w:p w14:paraId="450D8D1C" w14:textId="41EC0A1A" w:rsidR="001D5C45" w:rsidRDefault="00CC4EB1" w:rsidP="00121DE4">
      <w:r>
        <w:t xml:space="preserve">A proposed outline for a 2-day Cypress Academy WICED Bluetooth 101 (WBT-101) </w:t>
      </w:r>
      <w:r w:rsidR="00711396">
        <w:t xml:space="preserve">class </w:t>
      </w:r>
      <w:r>
        <w:t>is provided below. The proposed class is similar in format to the existing WICED Wi-Fi 101 (WW-101) class.</w:t>
      </w:r>
    </w:p>
    <w:p w14:paraId="05743F6B" w14:textId="1613B6ED" w:rsidR="00CC4EB1" w:rsidRDefault="00CC4EB1" w:rsidP="00121DE4"/>
    <w:p w14:paraId="0D5D6516" w14:textId="796EC7D1" w:rsidR="00CC4EB1" w:rsidRDefault="00CC4EB1" w:rsidP="00121DE4">
      <w:r>
        <w:t>The class will use a WICED Bluetooth kit containing a CYW20719 device and a separate shield kit. The current plan is to use the CYW920719Q40EVB-01 Evaluation Board and the CY8CKIT-032 PSoC 4 Analog Front End Shield.</w:t>
      </w:r>
    </w:p>
    <w:p w14:paraId="76A83345" w14:textId="77777777" w:rsidR="00AD17A5" w:rsidRDefault="00AD17A5">
      <w:pPr>
        <w:rPr>
          <w:b/>
          <w:caps/>
          <w:kern w:val="28"/>
          <w:sz w:val="28"/>
        </w:rPr>
      </w:pPr>
      <w:r>
        <w:br w:type="page"/>
      </w:r>
    </w:p>
    <w:p w14:paraId="56ABB8AC" w14:textId="609CB3BD" w:rsidR="008042C8" w:rsidRDefault="00AD17A5" w:rsidP="008042C8">
      <w:pPr>
        <w:pStyle w:val="Heading1"/>
      </w:pPr>
      <w:r>
        <w:lastRenderedPageBreak/>
        <w:t>Class Outline</w:t>
      </w:r>
    </w:p>
    <w:p w14:paraId="5808CF3F" w14:textId="77777777" w:rsidR="00AD17A5" w:rsidRPr="00AD17A5" w:rsidRDefault="00AD17A5" w:rsidP="00AD17A5">
      <w:pPr>
        <w:keepNext/>
        <w:keepLines/>
        <w:spacing w:before="240"/>
        <w:outlineLvl w:val="0"/>
        <w:rPr>
          <w:rFonts w:ascii="Calibri Light" w:hAnsi="Calibri Light"/>
          <w:color w:val="2F5496"/>
          <w:sz w:val="32"/>
          <w:szCs w:val="32"/>
        </w:rPr>
      </w:pPr>
      <w:r w:rsidRPr="00AD17A5">
        <w:rPr>
          <w:rFonts w:ascii="Calibri Light" w:hAnsi="Calibri Light"/>
          <w:color w:val="2F5496"/>
          <w:sz w:val="32"/>
          <w:szCs w:val="32"/>
        </w:rPr>
        <w:t>Chapter 0 – Intro</w:t>
      </w:r>
    </w:p>
    <w:p w14:paraId="6503951A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Lecture:</w:t>
      </w:r>
    </w:p>
    <w:p w14:paraId="557BF1E4" w14:textId="77777777" w:rsidR="00AD17A5" w:rsidRPr="00AD17A5" w:rsidRDefault="00AD17A5" w:rsidP="00AD17A5">
      <w:pPr>
        <w:ind w:left="72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ab/>
        <w:t>Class Summary and Expectations</w:t>
      </w:r>
    </w:p>
    <w:p w14:paraId="0EFBA3CE" w14:textId="77777777" w:rsidR="00AD17A5" w:rsidRPr="00AD17A5" w:rsidRDefault="00AD17A5" w:rsidP="00AD17A5">
      <w:pPr>
        <w:ind w:left="72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ab/>
        <w:t>Pre-requisites</w:t>
      </w:r>
    </w:p>
    <w:p w14:paraId="66C7BF7E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Assumptions</w:t>
      </w:r>
    </w:p>
    <w:p w14:paraId="180A44AE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Scope</w:t>
      </w:r>
    </w:p>
    <w:p w14:paraId="5CF97D02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Agenda</w:t>
      </w:r>
    </w:p>
    <w:p w14:paraId="6A3D9F99" w14:textId="77777777" w:rsidR="00AD17A5" w:rsidRPr="00AD17A5" w:rsidRDefault="00AD17A5" w:rsidP="00AD17A5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5920A3AC" w14:textId="77777777" w:rsidR="00AD17A5" w:rsidRPr="00AD17A5" w:rsidRDefault="00AD17A5" w:rsidP="00AD17A5">
      <w:pPr>
        <w:keepNext/>
        <w:keepLines/>
        <w:spacing w:before="240"/>
        <w:outlineLvl w:val="0"/>
        <w:rPr>
          <w:rFonts w:ascii="Calibri Light" w:hAnsi="Calibri Light"/>
          <w:color w:val="2F5496"/>
          <w:sz w:val="32"/>
          <w:szCs w:val="32"/>
        </w:rPr>
      </w:pPr>
      <w:r w:rsidRPr="00AD17A5">
        <w:rPr>
          <w:rFonts w:ascii="Calibri Light" w:hAnsi="Calibri Light"/>
          <w:color w:val="2F5496"/>
          <w:sz w:val="32"/>
          <w:szCs w:val="32"/>
        </w:rPr>
        <w:t>Chapter 1 – Survey</w:t>
      </w:r>
    </w:p>
    <w:p w14:paraId="5433D753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Lecture:</w:t>
      </w:r>
    </w:p>
    <w:p w14:paraId="63D85CD3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Tour of WICED Studio SDK</w:t>
      </w:r>
    </w:p>
    <w:p w14:paraId="7E6DE40A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Tout of Documentation</w:t>
      </w:r>
    </w:p>
    <w:p w14:paraId="58D24838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Reporting Issues</w:t>
      </w:r>
    </w:p>
    <w:p w14:paraId="16297E76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Tour of SDK Structure</w:t>
      </w:r>
    </w:p>
    <w:p w14:paraId="50E540D8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Tour of BLE and Bluetooth BR/EDR</w:t>
      </w:r>
    </w:p>
    <w:p w14:paraId="05F57F5B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Tour of Chips</w:t>
      </w:r>
    </w:p>
    <w:p w14:paraId="36237437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Tour of Development Kits</w:t>
      </w:r>
    </w:p>
    <w:p w14:paraId="092E37A1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Tour of Partners</w:t>
      </w:r>
    </w:p>
    <w:p w14:paraId="4D18C034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Labs:</w:t>
      </w:r>
    </w:p>
    <w:p w14:paraId="499264E1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Create a Community Account</w:t>
      </w:r>
    </w:p>
    <w:p w14:paraId="1034EB5A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Explore the Documentation</w:t>
      </w:r>
    </w:p>
    <w:p w14:paraId="5935867A" w14:textId="77777777" w:rsidR="00AD17A5" w:rsidRPr="00AD17A5" w:rsidRDefault="00AD17A5" w:rsidP="00AD17A5">
      <w:pPr>
        <w:rPr>
          <w:rFonts w:ascii="Calibri" w:eastAsia="Calibri" w:hAnsi="Calibri" w:cs="Calibri"/>
          <w:sz w:val="22"/>
          <w:szCs w:val="22"/>
        </w:rPr>
      </w:pPr>
    </w:p>
    <w:p w14:paraId="7574EBA8" w14:textId="77777777" w:rsidR="00AD17A5" w:rsidRPr="00AD17A5" w:rsidRDefault="00AD17A5" w:rsidP="00AD17A5">
      <w:pPr>
        <w:keepNext/>
        <w:keepLines/>
        <w:spacing w:before="240"/>
        <w:outlineLvl w:val="0"/>
        <w:rPr>
          <w:rFonts w:ascii="Calibri Light" w:hAnsi="Calibri Light"/>
          <w:color w:val="2F5496"/>
          <w:sz w:val="32"/>
          <w:szCs w:val="32"/>
        </w:rPr>
      </w:pPr>
      <w:r w:rsidRPr="00AD17A5">
        <w:rPr>
          <w:rFonts w:ascii="Calibri Light" w:hAnsi="Calibri Light"/>
          <w:color w:val="2F5496"/>
          <w:sz w:val="32"/>
          <w:szCs w:val="32"/>
        </w:rPr>
        <w:t>Chapter 2 – Peripherals</w:t>
      </w:r>
    </w:p>
    <w:p w14:paraId="2181771B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Lecture:              </w:t>
      </w:r>
    </w:p>
    <w:p w14:paraId="7EC31003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Intro to WICED Studio:</w:t>
      </w:r>
    </w:p>
    <w:p w14:paraId="1C4A2EB0" w14:textId="77777777" w:rsidR="00AD17A5" w:rsidRPr="00AD17A5" w:rsidRDefault="00AD17A5" w:rsidP="00AD17A5">
      <w:pPr>
        <w:ind w:left="216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Basic operation and organization</w:t>
      </w:r>
    </w:p>
    <w:p w14:paraId="64EDE97B" w14:textId="77777777" w:rsidR="00AD17A5" w:rsidRPr="00AD17A5" w:rsidRDefault="00AD17A5" w:rsidP="00AD17A5">
      <w:pPr>
        <w:ind w:left="216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Project files and organization</w:t>
      </w:r>
    </w:p>
    <w:p w14:paraId="162301D5" w14:textId="77777777" w:rsidR="00AD17A5" w:rsidRPr="00AD17A5" w:rsidRDefault="00AD17A5" w:rsidP="00AD17A5">
      <w:pPr>
        <w:ind w:left="216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Example projects and location</w:t>
      </w:r>
    </w:p>
    <w:p w14:paraId="5809FC4E" w14:textId="77777777" w:rsidR="00AD17A5" w:rsidRPr="00AD17A5" w:rsidRDefault="00AD17A5" w:rsidP="00AD17A5">
      <w:pPr>
        <w:ind w:left="216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Platform file location and contents</w:t>
      </w:r>
    </w:p>
    <w:p w14:paraId="12211175" w14:textId="77777777" w:rsidR="00AD17A5" w:rsidRPr="00AD17A5" w:rsidRDefault="00AD17A5" w:rsidP="00AD17A5">
      <w:pPr>
        <w:ind w:left="216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Make Targets</w:t>
      </w:r>
    </w:p>
    <w:p w14:paraId="19A7762B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How to interact with peripherals using WICED Studio</w:t>
      </w:r>
    </w:p>
    <w:p w14:paraId="486D2018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Labs:</w:t>
      </w:r>
    </w:p>
    <w:p w14:paraId="1D7515B5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Blink LED</w:t>
      </w:r>
    </w:p>
    <w:p w14:paraId="2FCE8431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Use Debug UART Printing</w:t>
      </w:r>
    </w:p>
    <w:p w14:paraId="20B21190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Button</w:t>
      </w:r>
    </w:p>
    <w:p w14:paraId="6A5878E8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Interrupt</w:t>
      </w:r>
    </w:p>
    <w:p w14:paraId="5F2353F1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I2Cwrite</w:t>
      </w:r>
    </w:p>
    <w:p w14:paraId="69582176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I2Cread</w:t>
      </w:r>
    </w:p>
    <w:p w14:paraId="75088EB2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PWM</w:t>
      </w:r>
    </w:p>
    <w:p w14:paraId="645732E8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ADC</w:t>
      </w:r>
    </w:p>
    <w:p w14:paraId="0048CC05" w14:textId="77777777" w:rsidR="00AD17A5" w:rsidRPr="00AD17A5" w:rsidRDefault="00AD17A5" w:rsidP="00AD17A5">
      <w:pPr>
        <w:rPr>
          <w:rFonts w:ascii="Calibri" w:eastAsia="Calibri" w:hAnsi="Calibri" w:cs="Calibri"/>
          <w:sz w:val="22"/>
          <w:szCs w:val="22"/>
        </w:rPr>
      </w:pPr>
    </w:p>
    <w:p w14:paraId="03C79836" w14:textId="77777777" w:rsidR="00AD17A5" w:rsidRPr="00AD17A5" w:rsidRDefault="00AD17A5" w:rsidP="00AD17A5">
      <w:pPr>
        <w:keepNext/>
        <w:keepLines/>
        <w:spacing w:before="240"/>
        <w:outlineLvl w:val="0"/>
        <w:rPr>
          <w:rFonts w:ascii="Calibri Light" w:hAnsi="Calibri Light"/>
          <w:color w:val="2F5496"/>
          <w:sz w:val="32"/>
          <w:szCs w:val="32"/>
        </w:rPr>
      </w:pPr>
      <w:r w:rsidRPr="00AD17A5">
        <w:rPr>
          <w:rFonts w:ascii="Calibri Light" w:hAnsi="Calibri Light"/>
          <w:color w:val="2F5496"/>
          <w:sz w:val="32"/>
          <w:szCs w:val="32"/>
        </w:rPr>
        <w:lastRenderedPageBreak/>
        <w:t>Chapter 3 – RTOS</w:t>
      </w:r>
    </w:p>
    <w:p w14:paraId="1B271288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Lecture:</w:t>
      </w:r>
    </w:p>
    <w:p w14:paraId="44FEB51F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RTOS fundamental concepts</w:t>
      </w:r>
    </w:p>
    <w:p w14:paraId="7A774561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Using RTOS in WICED</w:t>
      </w:r>
    </w:p>
    <w:p w14:paraId="4CAD9DF6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Labs:</w:t>
      </w:r>
    </w:p>
    <w:p w14:paraId="3B91CCCB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Threads</w:t>
      </w:r>
    </w:p>
    <w:p w14:paraId="636A6D32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Semaphores</w:t>
      </w:r>
    </w:p>
    <w:p w14:paraId="04EC151F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Mutex</w:t>
      </w:r>
    </w:p>
    <w:p w14:paraId="6FF306B3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Queues</w:t>
      </w:r>
    </w:p>
    <w:p w14:paraId="5954E2F5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Timers</w:t>
      </w:r>
    </w:p>
    <w:p w14:paraId="2893BA6E" w14:textId="77777777" w:rsidR="00AD17A5" w:rsidRPr="00AD17A5" w:rsidRDefault="00AD17A5" w:rsidP="00AD17A5">
      <w:pPr>
        <w:keepNext/>
        <w:keepLines/>
        <w:spacing w:before="240"/>
        <w:outlineLvl w:val="0"/>
        <w:rPr>
          <w:rFonts w:ascii="Calibri Light" w:hAnsi="Calibri Light"/>
          <w:color w:val="2F5496"/>
          <w:sz w:val="32"/>
          <w:szCs w:val="32"/>
        </w:rPr>
      </w:pPr>
      <w:r w:rsidRPr="00AD17A5">
        <w:rPr>
          <w:rFonts w:ascii="Calibri Light" w:hAnsi="Calibri Light"/>
          <w:color w:val="2F5496"/>
          <w:sz w:val="32"/>
          <w:szCs w:val="32"/>
        </w:rPr>
        <w:t>Chapter 4 - Debugging</w:t>
      </w:r>
    </w:p>
    <w:p w14:paraId="4663D73E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Lecture:</w:t>
      </w:r>
    </w:p>
    <w:p w14:paraId="7F4531B9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Using the Debugger in WICED Studio</w:t>
      </w:r>
    </w:p>
    <w:p w14:paraId="1C917BFF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(?) Using 3</w:t>
      </w:r>
      <w:r w:rsidRPr="00AD17A5">
        <w:rPr>
          <w:rFonts w:ascii="Calibri" w:eastAsia="Calibri" w:hAnsi="Calibri" w:cs="Calibri"/>
          <w:sz w:val="22"/>
          <w:szCs w:val="22"/>
          <w:vertAlign w:val="superscript"/>
        </w:rPr>
        <w:t>rd</w:t>
      </w:r>
      <w:r w:rsidRPr="00AD17A5">
        <w:rPr>
          <w:rFonts w:ascii="Calibri" w:eastAsia="Calibri" w:hAnsi="Calibri" w:cs="Calibri"/>
          <w:sz w:val="22"/>
          <w:szCs w:val="22"/>
        </w:rPr>
        <w:t xml:space="preserve"> party debugging tools</w:t>
      </w:r>
    </w:p>
    <w:p w14:paraId="144EADCC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Labs:</w:t>
      </w:r>
    </w:p>
    <w:p w14:paraId="296E1B84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 xml:space="preserve">TBD                </w:t>
      </w:r>
    </w:p>
    <w:p w14:paraId="00225778" w14:textId="77777777" w:rsidR="00AD17A5" w:rsidRPr="00AD17A5" w:rsidRDefault="00AD17A5" w:rsidP="00AD17A5">
      <w:pPr>
        <w:keepNext/>
        <w:keepLines/>
        <w:spacing w:before="240"/>
        <w:outlineLvl w:val="0"/>
        <w:rPr>
          <w:rFonts w:ascii="Calibri Light" w:hAnsi="Calibri Light"/>
          <w:color w:val="2F5496"/>
          <w:sz w:val="32"/>
          <w:szCs w:val="32"/>
        </w:rPr>
      </w:pPr>
      <w:r w:rsidRPr="00AD17A5">
        <w:rPr>
          <w:rFonts w:ascii="Calibri Light" w:hAnsi="Calibri Light"/>
          <w:color w:val="2F5496"/>
          <w:sz w:val="32"/>
          <w:szCs w:val="32"/>
        </w:rPr>
        <w:t>Chapter 5 – BLE</w:t>
      </w:r>
    </w:p>
    <w:p w14:paraId="40825921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Lecture:</w:t>
      </w:r>
    </w:p>
    <w:p w14:paraId="63A22C37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Details of the BLE standard</w:t>
      </w:r>
    </w:p>
    <w:p w14:paraId="5F87316A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Details of the WICED firmware implementation</w:t>
      </w:r>
    </w:p>
    <w:p w14:paraId="607F9DE0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Bluetooth Designer Wizard</w:t>
      </w:r>
    </w:p>
    <w:p w14:paraId="1AD88992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proofErr w:type="spellStart"/>
      <w:r w:rsidRPr="00AD17A5">
        <w:rPr>
          <w:rFonts w:ascii="Calibri" w:eastAsia="Calibri" w:hAnsi="Calibri" w:cs="Calibri"/>
          <w:sz w:val="22"/>
          <w:szCs w:val="22"/>
        </w:rPr>
        <w:t>CySmart</w:t>
      </w:r>
      <w:proofErr w:type="spellEnd"/>
      <w:r w:rsidRPr="00AD17A5">
        <w:rPr>
          <w:rFonts w:ascii="Calibri" w:eastAsia="Calibri" w:hAnsi="Calibri" w:cs="Calibri"/>
          <w:sz w:val="22"/>
          <w:szCs w:val="22"/>
        </w:rPr>
        <w:t xml:space="preserve"> PC application and Mobile application</w:t>
      </w:r>
    </w:p>
    <w:p w14:paraId="00226ECC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Labs:</w:t>
      </w:r>
    </w:p>
    <w:p w14:paraId="440149E6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Advertise and change advertising info when button is pressed</w:t>
      </w:r>
    </w:p>
    <w:p w14:paraId="007CC278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 xml:space="preserve">Create a project that supports a CapSense profile – test with </w:t>
      </w:r>
      <w:proofErr w:type="spellStart"/>
      <w:r w:rsidRPr="00AD17A5">
        <w:rPr>
          <w:rFonts w:ascii="Calibri" w:eastAsia="Calibri" w:hAnsi="Calibri" w:cs="Calibri"/>
          <w:sz w:val="22"/>
          <w:szCs w:val="22"/>
        </w:rPr>
        <w:t>CySmart</w:t>
      </w:r>
      <w:proofErr w:type="spellEnd"/>
    </w:p>
    <w:p w14:paraId="4D3D2326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Add bonding info saved to NVRAM to the CapSense project</w:t>
      </w:r>
    </w:p>
    <w:p w14:paraId="3D7A536E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Add a pairing key requirement to the CapSense project</w:t>
      </w:r>
    </w:p>
    <w:p w14:paraId="18DF741C" w14:textId="77777777" w:rsidR="00AD17A5" w:rsidRPr="00AD17A5" w:rsidRDefault="00AD17A5" w:rsidP="00AD17A5">
      <w:pPr>
        <w:keepNext/>
        <w:keepLines/>
        <w:spacing w:before="240"/>
        <w:outlineLvl w:val="0"/>
        <w:rPr>
          <w:rFonts w:ascii="Calibri Light" w:hAnsi="Calibri Light"/>
          <w:color w:val="2F5496"/>
          <w:sz w:val="32"/>
          <w:szCs w:val="32"/>
        </w:rPr>
      </w:pPr>
      <w:r w:rsidRPr="00AD17A5">
        <w:rPr>
          <w:rFonts w:ascii="Calibri Light" w:hAnsi="Calibri Light"/>
          <w:color w:val="2F5496"/>
          <w:sz w:val="32"/>
          <w:szCs w:val="32"/>
        </w:rPr>
        <w:t>Chapter 6 – Bluetooth Classic (BR and EDR)</w:t>
      </w:r>
    </w:p>
    <w:p w14:paraId="4F762525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Lecture:</w:t>
      </w:r>
    </w:p>
    <w:p w14:paraId="027BE785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Details of the Bluetooth Classic standard - Basic Rate and Extended Data Rate</w:t>
      </w:r>
    </w:p>
    <w:p w14:paraId="666D7C15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Details of the WICED firmware implementation</w:t>
      </w:r>
    </w:p>
    <w:p w14:paraId="113E1643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Bluetooth Designer Wizard</w:t>
      </w:r>
    </w:p>
    <w:p w14:paraId="15E8D0A6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Labs:</w:t>
      </w:r>
    </w:p>
    <w:p w14:paraId="1F992EA6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SPP (serial port protocol)</w:t>
      </w:r>
    </w:p>
    <w:p w14:paraId="529F4E93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(?) AVRCP (audio/video remote control profile)</w:t>
      </w:r>
    </w:p>
    <w:p w14:paraId="4496470D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(?) HFP (hands-free profile)</w:t>
      </w:r>
    </w:p>
    <w:p w14:paraId="54309BE8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(?) HID (human interface device)</w:t>
      </w:r>
    </w:p>
    <w:p w14:paraId="67D9F97B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(?) A2DP (advanced audio distribution profile)</w:t>
      </w:r>
    </w:p>
    <w:p w14:paraId="3044DA99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(?) Classic/BLE Combo project - TBD</w:t>
      </w:r>
    </w:p>
    <w:p w14:paraId="5C82DD2C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</w:p>
    <w:p w14:paraId="236BC6AA" w14:textId="77777777" w:rsidR="00AD17A5" w:rsidRPr="00AD17A5" w:rsidRDefault="00AD17A5" w:rsidP="00AD17A5">
      <w:pPr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               </w:t>
      </w:r>
    </w:p>
    <w:p w14:paraId="78B12DE3" w14:textId="77777777" w:rsidR="00AD17A5" w:rsidRPr="00AD17A5" w:rsidRDefault="00AD17A5" w:rsidP="00AD17A5">
      <w:pPr>
        <w:keepNext/>
        <w:keepLines/>
        <w:spacing w:before="240"/>
        <w:outlineLvl w:val="0"/>
        <w:rPr>
          <w:rFonts w:ascii="Calibri Light" w:hAnsi="Calibri Light"/>
          <w:color w:val="2F5496"/>
          <w:sz w:val="32"/>
          <w:szCs w:val="32"/>
        </w:rPr>
      </w:pPr>
      <w:r w:rsidRPr="00AD17A5">
        <w:rPr>
          <w:rFonts w:ascii="Calibri Light" w:hAnsi="Calibri Light"/>
          <w:color w:val="2F5496"/>
          <w:sz w:val="32"/>
          <w:szCs w:val="32"/>
        </w:rPr>
        <w:lastRenderedPageBreak/>
        <w:t xml:space="preserve">(?) Chapter 7 – Class Project </w:t>
      </w:r>
    </w:p>
    <w:p w14:paraId="403A5E44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Lecture:</w:t>
      </w:r>
    </w:p>
    <w:p w14:paraId="1A3F39D6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Introduce class project</w:t>
      </w:r>
    </w:p>
    <w:p w14:paraId="069A8623" w14:textId="77777777" w:rsidR="00AD17A5" w:rsidRPr="00AD17A5" w:rsidRDefault="00AD17A5" w:rsidP="00AD17A5">
      <w:pPr>
        <w:keepNext/>
        <w:keepLines/>
        <w:spacing w:before="40"/>
        <w:ind w:left="720"/>
        <w:outlineLvl w:val="1"/>
        <w:rPr>
          <w:rFonts w:ascii="Calibri Light" w:hAnsi="Calibri Light"/>
          <w:color w:val="2F5496"/>
          <w:sz w:val="26"/>
          <w:szCs w:val="26"/>
        </w:rPr>
      </w:pPr>
      <w:r w:rsidRPr="00AD17A5">
        <w:rPr>
          <w:rFonts w:ascii="Calibri Light" w:hAnsi="Calibri Light"/>
          <w:color w:val="2F5496"/>
          <w:sz w:val="26"/>
          <w:szCs w:val="26"/>
        </w:rPr>
        <w:t>Labs:</w:t>
      </w:r>
    </w:p>
    <w:p w14:paraId="71189373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(?) Create an audio control interface for Windows media player, Android music player, or iTunes. This uses AVRCP</w:t>
      </w:r>
    </w:p>
    <w:p w14:paraId="56DD9F75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(?) Display track info on the OLED</w:t>
      </w:r>
    </w:p>
    <w:p w14:paraId="0F3B2EF0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(?) Use CapSense buttons for play/pause, next track, previous track, mute/unmute.</w:t>
      </w:r>
    </w:p>
    <w:p w14:paraId="6C846216" w14:textId="77777777" w:rsidR="00AD17A5" w:rsidRPr="00AD17A5" w:rsidRDefault="00AD17A5" w:rsidP="00AD17A5">
      <w:pPr>
        <w:ind w:left="1440"/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>(?) Use POT for volume.</w:t>
      </w:r>
    </w:p>
    <w:p w14:paraId="2DB3C8F9" w14:textId="77777777" w:rsidR="00AD17A5" w:rsidRPr="00AD17A5" w:rsidRDefault="00AD17A5" w:rsidP="00AD17A5">
      <w:pPr>
        <w:rPr>
          <w:rFonts w:ascii="Calibri" w:eastAsia="Calibri" w:hAnsi="Calibri" w:cs="Calibri"/>
          <w:sz w:val="22"/>
          <w:szCs w:val="22"/>
        </w:rPr>
      </w:pPr>
    </w:p>
    <w:p w14:paraId="6531D059" w14:textId="77777777" w:rsidR="00AD17A5" w:rsidRPr="00AD17A5" w:rsidRDefault="00AD17A5" w:rsidP="00AD17A5">
      <w:pPr>
        <w:keepNext/>
        <w:keepLines/>
        <w:spacing w:before="240"/>
        <w:outlineLvl w:val="0"/>
        <w:rPr>
          <w:rFonts w:ascii="Calibri Light" w:hAnsi="Calibri Light"/>
          <w:color w:val="2F5496"/>
          <w:sz w:val="32"/>
          <w:szCs w:val="32"/>
        </w:rPr>
      </w:pPr>
      <w:r w:rsidRPr="00AD17A5">
        <w:rPr>
          <w:rFonts w:ascii="Calibri Light" w:hAnsi="Calibri Light"/>
          <w:color w:val="2F5496"/>
          <w:sz w:val="32"/>
          <w:szCs w:val="32"/>
        </w:rPr>
        <w:t>Supplemental Resources:</w:t>
      </w:r>
    </w:p>
    <w:p w14:paraId="4312C2A5" w14:textId="77777777" w:rsidR="00AD17A5" w:rsidRPr="00AD17A5" w:rsidRDefault="00AD17A5" w:rsidP="00AD17A5">
      <w:pPr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 xml:space="preserve">List of profiles: </w:t>
      </w:r>
      <w:hyperlink r:id="rId7" w:history="1">
        <w:r w:rsidRPr="00AD17A5"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https://en.wikipedia.org/wiki/List_of_Bluetooth_profiles</w:t>
        </w:r>
      </w:hyperlink>
      <w:r w:rsidRPr="00AD17A5">
        <w:rPr>
          <w:rFonts w:ascii="Calibri" w:eastAsia="Calibri" w:hAnsi="Calibri" w:cs="Calibri"/>
          <w:sz w:val="22"/>
          <w:szCs w:val="22"/>
        </w:rPr>
        <w:t xml:space="preserve"> </w:t>
      </w:r>
    </w:p>
    <w:p w14:paraId="41C20564" w14:textId="77777777" w:rsidR="00AD17A5" w:rsidRPr="00AD17A5" w:rsidRDefault="00AD17A5" w:rsidP="00AD17A5">
      <w:pPr>
        <w:rPr>
          <w:rFonts w:ascii="Calibri" w:eastAsia="Calibri" w:hAnsi="Calibri" w:cs="Calibri"/>
          <w:sz w:val="22"/>
          <w:szCs w:val="22"/>
        </w:rPr>
      </w:pPr>
    </w:p>
    <w:p w14:paraId="4B5591D0" w14:textId="77777777" w:rsidR="00AD17A5" w:rsidRPr="00AD17A5" w:rsidRDefault="00AD17A5" w:rsidP="00AD17A5">
      <w:pPr>
        <w:rPr>
          <w:rFonts w:ascii="Calibri" w:eastAsia="Calibri" w:hAnsi="Calibri" w:cs="Calibri"/>
          <w:sz w:val="22"/>
          <w:szCs w:val="22"/>
        </w:rPr>
      </w:pPr>
      <w:r w:rsidRPr="00AD17A5">
        <w:rPr>
          <w:rFonts w:ascii="Calibri" w:eastAsia="Calibri" w:hAnsi="Calibri" w:cs="Calibri"/>
          <w:sz w:val="22"/>
          <w:szCs w:val="22"/>
        </w:rPr>
        <w:t xml:space="preserve">Bluetooth Lecture from Wayne State University: </w:t>
      </w:r>
      <w:hyperlink r:id="rId8" w:history="1">
        <w:r w:rsidRPr="00AD17A5"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http://ece.eng.wayne.edu/~smahmud/PersonalData/PubPapers/Talk_Jul12_05.pdf</w:t>
        </w:r>
      </w:hyperlink>
    </w:p>
    <w:p w14:paraId="16E914E7" w14:textId="77777777" w:rsidR="00121DE4" w:rsidRPr="00121DE4" w:rsidRDefault="00121DE4" w:rsidP="00121DE4"/>
    <w:sectPr w:rsidR="00121DE4" w:rsidRPr="00121DE4" w:rsidSect="00962E8F">
      <w:footerReference w:type="default" r:id="rId9"/>
      <w:headerReference w:type="first" r:id="rId10"/>
      <w:footerReference w:type="first" r:id="rId11"/>
      <w:pgSz w:w="12240" w:h="15840" w:code="1"/>
      <w:pgMar w:top="1526" w:right="1440" w:bottom="1354" w:left="1440" w:header="720" w:footer="720" w:gutter="0"/>
      <w:paperSrc w:first="15" w:other="15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88058" w14:textId="77777777" w:rsidR="008E2F75" w:rsidRDefault="008E2F75">
      <w:r>
        <w:separator/>
      </w:r>
    </w:p>
  </w:endnote>
  <w:endnote w:type="continuationSeparator" w:id="0">
    <w:p w14:paraId="60EBB073" w14:textId="77777777" w:rsidR="008E2F75" w:rsidRDefault="008E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B8B3" w14:textId="35096CBD" w:rsidR="00D651E8" w:rsidRDefault="00D651E8">
    <w:pPr>
      <w:pStyle w:val="Footer"/>
      <w:jc w:val="center"/>
      <w:rPr>
        <w:sz w:val="20"/>
      </w:rPr>
    </w:pPr>
    <w:r>
      <w:rPr>
        <w:snapToGrid w:val="0"/>
        <w:sz w:val="20"/>
      </w:rPr>
      <w:t xml:space="preserve">Page </w:t>
    </w:r>
    <w:r w:rsidR="003302F9"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PAGE </w:instrText>
    </w:r>
    <w:r w:rsidR="003302F9">
      <w:rPr>
        <w:snapToGrid w:val="0"/>
        <w:sz w:val="20"/>
      </w:rPr>
      <w:fldChar w:fldCharType="separate"/>
    </w:r>
    <w:r w:rsidR="00DC2D9B">
      <w:rPr>
        <w:noProof/>
        <w:snapToGrid w:val="0"/>
        <w:sz w:val="20"/>
      </w:rPr>
      <w:t>4</w:t>
    </w:r>
    <w:r w:rsidR="003302F9">
      <w:rPr>
        <w:snapToGrid w:val="0"/>
        <w:sz w:val="20"/>
      </w:rPr>
      <w:fldChar w:fldCharType="end"/>
    </w:r>
    <w:r>
      <w:rPr>
        <w:snapToGrid w:val="0"/>
        <w:sz w:val="20"/>
      </w:rPr>
      <w:t xml:space="preserve"> of </w:t>
    </w:r>
    <w:r w:rsidR="003302F9"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NUMPAGES </w:instrText>
    </w:r>
    <w:r w:rsidR="003302F9">
      <w:rPr>
        <w:snapToGrid w:val="0"/>
        <w:sz w:val="20"/>
      </w:rPr>
      <w:fldChar w:fldCharType="separate"/>
    </w:r>
    <w:r w:rsidR="00DC2D9B">
      <w:rPr>
        <w:noProof/>
        <w:snapToGrid w:val="0"/>
        <w:sz w:val="20"/>
      </w:rPr>
      <w:t>4</w:t>
    </w:r>
    <w:r w:rsidR="003302F9">
      <w:rPr>
        <w:snapToGrid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B8B5" w14:textId="50CB0ECD" w:rsidR="00D651E8" w:rsidRDefault="00D651E8">
    <w:pPr>
      <w:pStyle w:val="Footer"/>
      <w:jc w:val="center"/>
      <w:rPr>
        <w:sz w:val="20"/>
      </w:rPr>
    </w:pPr>
    <w:r>
      <w:rPr>
        <w:snapToGrid w:val="0"/>
        <w:sz w:val="20"/>
      </w:rPr>
      <w:t xml:space="preserve">Page </w:t>
    </w:r>
    <w:r w:rsidR="003302F9"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PAGE </w:instrText>
    </w:r>
    <w:r w:rsidR="003302F9">
      <w:rPr>
        <w:snapToGrid w:val="0"/>
        <w:sz w:val="20"/>
      </w:rPr>
      <w:fldChar w:fldCharType="separate"/>
    </w:r>
    <w:r w:rsidR="00DC2D9B">
      <w:rPr>
        <w:noProof/>
        <w:snapToGrid w:val="0"/>
        <w:sz w:val="20"/>
      </w:rPr>
      <w:t>1</w:t>
    </w:r>
    <w:r w:rsidR="003302F9">
      <w:rPr>
        <w:snapToGrid w:val="0"/>
        <w:sz w:val="20"/>
      </w:rPr>
      <w:fldChar w:fldCharType="end"/>
    </w:r>
    <w:r>
      <w:rPr>
        <w:snapToGrid w:val="0"/>
        <w:sz w:val="20"/>
      </w:rPr>
      <w:t xml:space="preserve"> of </w:t>
    </w:r>
    <w:r w:rsidR="003302F9"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NUMPAGES </w:instrText>
    </w:r>
    <w:r w:rsidR="003302F9">
      <w:rPr>
        <w:snapToGrid w:val="0"/>
        <w:sz w:val="20"/>
      </w:rPr>
      <w:fldChar w:fldCharType="separate"/>
    </w:r>
    <w:r w:rsidR="00DC2D9B">
      <w:rPr>
        <w:noProof/>
        <w:snapToGrid w:val="0"/>
        <w:sz w:val="20"/>
      </w:rPr>
      <w:t>4</w:t>
    </w:r>
    <w:r w:rsidR="003302F9">
      <w:rPr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87353" w14:textId="77777777" w:rsidR="008E2F75" w:rsidRDefault="008E2F75">
      <w:r>
        <w:separator/>
      </w:r>
    </w:p>
  </w:footnote>
  <w:footnote w:type="continuationSeparator" w:id="0">
    <w:p w14:paraId="0C92BB43" w14:textId="77777777" w:rsidR="008E2F75" w:rsidRDefault="008E2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6689B" w14:textId="3D6E320A" w:rsidR="002B4F5F" w:rsidRDefault="00813846" w:rsidP="002B4F5F">
    <w:pPr>
      <w:pStyle w:val="Header"/>
      <w:jc w:val="center"/>
    </w:pPr>
    <w:r w:rsidRPr="00813846">
      <w:rPr>
        <w:noProof/>
      </w:rPr>
      <w:drawing>
        <wp:inline distT="0" distB="0" distL="0" distR="0" wp14:anchorId="6387B3FA" wp14:editId="6A7D8960">
          <wp:extent cx="2207361" cy="684801"/>
          <wp:effectExtent l="0" t="0" r="0" b="0"/>
          <wp:docPr id="1" name="Picture 1" descr="C:\Users\Greg\AppData\Local\Temp\Cypress Logo Full Color_JPEG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eg\AppData\Local\Temp\Cypress Logo Full Color_JPEG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1826" cy="695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0309"/>
    <w:multiLevelType w:val="hybridMultilevel"/>
    <w:tmpl w:val="09287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A718F2"/>
    <w:multiLevelType w:val="hybridMultilevel"/>
    <w:tmpl w:val="43AE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8f8f8,#eaeaea,#ddd,#f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3E97"/>
    <w:rsid w:val="00121DE4"/>
    <w:rsid w:val="00132160"/>
    <w:rsid w:val="00146DA2"/>
    <w:rsid w:val="00183C48"/>
    <w:rsid w:val="001D5C45"/>
    <w:rsid w:val="00236289"/>
    <w:rsid w:val="00271AA7"/>
    <w:rsid w:val="0027754C"/>
    <w:rsid w:val="002B4F5F"/>
    <w:rsid w:val="002D3F60"/>
    <w:rsid w:val="003234AC"/>
    <w:rsid w:val="003302F9"/>
    <w:rsid w:val="003703CF"/>
    <w:rsid w:val="003E0A4D"/>
    <w:rsid w:val="004C4AC3"/>
    <w:rsid w:val="004F272D"/>
    <w:rsid w:val="005733E5"/>
    <w:rsid w:val="005D5F7E"/>
    <w:rsid w:val="00636D40"/>
    <w:rsid w:val="00642B1D"/>
    <w:rsid w:val="006D178E"/>
    <w:rsid w:val="006E17DF"/>
    <w:rsid w:val="00703E97"/>
    <w:rsid w:val="00711396"/>
    <w:rsid w:val="00754D2B"/>
    <w:rsid w:val="00755357"/>
    <w:rsid w:val="00772610"/>
    <w:rsid w:val="007C3A03"/>
    <w:rsid w:val="008042C8"/>
    <w:rsid w:val="00813846"/>
    <w:rsid w:val="00820AC4"/>
    <w:rsid w:val="00833B78"/>
    <w:rsid w:val="008A2003"/>
    <w:rsid w:val="008A3FBB"/>
    <w:rsid w:val="008D1A33"/>
    <w:rsid w:val="008E2F75"/>
    <w:rsid w:val="008F68FD"/>
    <w:rsid w:val="00962E8F"/>
    <w:rsid w:val="009A54D7"/>
    <w:rsid w:val="009B0326"/>
    <w:rsid w:val="00A15296"/>
    <w:rsid w:val="00AD17A5"/>
    <w:rsid w:val="00B608C9"/>
    <w:rsid w:val="00B73100"/>
    <w:rsid w:val="00C65C7C"/>
    <w:rsid w:val="00C762C7"/>
    <w:rsid w:val="00CC4EB1"/>
    <w:rsid w:val="00D00C10"/>
    <w:rsid w:val="00D40856"/>
    <w:rsid w:val="00D651E8"/>
    <w:rsid w:val="00DC2D9B"/>
    <w:rsid w:val="00DF5BF2"/>
    <w:rsid w:val="00E1293C"/>
    <w:rsid w:val="00E37E87"/>
    <w:rsid w:val="00E957FC"/>
    <w:rsid w:val="00F42EE1"/>
    <w:rsid w:val="00F61823"/>
    <w:rsid w:val="00F728D2"/>
    <w:rsid w:val="00F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8f8f8,#eaeaea,#ddd,#fcf"/>
    </o:shapedefaults>
    <o:shapelayout v:ext="edit">
      <o:idmap v:ext="edit" data="1"/>
    </o:shapelayout>
  </w:shapeDefaults>
  <w:decimalSymbol w:val="."/>
  <w:listSeparator w:val=","/>
  <w14:docId w14:val="56ABB88E"/>
  <w15:docId w15:val="{0EF0EC95-CC83-4008-8297-20918AD4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E8F"/>
    <w:rPr>
      <w:rFonts w:ascii="Arial" w:hAnsi="Arial"/>
      <w:sz w:val="24"/>
    </w:rPr>
  </w:style>
  <w:style w:type="paragraph" w:styleId="Heading1">
    <w:name w:val="heading 1"/>
    <w:basedOn w:val="Normal"/>
    <w:next w:val="Body1"/>
    <w:qFormat/>
    <w:rsid w:val="00962E8F"/>
    <w:pPr>
      <w:spacing w:before="240" w:after="240"/>
      <w:ind w:left="1440" w:hanging="14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Body2"/>
    <w:qFormat/>
    <w:rsid w:val="00962E8F"/>
    <w:pPr>
      <w:spacing w:after="240"/>
      <w:ind w:left="1440" w:hanging="1440"/>
      <w:outlineLvl w:val="1"/>
    </w:pPr>
    <w:rPr>
      <w:kern w:val="28"/>
    </w:rPr>
  </w:style>
  <w:style w:type="paragraph" w:styleId="Heading3">
    <w:name w:val="heading 3"/>
    <w:basedOn w:val="Normal"/>
    <w:next w:val="Body3"/>
    <w:qFormat/>
    <w:rsid w:val="00962E8F"/>
    <w:pPr>
      <w:spacing w:after="240"/>
      <w:ind w:left="1440" w:hanging="1440"/>
      <w:outlineLvl w:val="2"/>
    </w:pPr>
    <w:rPr>
      <w:kern w:val="28"/>
    </w:rPr>
  </w:style>
  <w:style w:type="paragraph" w:styleId="Heading4">
    <w:name w:val="heading 4"/>
    <w:basedOn w:val="Normal"/>
    <w:next w:val="Body4"/>
    <w:qFormat/>
    <w:rsid w:val="00962E8F"/>
    <w:pPr>
      <w:spacing w:after="240"/>
      <w:ind w:left="1440" w:hanging="1440"/>
      <w:outlineLvl w:val="3"/>
    </w:pPr>
    <w:rPr>
      <w:kern w:val="28"/>
    </w:rPr>
  </w:style>
  <w:style w:type="paragraph" w:styleId="Heading5">
    <w:name w:val="heading 5"/>
    <w:basedOn w:val="Normal"/>
    <w:next w:val="Body5"/>
    <w:qFormat/>
    <w:rsid w:val="00962E8F"/>
    <w:pPr>
      <w:spacing w:after="240"/>
      <w:ind w:left="1440" w:hanging="1440"/>
      <w:outlineLvl w:val="4"/>
    </w:pPr>
    <w:rPr>
      <w:kern w:val="28"/>
    </w:rPr>
  </w:style>
  <w:style w:type="paragraph" w:styleId="Heading6">
    <w:name w:val="heading 6"/>
    <w:basedOn w:val="Normal"/>
    <w:next w:val="Body6"/>
    <w:qFormat/>
    <w:rsid w:val="00962E8F"/>
    <w:pPr>
      <w:spacing w:after="240"/>
      <w:ind w:left="1440" w:hanging="1440"/>
      <w:outlineLvl w:val="5"/>
    </w:pPr>
    <w:rPr>
      <w:kern w:val="28"/>
    </w:rPr>
  </w:style>
  <w:style w:type="paragraph" w:styleId="Heading7">
    <w:name w:val="heading 7"/>
    <w:basedOn w:val="Normal"/>
    <w:next w:val="Body7"/>
    <w:qFormat/>
    <w:rsid w:val="00962E8F"/>
    <w:pPr>
      <w:spacing w:after="240"/>
      <w:ind w:left="1440" w:hanging="1440"/>
      <w:outlineLvl w:val="6"/>
    </w:pPr>
    <w:rPr>
      <w:kern w:val="28"/>
    </w:rPr>
  </w:style>
  <w:style w:type="paragraph" w:styleId="Heading8">
    <w:name w:val="heading 8"/>
    <w:basedOn w:val="Normal"/>
    <w:next w:val="Normal"/>
    <w:qFormat/>
    <w:rsid w:val="00962E8F"/>
    <w:pPr>
      <w:spacing w:after="240"/>
      <w:ind w:left="1440" w:hanging="1440"/>
      <w:outlineLvl w:val="7"/>
    </w:pPr>
    <w:rPr>
      <w:kern w:val="28"/>
    </w:rPr>
  </w:style>
  <w:style w:type="paragraph" w:styleId="Heading9">
    <w:name w:val="heading 9"/>
    <w:basedOn w:val="Normal"/>
    <w:next w:val="Normal"/>
    <w:qFormat/>
    <w:rsid w:val="00962E8F"/>
    <w:pPr>
      <w:spacing w:after="240"/>
      <w:ind w:left="1440" w:hanging="1440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1"/>
    <w:basedOn w:val="Body"/>
    <w:rsid w:val="00962E8F"/>
    <w:pPr>
      <w:ind w:left="1440"/>
    </w:pPr>
  </w:style>
  <w:style w:type="paragraph" w:customStyle="1" w:styleId="Body">
    <w:name w:val="Body"/>
    <w:basedOn w:val="Normal"/>
    <w:rsid w:val="00962E8F"/>
    <w:pPr>
      <w:spacing w:after="240"/>
    </w:pPr>
  </w:style>
  <w:style w:type="paragraph" w:customStyle="1" w:styleId="Body2">
    <w:name w:val="Body2"/>
    <w:basedOn w:val="Body"/>
    <w:rsid w:val="00962E8F"/>
    <w:pPr>
      <w:ind w:left="1440"/>
    </w:pPr>
  </w:style>
  <w:style w:type="paragraph" w:customStyle="1" w:styleId="Body3">
    <w:name w:val="Body3"/>
    <w:basedOn w:val="Body"/>
    <w:rsid w:val="00962E8F"/>
    <w:pPr>
      <w:ind w:left="1440"/>
    </w:pPr>
  </w:style>
  <w:style w:type="paragraph" w:customStyle="1" w:styleId="Body4">
    <w:name w:val="Body4"/>
    <w:basedOn w:val="Body"/>
    <w:rsid w:val="00962E8F"/>
    <w:pPr>
      <w:ind w:left="1440"/>
    </w:pPr>
  </w:style>
  <w:style w:type="paragraph" w:customStyle="1" w:styleId="Body5">
    <w:name w:val="Body5"/>
    <w:basedOn w:val="Body"/>
    <w:rsid w:val="00962E8F"/>
    <w:pPr>
      <w:ind w:left="1440"/>
    </w:pPr>
  </w:style>
  <w:style w:type="paragraph" w:customStyle="1" w:styleId="Body6">
    <w:name w:val="Body6"/>
    <w:basedOn w:val="Body"/>
    <w:rsid w:val="00962E8F"/>
    <w:pPr>
      <w:ind w:left="1440"/>
    </w:pPr>
  </w:style>
  <w:style w:type="paragraph" w:customStyle="1" w:styleId="Body7">
    <w:name w:val="Body7"/>
    <w:basedOn w:val="Body"/>
    <w:rsid w:val="00962E8F"/>
    <w:pPr>
      <w:ind w:left="1440"/>
    </w:pPr>
  </w:style>
  <w:style w:type="paragraph" w:customStyle="1" w:styleId="AppendixTitle1">
    <w:name w:val="AppendixTitle1"/>
    <w:basedOn w:val="Normal"/>
    <w:next w:val="Normal"/>
    <w:rsid w:val="00962E8F"/>
    <w:pPr>
      <w:keepLines/>
      <w:spacing w:after="240"/>
      <w:jc w:val="center"/>
    </w:pPr>
    <w:rPr>
      <w:b/>
    </w:rPr>
  </w:style>
  <w:style w:type="paragraph" w:customStyle="1" w:styleId="Body1Hang1">
    <w:name w:val="Body1Hang1"/>
    <w:basedOn w:val="Body1"/>
    <w:rsid w:val="00962E8F"/>
    <w:pPr>
      <w:ind w:left="2880" w:hanging="1440"/>
    </w:pPr>
  </w:style>
  <w:style w:type="paragraph" w:customStyle="1" w:styleId="Body8">
    <w:name w:val="Body8"/>
    <w:basedOn w:val="Body"/>
    <w:rsid w:val="00962E8F"/>
    <w:pPr>
      <w:ind w:left="1440"/>
    </w:pPr>
  </w:style>
  <w:style w:type="paragraph" w:customStyle="1" w:styleId="Body9">
    <w:name w:val="Body9"/>
    <w:basedOn w:val="Body"/>
    <w:rsid w:val="00962E8F"/>
    <w:pPr>
      <w:ind w:left="1440"/>
    </w:pPr>
  </w:style>
  <w:style w:type="paragraph" w:customStyle="1" w:styleId="BodyHang1">
    <w:name w:val="BodyHang1"/>
    <w:basedOn w:val="Body"/>
    <w:rsid w:val="00962E8F"/>
    <w:pPr>
      <w:ind w:left="1440" w:hanging="1440"/>
    </w:pPr>
  </w:style>
  <w:style w:type="paragraph" w:customStyle="1" w:styleId="Changed1">
    <w:name w:val="Changed1"/>
    <w:basedOn w:val="Normal"/>
    <w:rsid w:val="00962E8F"/>
    <w:rPr>
      <w:i/>
      <w:color w:val="FF0000"/>
    </w:rPr>
  </w:style>
  <w:style w:type="paragraph" w:customStyle="1" w:styleId="Distrib1">
    <w:name w:val="Distrib1"/>
    <w:basedOn w:val="Body"/>
    <w:rsid w:val="00962E8F"/>
    <w:pPr>
      <w:tabs>
        <w:tab w:val="left" w:pos="1440"/>
      </w:tabs>
      <w:ind w:left="1440" w:hanging="1440"/>
    </w:pPr>
  </w:style>
  <w:style w:type="paragraph" w:styleId="Footer">
    <w:name w:val="footer"/>
    <w:basedOn w:val="Normal"/>
    <w:semiHidden/>
    <w:rsid w:val="00962E8F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Normal"/>
    <w:semiHidden/>
    <w:rsid w:val="00962E8F"/>
    <w:pPr>
      <w:keepLines/>
      <w:tabs>
        <w:tab w:val="center" w:pos="4320"/>
        <w:tab w:val="right" w:pos="8640"/>
      </w:tabs>
    </w:pPr>
    <w:rPr>
      <w:b/>
    </w:rPr>
  </w:style>
  <w:style w:type="paragraph" w:styleId="NormalIndent">
    <w:name w:val="Normal Indent"/>
    <w:basedOn w:val="Normal"/>
    <w:semiHidden/>
    <w:rsid w:val="00962E8F"/>
    <w:pPr>
      <w:ind w:left="1440"/>
    </w:pPr>
  </w:style>
  <w:style w:type="paragraph" w:customStyle="1" w:styleId="NormalHang1">
    <w:name w:val="NormalHang1"/>
    <w:basedOn w:val="Normal"/>
    <w:rsid w:val="00962E8F"/>
    <w:pPr>
      <w:ind w:left="1440" w:hanging="1440"/>
    </w:pPr>
  </w:style>
  <w:style w:type="paragraph" w:customStyle="1" w:styleId="SpecTitle1">
    <w:name w:val="SpecTitle1"/>
    <w:basedOn w:val="Normal"/>
    <w:rsid w:val="00962E8F"/>
    <w:pPr>
      <w:keepLines/>
      <w:spacing w:after="240"/>
      <w:jc w:val="center"/>
    </w:pPr>
    <w:rPr>
      <w:b/>
      <w:sz w:val="28"/>
    </w:rPr>
  </w:style>
  <w:style w:type="paragraph" w:customStyle="1" w:styleId="SpecTitle2">
    <w:name w:val="SpecTitle2"/>
    <w:basedOn w:val="Normal"/>
    <w:rsid w:val="00962E8F"/>
    <w:pPr>
      <w:keepLines/>
      <w:tabs>
        <w:tab w:val="left" w:pos="2160"/>
      </w:tabs>
    </w:pPr>
    <w:rPr>
      <w:sz w:val="20"/>
    </w:rPr>
  </w:style>
  <w:style w:type="paragraph" w:customStyle="1" w:styleId="TableHeader1">
    <w:name w:val="TableHeader1"/>
    <w:basedOn w:val="Normal"/>
    <w:rsid w:val="00962E8F"/>
    <w:rPr>
      <w:b/>
    </w:rPr>
  </w:style>
  <w:style w:type="paragraph" w:customStyle="1" w:styleId="TableHeader2">
    <w:name w:val="TableHeader2"/>
    <w:basedOn w:val="TableHeader1"/>
    <w:rsid w:val="00962E8F"/>
    <w:rPr>
      <w:sz w:val="16"/>
    </w:rPr>
  </w:style>
  <w:style w:type="paragraph" w:customStyle="1" w:styleId="TableText1">
    <w:name w:val="TableText1"/>
    <w:basedOn w:val="Normal"/>
    <w:rsid w:val="00962E8F"/>
  </w:style>
  <w:style w:type="paragraph" w:customStyle="1" w:styleId="TableText2">
    <w:name w:val="TableText2"/>
    <w:basedOn w:val="TableText1"/>
    <w:rsid w:val="00962E8F"/>
    <w:rPr>
      <w:sz w:val="16"/>
    </w:rPr>
  </w:style>
  <w:style w:type="paragraph" w:customStyle="1" w:styleId="TableTitle1">
    <w:name w:val="TableTitle1"/>
    <w:basedOn w:val="Normal"/>
    <w:rsid w:val="00962E8F"/>
    <w:pPr>
      <w:spacing w:after="240"/>
    </w:pPr>
  </w:style>
  <w:style w:type="paragraph" w:customStyle="1" w:styleId="TableTitle2">
    <w:name w:val="TableTitle2"/>
    <w:basedOn w:val="TableTitle1"/>
    <w:rsid w:val="00962E8F"/>
    <w:pPr>
      <w:jc w:val="center"/>
    </w:pPr>
  </w:style>
  <w:style w:type="paragraph" w:styleId="BlockText">
    <w:name w:val="Block Text"/>
    <w:basedOn w:val="Normal"/>
    <w:semiHidden/>
    <w:rsid w:val="00962E8F"/>
    <w:pPr>
      <w:ind w:left="1800" w:right="738"/>
    </w:pPr>
  </w:style>
  <w:style w:type="paragraph" w:styleId="FootnoteText">
    <w:name w:val="footnote text"/>
    <w:basedOn w:val="Normal"/>
    <w:semiHidden/>
    <w:rsid w:val="00962E8F"/>
    <w:rPr>
      <w:sz w:val="20"/>
    </w:rPr>
  </w:style>
  <w:style w:type="character" w:styleId="FootnoteReference">
    <w:name w:val="footnote reference"/>
    <w:basedOn w:val="DefaultParagraphFont"/>
    <w:semiHidden/>
    <w:rsid w:val="00962E8F"/>
    <w:rPr>
      <w:vertAlign w:val="superscript"/>
    </w:rPr>
  </w:style>
  <w:style w:type="character" w:styleId="Hyperlink">
    <w:name w:val="Hyperlink"/>
    <w:basedOn w:val="DefaultParagraphFont"/>
    <w:semiHidden/>
    <w:rsid w:val="00962E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E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e.eng.wayne.edu/~smahmud/PersonalData/PubPapers/Talk_Jul12_05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Bluetooth_profi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mos\COMMONMT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COMMONMTG.dot</Template>
  <TotalTime>236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Semiconductor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Orticelle-beaulieu</dc:creator>
  <cp:lastModifiedBy>Greg Landry</cp:lastModifiedBy>
  <cp:revision>32</cp:revision>
  <cp:lastPrinted>2005-07-22T19:54:00Z</cp:lastPrinted>
  <dcterms:created xsi:type="dcterms:W3CDTF">2012-08-22T12:34:00Z</dcterms:created>
  <dcterms:modified xsi:type="dcterms:W3CDTF">2018-01-02T16:50:00Z</dcterms:modified>
</cp:coreProperties>
</file>